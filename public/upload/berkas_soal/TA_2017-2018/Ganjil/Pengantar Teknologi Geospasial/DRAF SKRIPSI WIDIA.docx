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AD245" w14:textId="77777777" w:rsidR="005F5FEC" w:rsidRPr="00A33F7E" w:rsidRDefault="005A7661">
      <w:pPr>
        <w:spacing w:after="200" w:line="276" w:lineRule="auto"/>
        <w:ind w:firstLine="0"/>
        <w:jc w:val="left"/>
      </w:pPr>
      <w:r>
        <w:rPr>
          <w:noProof/>
          <w:lang w:val="id-ID" w:eastAsia="id-ID"/>
        </w:rPr>
        <mc:AlternateContent>
          <mc:Choice Requires="wps">
            <w:drawing>
              <wp:anchor distT="0" distB="0" distL="114300" distR="114300" simplePos="0" relativeHeight="251664384" behindDoc="0" locked="0" layoutInCell="1" allowOverlap="0" wp14:anchorId="78652B43" wp14:editId="5C399B01">
                <wp:simplePos x="0" y="0"/>
                <wp:positionH relativeFrom="page">
                  <wp:align>center</wp:align>
                </wp:positionH>
                <wp:positionV relativeFrom="page">
                  <wp:posOffset>8533130</wp:posOffset>
                </wp:positionV>
                <wp:extent cx="6224270" cy="949325"/>
                <wp:effectExtent l="635" t="0" r="4445" b="444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9AE49" w14:textId="77777777" w:rsidR="00071F14" w:rsidRPr="005A7661" w:rsidRDefault="00071F14" w:rsidP="003D159E">
                            <w:pPr>
                              <w:ind w:firstLine="0"/>
                              <w:jc w:val="center"/>
                              <w:rPr>
                                <w:b/>
                                <w:sz w:val="26"/>
                                <w:szCs w:val="26"/>
                                <w:lang w:val="id-ID"/>
                              </w:rPr>
                            </w:pPr>
                            <w:r>
                              <w:rPr>
                                <w:b/>
                                <w:sz w:val="26"/>
                                <w:szCs w:val="26"/>
                              </w:rPr>
                              <w:t>DEPARTEMEN</w:t>
                            </w:r>
                            <w:r>
                              <w:rPr>
                                <w:b/>
                                <w:sz w:val="26"/>
                                <w:szCs w:val="26"/>
                                <w:lang w:val="id-ID"/>
                              </w:rPr>
                              <w:t xml:space="preserve"> ILMU KOMPUTER</w:t>
                            </w:r>
                          </w:p>
                          <w:p w14:paraId="1D7FEDB4" w14:textId="77777777" w:rsidR="00071F14" w:rsidRPr="005A7661" w:rsidRDefault="00071F14" w:rsidP="003D159E">
                            <w:pPr>
                              <w:ind w:firstLine="0"/>
                              <w:jc w:val="center"/>
                              <w:rPr>
                                <w:b/>
                                <w:sz w:val="26"/>
                                <w:szCs w:val="26"/>
                                <w:lang w:val="id-ID"/>
                              </w:rPr>
                            </w:pPr>
                            <w:r>
                              <w:rPr>
                                <w:b/>
                                <w:sz w:val="26"/>
                                <w:szCs w:val="26"/>
                              </w:rPr>
                              <w:t>FAKULTAS</w:t>
                            </w:r>
                            <w:r>
                              <w:rPr>
                                <w:b/>
                                <w:sz w:val="26"/>
                                <w:szCs w:val="26"/>
                                <w:lang w:val="id-ID"/>
                              </w:rPr>
                              <w:t xml:space="preserve"> MATEMATIKA DAN PENGETAHUAN ALAM</w:t>
                            </w:r>
                          </w:p>
                          <w:p w14:paraId="4FCEDB4C" w14:textId="77777777" w:rsidR="00071F14" w:rsidRPr="00D47207" w:rsidRDefault="00071F14" w:rsidP="003D159E">
                            <w:pPr>
                              <w:ind w:firstLine="0"/>
                              <w:jc w:val="center"/>
                              <w:rPr>
                                <w:b/>
                                <w:sz w:val="26"/>
                                <w:szCs w:val="26"/>
                              </w:rPr>
                            </w:pPr>
                            <w:r w:rsidRPr="00D47207">
                              <w:rPr>
                                <w:b/>
                                <w:sz w:val="26"/>
                                <w:szCs w:val="26"/>
                              </w:rPr>
                              <w:t>INSTITUT PERTANIAN BOGOR</w:t>
                            </w:r>
                          </w:p>
                          <w:p w14:paraId="4DBFC255" w14:textId="77777777" w:rsidR="00071F14" w:rsidRPr="00D47207" w:rsidRDefault="00071F14" w:rsidP="003D159E">
                            <w:pPr>
                              <w:ind w:firstLine="0"/>
                              <w:jc w:val="center"/>
                              <w:rPr>
                                <w:b/>
                                <w:sz w:val="26"/>
                                <w:szCs w:val="26"/>
                              </w:rPr>
                            </w:pPr>
                            <w:r w:rsidRPr="00D47207">
                              <w:rPr>
                                <w:b/>
                                <w:sz w:val="26"/>
                                <w:szCs w:val="26"/>
                              </w:rPr>
                              <w:t>BOGOR</w:t>
                            </w:r>
                          </w:p>
                          <w:p w14:paraId="508F1AE8" w14:textId="77777777" w:rsidR="00071F14" w:rsidRPr="00D47207" w:rsidRDefault="00071F14" w:rsidP="003D159E">
                            <w:pPr>
                              <w:ind w:firstLine="0"/>
                              <w:jc w:val="center"/>
                              <w:rPr>
                                <w:b/>
                                <w:sz w:val="26"/>
                                <w:szCs w:val="26"/>
                              </w:rPr>
                            </w:pPr>
                            <w:r>
                              <w:rPr>
                                <w:b/>
                                <w:sz w:val="26"/>
                                <w:szCs w:val="26"/>
                              </w:rPr>
                              <w:t>2018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8652B43"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P0eAIAAAA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" o:allowoverlap="f" stroked="f">
                <v:textbox style="mso-fit-shape-to-text:t" inset="0,0,0,0">
                  <w:txbxContent>
                    <w:p w14:paraId="3A59AE49" w14:textId="77777777" w:rsidR="00071F14" w:rsidRPr="005A7661" w:rsidRDefault="00071F14" w:rsidP="003D159E">
                      <w:pPr>
                        <w:ind w:firstLine="0"/>
                        <w:jc w:val="center"/>
                        <w:rPr>
                          <w:b/>
                          <w:sz w:val="26"/>
                          <w:szCs w:val="26"/>
                          <w:lang w:val="id-ID"/>
                        </w:rPr>
                      </w:pPr>
                      <w:r>
                        <w:rPr>
                          <w:b/>
                          <w:sz w:val="26"/>
                          <w:szCs w:val="26"/>
                        </w:rPr>
                        <w:t>DEPARTEMEN</w:t>
                      </w:r>
                      <w:r>
                        <w:rPr>
                          <w:b/>
                          <w:sz w:val="26"/>
                          <w:szCs w:val="26"/>
                          <w:lang w:val="id-ID"/>
                        </w:rPr>
                        <w:t xml:space="preserve"> ILMU KOMPUTER</w:t>
                      </w:r>
                    </w:p>
                    <w:p w14:paraId="1D7FEDB4" w14:textId="77777777" w:rsidR="00071F14" w:rsidRPr="005A7661" w:rsidRDefault="00071F14" w:rsidP="003D159E">
                      <w:pPr>
                        <w:ind w:firstLine="0"/>
                        <w:jc w:val="center"/>
                        <w:rPr>
                          <w:b/>
                          <w:sz w:val="26"/>
                          <w:szCs w:val="26"/>
                          <w:lang w:val="id-ID"/>
                        </w:rPr>
                      </w:pPr>
                      <w:r>
                        <w:rPr>
                          <w:b/>
                          <w:sz w:val="26"/>
                          <w:szCs w:val="26"/>
                        </w:rPr>
                        <w:t>FAKULTAS</w:t>
                      </w:r>
                      <w:r>
                        <w:rPr>
                          <w:b/>
                          <w:sz w:val="26"/>
                          <w:szCs w:val="26"/>
                          <w:lang w:val="id-ID"/>
                        </w:rPr>
                        <w:t xml:space="preserve"> MATEMATIKA DAN PENGETAHUAN ALAM</w:t>
                      </w:r>
                    </w:p>
                    <w:p w14:paraId="4FCEDB4C" w14:textId="77777777" w:rsidR="00071F14" w:rsidRPr="00D47207" w:rsidRDefault="00071F14" w:rsidP="003D159E">
                      <w:pPr>
                        <w:ind w:firstLine="0"/>
                        <w:jc w:val="center"/>
                        <w:rPr>
                          <w:b/>
                          <w:sz w:val="26"/>
                          <w:szCs w:val="26"/>
                        </w:rPr>
                      </w:pPr>
                      <w:r w:rsidRPr="00D47207">
                        <w:rPr>
                          <w:b/>
                          <w:sz w:val="26"/>
                          <w:szCs w:val="26"/>
                        </w:rPr>
                        <w:t>INSTITUT PERTANIAN BOGOR</w:t>
                      </w:r>
                    </w:p>
                    <w:p w14:paraId="4DBFC255" w14:textId="77777777" w:rsidR="00071F14" w:rsidRPr="00D47207" w:rsidRDefault="00071F14" w:rsidP="003D159E">
                      <w:pPr>
                        <w:ind w:firstLine="0"/>
                        <w:jc w:val="center"/>
                        <w:rPr>
                          <w:b/>
                          <w:sz w:val="26"/>
                          <w:szCs w:val="26"/>
                        </w:rPr>
                      </w:pPr>
                      <w:r w:rsidRPr="00D47207">
                        <w:rPr>
                          <w:b/>
                          <w:sz w:val="26"/>
                          <w:szCs w:val="26"/>
                        </w:rPr>
                        <w:t>BOGOR</w:t>
                      </w:r>
                    </w:p>
                    <w:p w14:paraId="508F1AE8" w14:textId="77777777" w:rsidR="00071F14" w:rsidRPr="00D47207" w:rsidRDefault="00071F14" w:rsidP="003D159E">
                      <w:pPr>
                        <w:ind w:firstLine="0"/>
                        <w:jc w:val="center"/>
                        <w:rPr>
                          <w:b/>
                          <w:sz w:val="26"/>
                          <w:szCs w:val="26"/>
                        </w:rPr>
                      </w:pPr>
                      <w:r>
                        <w:rPr>
                          <w:b/>
                          <w:sz w:val="26"/>
                          <w:szCs w:val="26"/>
                        </w:rPr>
                        <w:t>2018</w:t>
                      </w:r>
                    </w:p>
                  </w:txbxContent>
                </v:textbox>
                <w10:wrap anchorx="page" anchory="page"/>
              </v:shape>
            </w:pict>
          </mc:Fallback>
        </mc:AlternateContent>
      </w:r>
      <w:r w:rsidR="007A0C10">
        <w:rPr>
          <w:noProof/>
          <w:lang w:val="id-ID" w:eastAsia="id-ID"/>
        </w:rPr>
        <w:drawing>
          <wp:anchor distT="0" distB="0" distL="114300" distR="114300" simplePos="0" relativeHeight="251684864" behindDoc="0" locked="0" layoutInCell="1" allowOverlap="1" wp14:anchorId="28FC6455" wp14:editId="75A1EB17">
            <wp:simplePos x="1438275" y="1076325"/>
            <wp:positionH relativeFrom="page">
              <wp:align>center</wp:align>
            </wp:positionH>
            <wp:positionV relativeFrom="page">
              <wp:posOffset>6480810</wp:posOffset>
            </wp:positionV>
            <wp:extent cx="9000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pri662013_statuta_LOGO.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63360" behindDoc="0" locked="0" layoutInCell="1" allowOverlap="0" wp14:anchorId="5FC4C5DE" wp14:editId="1AE7C0E0">
                <wp:simplePos x="0" y="0"/>
                <wp:positionH relativeFrom="page">
                  <wp:align>center</wp:align>
                </wp:positionH>
                <wp:positionV relativeFrom="page">
                  <wp:posOffset>4320540</wp:posOffset>
                </wp:positionV>
                <wp:extent cx="5021580" cy="204470"/>
                <wp:effectExtent l="2540" t="0" r="0"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0C679" w14:textId="77777777" w:rsidR="00071F14" w:rsidRPr="00B02564" w:rsidRDefault="00071F14" w:rsidP="003D159E">
                            <w:pPr>
                              <w:ind w:firstLine="0"/>
                              <w:jc w:val="center"/>
                              <w:rPr>
                                <w:b/>
                                <w:sz w:val="28"/>
                              </w:rPr>
                            </w:pPr>
                            <w:r>
                              <w:rPr>
                                <w:b/>
                                <w:sz w:val="28"/>
                              </w:rPr>
                              <w:t>WIDIA SERENITI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C4C5D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rCfAIAAAcF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DfSgrCfAIAAAcF&#10;AAAOAAAAAAAAAAAAAAAAAC4CAABkcnMvZTJvRG9jLnhtbFBLAQItABQABgAIAAAAIQACoVBL3gAA&#10;AAgBAAAPAAAAAAAAAAAAAAAAANYEAABkcnMvZG93bnJldi54bWxQSwUGAAAAAAQABADzAAAA4QUA&#10;AAAA&#10;" o:allowoverlap="f" stroked="f">
                <v:textbox style="mso-fit-shape-to-text:t" inset="0,0,0,0">
                  <w:txbxContent>
                    <w:p w14:paraId="5C30C679" w14:textId="77777777" w:rsidR="00071F14" w:rsidRPr="00B02564" w:rsidRDefault="00071F14" w:rsidP="003D159E">
                      <w:pPr>
                        <w:ind w:firstLine="0"/>
                        <w:jc w:val="center"/>
                        <w:rPr>
                          <w:b/>
                          <w:sz w:val="28"/>
                        </w:rPr>
                      </w:pPr>
                      <w:r>
                        <w:rPr>
                          <w:b/>
                          <w:sz w:val="28"/>
                        </w:rPr>
                        <w:t>WIDIA SERENITI</w:t>
                      </w:r>
                    </w:p>
                  </w:txbxContent>
                </v:textbox>
                <w10:wrap anchorx="page" anchory="page"/>
              </v:shape>
            </w:pict>
          </mc:Fallback>
        </mc:AlternateContent>
      </w:r>
      <w:r>
        <w:rPr>
          <w:noProof/>
          <w:lang w:val="id-ID" w:eastAsia="id-ID"/>
        </w:rPr>
        <mc:AlternateContent>
          <mc:Choice Requires="wps">
            <w:drawing>
              <wp:anchor distT="0" distB="0" distL="114300" distR="114300" simplePos="0" relativeHeight="251662336" behindDoc="0" locked="0" layoutInCell="1" allowOverlap="0" wp14:anchorId="47DF0214" wp14:editId="515F95A7">
                <wp:simplePos x="0" y="0"/>
                <wp:positionH relativeFrom="page">
                  <wp:align>center</wp:align>
                </wp:positionH>
                <wp:positionV relativeFrom="page">
                  <wp:posOffset>1800225</wp:posOffset>
                </wp:positionV>
                <wp:extent cx="5021580" cy="613410"/>
                <wp:effectExtent l="254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4D671A" w14:textId="77777777" w:rsidR="00071F14" w:rsidRPr="00B02564" w:rsidRDefault="00071F14" w:rsidP="003D159E">
                            <w:pPr>
                              <w:ind w:firstLine="0"/>
                              <w:jc w:val="center"/>
                              <w:rPr>
                                <w:b/>
                                <w:sz w:val="28"/>
                              </w:rPr>
                            </w:pPr>
                            <w:r>
                              <w:rPr>
                                <w:b/>
                                <w:sz w:val="28"/>
                              </w:rPr>
                              <w:t xml:space="preserve">EVALUASI DAN PENGEMBANGAN SISTEM </w:t>
                            </w:r>
                            <w:r w:rsidRPr="00B02564">
                              <w:rPr>
                                <w:b/>
                                <w:i/>
                                <w:sz w:val="28"/>
                              </w:rPr>
                              <w:t>DIGITAL LITERACY</w:t>
                            </w:r>
                            <w:r>
                              <w:rPr>
                                <w:b/>
                                <w:sz w:val="28"/>
                              </w:rPr>
                              <w:t xml:space="preserve"> UNTUK STAF PEMERINTAH BERDASARKAN </w:t>
                            </w:r>
                            <w:r w:rsidRPr="00B02564">
                              <w:rPr>
                                <w:b/>
                                <w:i/>
                                <w:sz w:val="28"/>
                              </w:rPr>
                              <w:t>BC’</w:t>
                            </w:r>
                            <w:r>
                              <w:rPr>
                                <w:b/>
                                <w:i/>
                                <w:sz w:val="28"/>
                              </w:rPr>
                              <w:t>S</w:t>
                            </w:r>
                            <w:r w:rsidRPr="00B02564">
                              <w:rPr>
                                <w:b/>
                                <w:i/>
                                <w:sz w:val="28"/>
                              </w:rPr>
                              <w:t xml:space="preserve"> DIGITAL LITERACY FRAMEWORK</w:t>
                            </w:r>
                            <w:r>
                              <w:rPr>
                                <w:b/>
                                <w:sz w:val="28"/>
                              </w:rPr>
                              <w:t xml:space="preserve">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7DF0214"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CyfA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s6KCyfAIAAAcF&#10;AAAOAAAAAAAAAAAAAAAAAC4CAABkcnMvZTJvRG9jLnhtbFBLAQItABQABgAIAAAAIQCKEbAw3gAA&#10;AAgBAAAPAAAAAAAAAAAAAAAAANYEAABkcnMvZG93bnJldi54bWxQSwUGAAAAAAQABADzAAAA4QUA&#10;AAAA&#10;" o:allowoverlap="f" stroked="f">
                <v:textbox style="mso-fit-shape-to-text:t" inset="0,0,0,0">
                  <w:txbxContent>
                    <w:p w14:paraId="2D4D671A" w14:textId="77777777" w:rsidR="00071F14" w:rsidRPr="00B02564" w:rsidRDefault="00071F14" w:rsidP="003D159E">
                      <w:pPr>
                        <w:ind w:firstLine="0"/>
                        <w:jc w:val="center"/>
                        <w:rPr>
                          <w:b/>
                          <w:sz w:val="28"/>
                        </w:rPr>
                      </w:pPr>
                      <w:r>
                        <w:rPr>
                          <w:b/>
                          <w:sz w:val="28"/>
                        </w:rPr>
                        <w:t xml:space="preserve">EVALUASI DAN PENGEMBANGAN SISTEM </w:t>
                      </w:r>
                      <w:r w:rsidRPr="00B02564">
                        <w:rPr>
                          <w:b/>
                          <w:i/>
                          <w:sz w:val="28"/>
                        </w:rPr>
                        <w:t>DIGITAL LITERACY</w:t>
                      </w:r>
                      <w:r>
                        <w:rPr>
                          <w:b/>
                          <w:sz w:val="28"/>
                        </w:rPr>
                        <w:t xml:space="preserve"> UNTUK STAF PEMERINTAH BERDASARKAN </w:t>
                      </w:r>
                      <w:r w:rsidRPr="00B02564">
                        <w:rPr>
                          <w:b/>
                          <w:i/>
                          <w:sz w:val="28"/>
                        </w:rPr>
                        <w:t>BC’</w:t>
                      </w:r>
                      <w:r>
                        <w:rPr>
                          <w:b/>
                          <w:i/>
                          <w:sz w:val="28"/>
                        </w:rPr>
                        <w:t>S</w:t>
                      </w:r>
                      <w:r w:rsidRPr="00B02564">
                        <w:rPr>
                          <w:b/>
                          <w:i/>
                          <w:sz w:val="28"/>
                        </w:rPr>
                        <w:t xml:space="preserve"> DIGITAL LITERACY FRAMEWORK</w:t>
                      </w:r>
                      <w:r>
                        <w:rPr>
                          <w:b/>
                          <w:sz w:val="28"/>
                        </w:rPr>
                        <w:t xml:space="preserve"> </w:t>
                      </w:r>
                    </w:p>
                  </w:txbxContent>
                </v:textbox>
                <w10:wrap anchorx="page" anchory="page"/>
              </v:shape>
            </w:pict>
          </mc:Fallback>
        </mc:AlternateContent>
      </w:r>
      <w:r w:rsidR="005F5FEC">
        <w:br w:type="page"/>
      </w:r>
    </w:p>
    <w:p w14:paraId="0B419D3A" w14:textId="77777777" w:rsidR="007329D3" w:rsidRDefault="007329D3">
      <w:pPr>
        <w:spacing w:after="200" w:line="276" w:lineRule="auto"/>
        <w:ind w:firstLine="0"/>
        <w:jc w:val="left"/>
      </w:pPr>
      <w:r>
        <w:lastRenderedPageBreak/>
        <w:br w:type="page"/>
      </w:r>
    </w:p>
    <w:p w14:paraId="6F396CB8" w14:textId="77777777" w:rsidR="007329D3" w:rsidRPr="00B66D60" w:rsidRDefault="007329D3" w:rsidP="002C27CF">
      <w:pPr>
        <w:spacing w:line="276" w:lineRule="auto"/>
        <w:ind w:firstLine="0"/>
        <w:jc w:val="center"/>
        <w:rPr>
          <w:b/>
        </w:rPr>
      </w:pPr>
      <w:r w:rsidRPr="000E7B16">
        <w:rPr>
          <w:b/>
          <w:sz w:val="28"/>
          <w:szCs w:val="28"/>
        </w:rPr>
        <w:lastRenderedPageBreak/>
        <w:t xml:space="preserve">PERNYATAAN MENGENAI </w:t>
      </w:r>
      <w:r w:rsidR="002C27CF">
        <w:rPr>
          <w:b/>
          <w:sz w:val="28"/>
          <w:szCs w:val="28"/>
        </w:rPr>
        <w:t>SKRIPSI</w:t>
      </w:r>
      <w:r w:rsidRPr="000E7B16">
        <w:rPr>
          <w:b/>
          <w:sz w:val="28"/>
          <w:szCs w:val="28"/>
        </w:rPr>
        <w:t xml:space="preserve"> DAN</w:t>
      </w:r>
      <w:r>
        <w:rPr>
          <w:b/>
          <w:sz w:val="28"/>
          <w:szCs w:val="28"/>
        </w:rPr>
        <w:br/>
      </w:r>
      <w:r w:rsidRPr="000E7B16">
        <w:rPr>
          <w:b/>
          <w:sz w:val="28"/>
          <w:szCs w:val="28"/>
        </w:rPr>
        <w:t>SUMBER INFOR</w:t>
      </w:r>
      <w:r w:rsidR="002C27CF">
        <w:rPr>
          <w:b/>
          <w:sz w:val="28"/>
          <w:szCs w:val="28"/>
        </w:rPr>
        <w:t>MASI SERTA PELIMPAHAN HAK CIPTA</w:t>
      </w:r>
    </w:p>
    <w:p w14:paraId="090CC6F5" w14:textId="77777777" w:rsidR="00913411" w:rsidRDefault="00913411" w:rsidP="007329D3"/>
    <w:p w14:paraId="4A395F13" w14:textId="77777777" w:rsidR="007329D3" w:rsidRPr="00E86F33" w:rsidRDefault="007329D3" w:rsidP="007329D3">
      <w:r w:rsidRPr="00E86F33">
        <w:t xml:space="preserve">Dengan ini saya menyatakan bahwa </w:t>
      </w:r>
      <w:r w:rsidR="007C3718" w:rsidRPr="00E86F33">
        <w:t>skripsi</w:t>
      </w:r>
      <w:r w:rsidRPr="00E86F33">
        <w:t xml:space="preserve"> berjudul </w:t>
      </w:r>
      <w:r w:rsidR="00A4014F">
        <w:t>Evaluasi</w:t>
      </w:r>
      <w:r w:rsidR="005A7661" w:rsidRPr="00E86F33">
        <w:t xml:space="preserve"> dan Pengembangan Sistem </w:t>
      </w:r>
      <w:r w:rsidR="00E32592" w:rsidRPr="00E32592">
        <w:rPr>
          <w:i/>
        </w:rPr>
        <w:t>Digital Literacy</w:t>
      </w:r>
      <w:r w:rsidR="00E32592">
        <w:t xml:space="preserve"> untuk Staf Pemerintah berdasarkan </w:t>
      </w:r>
      <w:r w:rsidR="00E32592" w:rsidRPr="00E32592">
        <w:rPr>
          <w:i/>
        </w:rPr>
        <w:t>BC’s Digital Literacy Framework</w:t>
      </w:r>
      <w:r w:rsidR="00E32592">
        <w:t xml:space="preserve"> </w:t>
      </w:r>
      <w:r w:rsidRPr="00E86F33">
        <w:t xml:space="preserve">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w:t>
      </w:r>
      <w:r w:rsidR="00197086" w:rsidRPr="00E86F33">
        <w:rPr>
          <w:lang w:val="id-ID"/>
        </w:rPr>
        <w:t>skripsi</w:t>
      </w:r>
      <w:r w:rsidRPr="00E86F33">
        <w:t xml:space="preserve"> ini. </w:t>
      </w:r>
    </w:p>
    <w:p w14:paraId="16012CFA" w14:textId="77777777" w:rsidR="007329D3" w:rsidRPr="00B66D60" w:rsidRDefault="007329D3" w:rsidP="007329D3">
      <w:r w:rsidRPr="00E86F33">
        <w:t>Dengan ini saya melimpahkan hak cipta dari karya tulis saya kepada Institut Pertanian Bogor.</w:t>
      </w:r>
    </w:p>
    <w:p w14:paraId="46273AD4" w14:textId="77777777" w:rsidR="007329D3" w:rsidRPr="005A7661" w:rsidRDefault="007329D3" w:rsidP="007329D3">
      <w:pPr>
        <w:jc w:val="right"/>
        <w:rPr>
          <w:lang w:val="id-ID"/>
        </w:rPr>
      </w:pPr>
      <w:r w:rsidRPr="00B66D60">
        <w:t xml:space="preserve">Bogor, </w:t>
      </w:r>
      <w:r w:rsidR="002D720F">
        <w:rPr>
          <w:lang w:val="id-ID"/>
        </w:rPr>
        <w:t>Ju</w:t>
      </w:r>
      <w:r w:rsidR="00E86F33">
        <w:t>l</w:t>
      </w:r>
      <w:r w:rsidR="002D720F">
        <w:rPr>
          <w:lang w:val="id-ID"/>
        </w:rPr>
        <w:t>i</w:t>
      </w:r>
      <w:r w:rsidRPr="00B66D60">
        <w:t xml:space="preserve"> 201</w:t>
      </w:r>
      <w:r w:rsidR="005A7661">
        <w:rPr>
          <w:lang w:val="id-ID"/>
        </w:rPr>
        <w:t>8</w:t>
      </w:r>
    </w:p>
    <w:p w14:paraId="6A089FD8" w14:textId="77777777" w:rsidR="007329D3" w:rsidRDefault="007329D3" w:rsidP="007329D3">
      <w:pPr>
        <w:jc w:val="right"/>
      </w:pPr>
    </w:p>
    <w:p w14:paraId="67E91096" w14:textId="77777777" w:rsidR="007329D3" w:rsidRPr="00B02564" w:rsidRDefault="00B02564" w:rsidP="007329D3">
      <w:pPr>
        <w:jc w:val="right"/>
        <w:rPr>
          <w:i/>
        </w:rPr>
      </w:pPr>
      <w:r>
        <w:rPr>
          <w:i/>
        </w:rPr>
        <w:t>Widia Sereniti</w:t>
      </w:r>
    </w:p>
    <w:p w14:paraId="732E32A4" w14:textId="77777777" w:rsidR="007329D3" w:rsidRPr="00311214" w:rsidRDefault="005A7661" w:rsidP="007329D3">
      <w:pPr>
        <w:jc w:val="right"/>
      </w:pPr>
      <w:r>
        <w:t>NIM G641400</w:t>
      </w:r>
      <w:r w:rsidR="00B02564">
        <w:t>51</w:t>
      </w:r>
    </w:p>
    <w:p w14:paraId="4E59A9D9" w14:textId="77777777" w:rsidR="00367A2B" w:rsidRDefault="00367A2B" w:rsidP="00367A2B">
      <w:pPr>
        <w:spacing w:after="200" w:line="276" w:lineRule="auto"/>
        <w:ind w:firstLine="0"/>
        <w:jc w:val="lef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14:paraId="60D5D5CD" w14:textId="77777777" w:rsidR="00367A2B" w:rsidRDefault="00367A2B">
      <w:pPr>
        <w:spacing w:after="200" w:line="276" w:lineRule="auto"/>
        <w:ind w:firstLine="0"/>
        <w:jc w:val="left"/>
        <w:rPr>
          <w:b/>
          <w:sz w:val="28"/>
          <w:lang w:val="id-ID"/>
        </w:rPr>
      </w:pPr>
      <w:r>
        <w:rPr>
          <w:b/>
          <w:sz w:val="28"/>
          <w:lang w:val="id-ID"/>
        </w:rPr>
        <w:br w:type="page"/>
      </w:r>
    </w:p>
    <w:p w14:paraId="06780FDD" w14:textId="77777777"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14:paraId="47054476" w14:textId="77777777" w:rsidR="00320F11" w:rsidRDefault="002661E5" w:rsidP="00320F11">
      <w:pPr>
        <w:pStyle w:val="Default"/>
        <w:jc w:val="both"/>
        <w:rPr>
          <w:i/>
          <w:lang w:val="id-ID"/>
        </w:rPr>
      </w:pPr>
      <w:r>
        <w:t>WIDIA SERENITI</w:t>
      </w:r>
      <w:r w:rsidR="00320F11" w:rsidRPr="009803CC">
        <w:rPr>
          <w:lang w:val="id-ID"/>
        </w:rPr>
        <w:t xml:space="preserve">. </w:t>
      </w:r>
      <w:r w:rsidR="00A4014F">
        <w:t>Evaluasi</w:t>
      </w:r>
      <w:r w:rsidR="005A7661" w:rsidRPr="005A7661">
        <w:rPr>
          <w:lang w:val="id-ID"/>
        </w:rPr>
        <w:t xml:space="preserve"> dan </w:t>
      </w:r>
      <w:r>
        <w:t xml:space="preserve">Pengembangan Sistem </w:t>
      </w:r>
      <w:r w:rsidRPr="002661E5">
        <w:rPr>
          <w:i/>
        </w:rPr>
        <w:t>Digital Literacy</w:t>
      </w:r>
      <w:r>
        <w:t xml:space="preserve"> untuk Staf Pemerintahan</w:t>
      </w:r>
      <w:r w:rsidR="00B35E0F">
        <w:t xml:space="preserve"> </w:t>
      </w:r>
      <w:r>
        <w:t xml:space="preserve">berdasarkan </w:t>
      </w:r>
      <w:r w:rsidRPr="002661E5">
        <w:rPr>
          <w:i/>
        </w:rPr>
        <w:t>BC’s Digital Literacy Framework</w:t>
      </w:r>
      <w:r w:rsidR="00320F11" w:rsidRPr="009803CC">
        <w:rPr>
          <w:lang w:val="id-ID"/>
        </w:rPr>
        <w:t xml:space="preserve">. Dibimbing oleh </w:t>
      </w:r>
      <w:r w:rsidR="0078528C">
        <w:t>YANY NURHADRYANI</w:t>
      </w:r>
      <w:r w:rsidR="00320F11" w:rsidRPr="009803CC">
        <w:rPr>
          <w:lang w:val="id-ID"/>
        </w:rPr>
        <w:t>.</w:t>
      </w:r>
      <w:r w:rsidR="00320F11" w:rsidRPr="0052249F">
        <w:rPr>
          <w:i/>
          <w:lang w:val="id-ID"/>
        </w:rPr>
        <w:t xml:space="preserve"> </w:t>
      </w:r>
    </w:p>
    <w:p w14:paraId="30203F08" w14:textId="77777777" w:rsidR="00320F11" w:rsidRDefault="00320F11" w:rsidP="00320F11">
      <w:pPr>
        <w:pStyle w:val="Default"/>
        <w:jc w:val="both"/>
        <w:rPr>
          <w:i/>
          <w:lang w:val="id-ID"/>
        </w:rPr>
      </w:pPr>
    </w:p>
    <w:p w14:paraId="601ED96A" w14:textId="304F08C5" w:rsidR="0078528C" w:rsidRPr="00356748" w:rsidRDefault="0078528C" w:rsidP="0078528C">
      <w:r w:rsidRPr="00356748">
        <w:t>Peningkatan layanan publik melalui penerapan s</w:t>
      </w:r>
      <w:r w:rsidRPr="00356748">
        <w:rPr>
          <w:i/>
        </w:rPr>
        <w:t>mart governance</w:t>
      </w:r>
      <w:r w:rsidRPr="00356748">
        <w:t xml:space="preserve"> merupakan kunci utama dalam menyukseskan program </w:t>
      </w:r>
      <w:r w:rsidRPr="00356748">
        <w:rPr>
          <w:i/>
        </w:rPr>
        <w:t>smart city</w:t>
      </w:r>
      <w:r w:rsidRPr="00356748">
        <w:t xml:space="preserve"> di Indonesia. Banyak kabupaten/kota di Indonesia</w:t>
      </w:r>
      <w:r w:rsidR="005042AF">
        <w:t xml:space="preserve"> </w:t>
      </w:r>
      <w:r w:rsidRPr="00356748">
        <w:t xml:space="preserve">sudah menerapkan dan melakukan berbagai upaya untuk mewujudkan program tersebut. Konsep utama </w:t>
      </w:r>
      <w:r w:rsidR="00691563">
        <w:t xml:space="preserve">dalam </w:t>
      </w:r>
      <w:r w:rsidRPr="00356748">
        <w:rPr>
          <w:i/>
        </w:rPr>
        <w:t xml:space="preserve">smart city </w:t>
      </w:r>
      <w:r w:rsidRPr="00356748">
        <w:t>adalah menggunakan dan memanfaatkan</w:t>
      </w:r>
      <w:r w:rsidR="00CE5AB5">
        <w:rPr>
          <w:lang w:val="id-ID"/>
        </w:rPr>
        <w:t>,</w:t>
      </w:r>
      <w:r w:rsidRPr="00356748">
        <w:t xml:space="preserve"> Teknologi Informasi dan Komunikasi (ICT) dalam pemerintahan. Penelitian ini menggunakan indikator dari </w:t>
      </w:r>
      <w:r w:rsidRPr="00356748">
        <w:rPr>
          <w:i/>
        </w:rPr>
        <w:t>BC’s Digital Literacy Framework</w:t>
      </w:r>
      <w:r w:rsidRPr="00356748">
        <w:t xml:space="preserve">. Hasil dari penelitian ini adalah suatu </w:t>
      </w:r>
      <w:r w:rsidRPr="0003460D">
        <w:rPr>
          <w:i/>
        </w:rPr>
        <w:t>Digital Litera</w:t>
      </w:r>
      <w:r w:rsidR="000A1AAF">
        <w:rPr>
          <w:i/>
        </w:rPr>
        <w:t>cy</w:t>
      </w:r>
      <w:r w:rsidRPr="0003460D">
        <w:rPr>
          <w:i/>
        </w:rPr>
        <w:t xml:space="preserve"> System </w:t>
      </w:r>
      <w:r w:rsidRPr="00356748">
        <w:t>(</w:t>
      </w:r>
      <w:r>
        <w:t>DIGASI</w:t>
      </w:r>
      <w:r w:rsidRPr="00356748">
        <w:t xml:space="preserve">) yang digunakan untuk mengukur tingkat </w:t>
      </w:r>
      <w:r w:rsidRPr="00356748">
        <w:rPr>
          <w:i/>
        </w:rPr>
        <w:t>digital literacy</w:t>
      </w:r>
      <w:r w:rsidRPr="00356748">
        <w:t xml:space="preserve"> staf pemerintah yang </w:t>
      </w:r>
      <w:r w:rsidR="00691563">
        <w:t xml:space="preserve">dikembangkan </w:t>
      </w:r>
      <w:r w:rsidRPr="00356748">
        <w:t xml:space="preserve">menggunakan </w:t>
      </w:r>
      <w:r w:rsidRPr="00356748">
        <w:rPr>
          <w:i/>
        </w:rPr>
        <w:t>framewor</w:t>
      </w:r>
      <w:r>
        <w:rPr>
          <w:i/>
        </w:rPr>
        <w:t xml:space="preserve">k </w:t>
      </w:r>
      <w:r w:rsidRPr="00356748">
        <w:t xml:space="preserve">Laravel 5.5 dan metode </w:t>
      </w:r>
      <w:r w:rsidRPr="00356748">
        <w:rPr>
          <w:i/>
        </w:rPr>
        <w:t>prototyping</w:t>
      </w:r>
      <w:r w:rsidRPr="00356748">
        <w:t xml:space="preserve">. Kompetensi yang disediakan dalam sistem ini </w:t>
      </w:r>
      <w:r w:rsidR="00F4752A">
        <w:t xml:space="preserve">berkaitan dengan </w:t>
      </w:r>
      <w:r>
        <w:t>iterasi informasi (</w:t>
      </w:r>
      <w:r w:rsidRPr="00BD54A9">
        <w:rPr>
          <w:i/>
        </w:rPr>
        <w:t>information literacy</w:t>
      </w:r>
      <w:r>
        <w:t>), pemecahan masalah (</w:t>
      </w:r>
      <w:r w:rsidRPr="00490AF9">
        <w:rPr>
          <w:i/>
        </w:rPr>
        <w:t>problem solving</w:t>
      </w:r>
      <w:r>
        <w:t xml:space="preserve">) </w:t>
      </w:r>
      <w:r w:rsidRPr="00356748">
        <w:t xml:space="preserve">dan lainnya. Keluaran dari sistem ini adalah level yang digunakan sebagai acuan </w:t>
      </w:r>
      <w:r w:rsidRPr="00490AF9">
        <w:rPr>
          <w:i/>
        </w:rPr>
        <w:t>digital literacy</w:t>
      </w:r>
      <w:r>
        <w:t xml:space="preserve"> pegawai.</w:t>
      </w:r>
    </w:p>
    <w:p w14:paraId="1A87AA9A" w14:textId="77777777" w:rsidR="00320F11" w:rsidRDefault="00320F11" w:rsidP="00320F11">
      <w:pPr>
        <w:pStyle w:val="Default"/>
        <w:jc w:val="both"/>
        <w:rPr>
          <w:sz w:val="23"/>
          <w:szCs w:val="23"/>
          <w:lang w:val="id-ID"/>
        </w:rPr>
      </w:pPr>
    </w:p>
    <w:p w14:paraId="61A8896B" w14:textId="77777777" w:rsidR="00320F11" w:rsidRPr="0078528C" w:rsidRDefault="00320F11" w:rsidP="000A5E7E">
      <w:pPr>
        <w:pStyle w:val="Paragraf"/>
        <w:ind w:firstLine="0"/>
        <w:rPr>
          <w:lang w:val="en-US"/>
        </w:rPr>
      </w:pPr>
      <w:r w:rsidRPr="0033275B">
        <w:t>Kata kunci:</w:t>
      </w:r>
      <w:r>
        <w:t xml:space="preserve"> </w:t>
      </w:r>
      <w:r w:rsidR="0078528C" w:rsidRPr="00356748">
        <w:rPr>
          <w:i/>
        </w:rPr>
        <w:t>BC’s digital literacy framework</w:t>
      </w:r>
      <w:r w:rsidR="0078528C" w:rsidRPr="00356748">
        <w:t xml:space="preserve">, </w:t>
      </w:r>
      <w:r w:rsidR="0078528C" w:rsidRPr="00356748">
        <w:rPr>
          <w:i/>
        </w:rPr>
        <w:t>digital literacy</w:t>
      </w:r>
      <w:r w:rsidR="0078528C" w:rsidRPr="00356748">
        <w:t xml:space="preserve">, metode </w:t>
      </w:r>
      <w:r w:rsidR="0078528C" w:rsidRPr="00356748">
        <w:rPr>
          <w:i/>
        </w:rPr>
        <w:t>prototyping</w:t>
      </w:r>
      <w:r w:rsidR="0078528C" w:rsidRPr="00356748">
        <w:t xml:space="preserve">, </w:t>
      </w:r>
      <w:r w:rsidR="0078528C" w:rsidRPr="00356748">
        <w:rPr>
          <w:i/>
        </w:rPr>
        <w:t>smart governance</w:t>
      </w:r>
      <w:r w:rsidR="0078528C" w:rsidRPr="00356748">
        <w:t xml:space="preserve">, </w:t>
      </w:r>
      <w:r w:rsidR="0078528C" w:rsidRPr="00356748">
        <w:rPr>
          <w:i/>
        </w:rPr>
        <w:t>smart city</w:t>
      </w:r>
      <w:r w:rsidR="0078528C">
        <w:rPr>
          <w:i/>
          <w:lang w:val="en-US"/>
        </w:rPr>
        <w:t>.</w:t>
      </w:r>
    </w:p>
    <w:p w14:paraId="19ACC5E9" w14:textId="77777777" w:rsidR="000A5E7E" w:rsidRPr="006E797A" w:rsidRDefault="000A5E7E" w:rsidP="000A5E7E">
      <w:pPr>
        <w:pStyle w:val="Paragraf"/>
        <w:ind w:firstLine="0"/>
      </w:pPr>
    </w:p>
    <w:p w14:paraId="14312EAC" w14:textId="77777777" w:rsidR="00320F11" w:rsidRPr="000E7B16" w:rsidRDefault="00320F11" w:rsidP="004D78CD">
      <w:pPr>
        <w:spacing w:line="276" w:lineRule="auto"/>
        <w:ind w:firstLine="0"/>
        <w:jc w:val="center"/>
        <w:rPr>
          <w:b/>
          <w:sz w:val="28"/>
          <w:lang w:val="id-ID"/>
        </w:rPr>
      </w:pPr>
      <w:r w:rsidRPr="000E7B16">
        <w:rPr>
          <w:b/>
          <w:sz w:val="28"/>
          <w:lang w:val="id-ID"/>
        </w:rPr>
        <w:t>ABSTRACT</w:t>
      </w:r>
    </w:p>
    <w:p w14:paraId="3DD84AB6" w14:textId="77777777" w:rsidR="00913411" w:rsidRDefault="00913411" w:rsidP="00320F11">
      <w:pPr>
        <w:pStyle w:val="Default"/>
        <w:jc w:val="both"/>
      </w:pPr>
    </w:p>
    <w:p w14:paraId="2DB6F3DF" w14:textId="77777777" w:rsidR="00320F11" w:rsidRPr="0033275B" w:rsidRDefault="0078528C" w:rsidP="00320F11">
      <w:pPr>
        <w:pStyle w:val="Default"/>
        <w:jc w:val="both"/>
      </w:pPr>
      <w:r>
        <w:t>WIDIA SERENITI</w:t>
      </w:r>
      <w:r w:rsidR="00320F11" w:rsidRPr="0033275B">
        <w:t xml:space="preserve">. </w:t>
      </w:r>
      <w:r w:rsidR="00A4014F">
        <w:rPr>
          <w:lang w:val="en"/>
        </w:rPr>
        <w:t>Evaluation</w:t>
      </w:r>
      <w:r w:rsidR="00616833">
        <w:rPr>
          <w:lang w:val="en"/>
        </w:rPr>
        <w:t xml:space="preserve"> and Development of Digital Literacy System for Government Staff based on BC’s Digital Literacy Framework</w:t>
      </w:r>
      <w:r w:rsidR="00320F11" w:rsidRPr="0033275B">
        <w:t xml:space="preserve">. Supervised by </w:t>
      </w:r>
      <w:r>
        <w:t>YANI NURHADRYANI</w:t>
      </w:r>
      <w:r w:rsidR="00320F11" w:rsidRPr="0033275B">
        <w:t>.</w:t>
      </w:r>
    </w:p>
    <w:p w14:paraId="5EB67DFD" w14:textId="77777777" w:rsidR="00320F11" w:rsidRPr="0033275B" w:rsidRDefault="00320F11" w:rsidP="00320F11">
      <w:pPr>
        <w:pStyle w:val="Default"/>
        <w:jc w:val="both"/>
        <w:rPr>
          <w:i/>
        </w:rPr>
      </w:pPr>
      <w:r w:rsidRPr="0033275B">
        <w:rPr>
          <w:i/>
        </w:rPr>
        <w:t xml:space="preserve">       </w:t>
      </w:r>
    </w:p>
    <w:p w14:paraId="1A0C33CC" w14:textId="71CF5AB9" w:rsidR="002806DD" w:rsidRDefault="00616833" w:rsidP="002806DD">
      <w:pPr>
        <w:rPr>
          <w:color w:val="000000"/>
          <w:spacing w:val="-6"/>
          <w:lang w:val="id-ID"/>
        </w:rPr>
      </w:pPr>
      <w:r w:rsidRPr="00616833">
        <w:t xml:space="preserve">Improving public services through smart governance is a key of the smart city program in Indonesia. Many districts/cities in Indonesia have implemented and made various efforts to realize the program. The main concept of smart city is to use and utilize Information and Communication Technology (ICT) in government. This research uses indicators </w:t>
      </w:r>
      <w:r w:rsidR="005042AF">
        <w:t>of</w:t>
      </w:r>
      <w:r w:rsidRPr="00616833">
        <w:t xml:space="preserve"> BC’s Digital Literacy Framework. The result of this research is a Digital Literacy System (DIGASI) used to measure the digital literacy level of government staff and development program using Laravel 5.5 framework and prototyping method. Competencies provided in this system related to information literacy, problem solving and others. The output of this system is the level used as employee’s digital literacy reference</w:t>
      </w:r>
      <w:r w:rsidR="002806DD" w:rsidRPr="002806DD">
        <w:rPr>
          <w:color w:val="000000"/>
          <w:spacing w:val="-6"/>
          <w:lang w:val="id-ID"/>
        </w:rPr>
        <w:t>.</w:t>
      </w:r>
    </w:p>
    <w:p w14:paraId="2F17965E" w14:textId="77777777" w:rsidR="005042AF" w:rsidRDefault="005042AF" w:rsidP="007B168D">
      <w:pPr>
        <w:ind w:firstLine="0"/>
        <w:rPr>
          <w:lang w:val="en"/>
        </w:rPr>
      </w:pPr>
    </w:p>
    <w:p w14:paraId="67885158" w14:textId="193C0850" w:rsidR="00320F11" w:rsidRPr="00196A3D" w:rsidRDefault="00320F11" w:rsidP="007B168D">
      <w:pPr>
        <w:ind w:firstLine="0"/>
        <w:rPr>
          <w:szCs w:val="24"/>
        </w:rPr>
      </w:pPr>
      <w:r w:rsidRPr="00196A3D">
        <w:rPr>
          <w:szCs w:val="24"/>
          <w:lang w:eastAsia="ko-KR"/>
        </w:rPr>
        <w:t>Keywords:</w:t>
      </w:r>
      <w:r w:rsidRPr="00196A3D">
        <w:rPr>
          <w:szCs w:val="24"/>
        </w:rPr>
        <w:t xml:space="preserve"> </w:t>
      </w:r>
      <w:r w:rsidR="00616833" w:rsidRPr="00616833">
        <w:rPr>
          <w:szCs w:val="24"/>
        </w:rPr>
        <w:t>BC’s digital literacy framework, digital literacy, prototyping method, smart governance, smart city</w:t>
      </w:r>
      <w:r w:rsidR="00616833">
        <w:rPr>
          <w:i/>
          <w:szCs w:val="24"/>
        </w:rPr>
        <w:t>.</w:t>
      </w:r>
    </w:p>
    <w:p w14:paraId="73A58E68" w14:textId="77777777" w:rsidR="002A32FD" w:rsidRDefault="002A32FD">
      <w:pPr>
        <w:spacing w:after="200" w:line="276" w:lineRule="auto"/>
        <w:ind w:firstLine="0"/>
        <w:jc w:val="left"/>
      </w:pPr>
      <w:r>
        <w:br w:type="page"/>
      </w:r>
    </w:p>
    <w:p w14:paraId="31552C22" w14:textId="77777777" w:rsidR="00320F11" w:rsidRPr="000A5E7E" w:rsidRDefault="00320F11" w:rsidP="00A248CB">
      <w:pPr>
        <w:framePr w:w="5781" w:wrap="around" w:vAnchor="page" w:hAnchor="page" w:x="3054" w:y="7939"/>
        <w:ind w:firstLine="0"/>
        <w:jc w:val="center"/>
        <w:rPr>
          <w:bCs/>
          <w:szCs w:val="28"/>
          <w:lang w:val="id-ID"/>
        </w:rPr>
      </w:pPr>
      <w:r w:rsidRPr="00487943">
        <w:rPr>
          <w:bCs/>
          <w:szCs w:val="28"/>
        </w:rPr>
        <w:lastRenderedPageBreak/>
        <w:t>Skripsi</w:t>
      </w:r>
      <w:r>
        <w:rPr>
          <w:bCs/>
          <w:szCs w:val="28"/>
        </w:rPr>
        <w:br/>
      </w:r>
      <w:r w:rsidRPr="00487943">
        <w:rPr>
          <w:bCs/>
          <w:szCs w:val="28"/>
        </w:rPr>
        <w:t>sebagai salah satu syarat untuk memperoleh gelar</w:t>
      </w:r>
      <w:r>
        <w:rPr>
          <w:bCs/>
          <w:szCs w:val="28"/>
        </w:rPr>
        <w:br/>
      </w:r>
      <w:r w:rsidRPr="00487943">
        <w:rPr>
          <w:bCs/>
          <w:szCs w:val="28"/>
        </w:rPr>
        <w:t xml:space="preserve">Sarjana </w:t>
      </w:r>
      <w:r w:rsidR="000A5E7E">
        <w:rPr>
          <w:bCs/>
          <w:szCs w:val="28"/>
          <w:lang w:val="id-ID"/>
        </w:rPr>
        <w:t>Komputer</w:t>
      </w:r>
      <w:r w:rsidR="00A32559">
        <w:rPr>
          <w:bCs/>
          <w:szCs w:val="28"/>
        </w:rPr>
        <w:br/>
      </w:r>
      <w:r w:rsidRPr="00487943">
        <w:rPr>
          <w:bCs/>
          <w:szCs w:val="28"/>
        </w:rPr>
        <w:t>pada</w:t>
      </w:r>
      <w:r>
        <w:rPr>
          <w:bCs/>
          <w:szCs w:val="28"/>
        </w:rPr>
        <w:br/>
      </w:r>
      <w:r w:rsidRPr="00487943">
        <w:rPr>
          <w:bCs/>
          <w:szCs w:val="28"/>
        </w:rPr>
        <w:t xml:space="preserve">Departemen Ilmu </w:t>
      </w:r>
      <w:r w:rsidR="000A5E7E">
        <w:rPr>
          <w:bCs/>
          <w:szCs w:val="28"/>
          <w:lang w:val="id-ID"/>
        </w:rPr>
        <w:t>Komputer</w:t>
      </w:r>
    </w:p>
    <w:p w14:paraId="2B8AF409" w14:textId="77777777" w:rsidR="002A32FD" w:rsidRDefault="007542AA">
      <w:pPr>
        <w:spacing w:after="200" w:line="276" w:lineRule="auto"/>
        <w:ind w:firstLine="0"/>
        <w:jc w:val="left"/>
      </w:pPr>
      <w:r>
        <w:rPr>
          <w:noProof/>
          <w:lang w:val="id-ID" w:eastAsia="id-ID"/>
        </w:rPr>
        <mc:AlternateContent>
          <mc:Choice Requires="wps">
            <w:drawing>
              <wp:anchor distT="0" distB="0" distL="114300" distR="114300" simplePos="0" relativeHeight="251685888" behindDoc="0" locked="0" layoutInCell="1" allowOverlap="0" wp14:anchorId="5AFD0015" wp14:editId="36F90C5B">
                <wp:simplePos x="0" y="0"/>
                <wp:positionH relativeFrom="page">
                  <wp:align>center</wp:align>
                </wp:positionH>
                <wp:positionV relativeFrom="page">
                  <wp:posOffset>4338139</wp:posOffset>
                </wp:positionV>
                <wp:extent cx="5021580" cy="276225"/>
                <wp:effectExtent l="0" t="0" r="7620" b="50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F3F38" w14:textId="77777777" w:rsidR="00071F14" w:rsidRPr="003D159E" w:rsidRDefault="00071F14" w:rsidP="007542AA">
                            <w:pPr>
                              <w:ind w:firstLine="0"/>
                              <w:jc w:val="center"/>
                              <w:rPr>
                                <w:b/>
                                <w:sz w:val="28"/>
                              </w:rPr>
                            </w:pPr>
                            <w:r>
                              <w:rPr>
                                <w:b/>
                                <w:sz w:val="28"/>
                              </w:rPr>
                              <w:t>WIDIA SERENITI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AFD0015" id="Text Box 47" o:spid="_x0000_s1029" type="#_x0000_t202" style="position:absolute;margin-left:0;margin-top:341.6pt;width:395.4pt;height:21.75pt;z-index:25168588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" o:allowoverlap="f" stroked="f">
                <v:textbox style="mso-fit-shape-to-text:t" inset="0,0,0,0">
                  <w:txbxContent>
                    <w:p w14:paraId="79FF3F38" w14:textId="77777777" w:rsidR="00071F14" w:rsidRPr="003D159E" w:rsidRDefault="00071F14" w:rsidP="007542AA">
                      <w:pPr>
                        <w:ind w:firstLine="0"/>
                        <w:jc w:val="center"/>
                        <w:rPr>
                          <w:b/>
                          <w:sz w:val="28"/>
                        </w:rPr>
                      </w:pPr>
                      <w:r>
                        <w:rPr>
                          <w:b/>
                          <w:sz w:val="28"/>
                        </w:rPr>
                        <w:t>WIDIA SERENITI</w:t>
                      </w:r>
                    </w:p>
                  </w:txbxContent>
                </v:textbox>
                <w10:wrap anchorx="page" anchory="page"/>
              </v:shape>
            </w:pict>
          </mc:Fallback>
        </mc:AlternateContent>
      </w:r>
      <w:r w:rsidR="005A7661">
        <w:rPr>
          <w:noProof/>
          <w:lang w:val="id-ID" w:eastAsia="id-ID"/>
        </w:rPr>
        <mc:AlternateContent>
          <mc:Choice Requires="wps">
            <w:drawing>
              <wp:anchor distT="0" distB="0" distL="114300" distR="114300" simplePos="0" relativeHeight="251669504" behindDoc="0" locked="0" layoutInCell="1" allowOverlap="0" wp14:anchorId="0B5BDA06" wp14:editId="5DC7DF49">
                <wp:simplePos x="0" y="0"/>
                <wp:positionH relativeFrom="page">
                  <wp:align>center</wp:align>
                </wp:positionH>
                <wp:positionV relativeFrom="page">
                  <wp:posOffset>8533130</wp:posOffset>
                </wp:positionV>
                <wp:extent cx="6224270" cy="949325"/>
                <wp:effectExtent l="635" t="0" r="4445" b="444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719CA6" w14:textId="77777777" w:rsidR="00071F14" w:rsidRPr="005A7661" w:rsidRDefault="00071F14" w:rsidP="00726D50">
                            <w:pPr>
                              <w:ind w:firstLine="0"/>
                              <w:jc w:val="center"/>
                              <w:rPr>
                                <w:b/>
                                <w:sz w:val="26"/>
                                <w:szCs w:val="26"/>
                                <w:lang w:val="id-ID"/>
                              </w:rPr>
                            </w:pPr>
                            <w:r>
                              <w:rPr>
                                <w:b/>
                                <w:sz w:val="26"/>
                                <w:szCs w:val="26"/>
                              </w:rPr>
                              <w:t>DEPARTEMEN</w:t>
                            </w:r>
                            <w:r>
                              <w:rPr>
                                <w:b/>
                                <w:sz w:val="26"/>
                                <w:szCs w:val="26"/>
                                <w:lang w:val="id-ID"/>
                              </w:rPr>
                              <w:t xml:space="preserve"> ILMU KOMPUTER</w:t>
                            </w:r>
                          </w:p>
                          <w:p w14:paraId="3C935F2D" w14:textId="77777777" w:rsidR="00071F14" w:rsidRPr="005A7661" w:rsidRDefault="00071F14" w:rsidP="00726D50">
                            <w:pPr>
                              <w:ind w:firstLine="0"/>
                              <w:jc w:val="center"/>
                              <w:rPr>
                                <w:b/>
                                <w:sz w:val="26"/>
                                <w:szCs w:val="26"/>
                                <w:lang w:val="id-ID"/>
                              </w:rPr>
                            </w:pPr>
                            <w:r>
                              <w:rPr>
                                <w:b/>
                                <w:sz w:val="26"/>
                                <w:szCs w:val="26"/>
                              </w:rPr>
                              <w:t>FAKULTAS</w:t>
                            </w:r>
                            <w:r>
                              <w:rPr>
                                <w:b/>
                                <w:sz w:val="26"/>
                                <w:szCs w:val="26"/>
                                <w:lang w:val="id-ID"/>
                              </w:rPr>
                              <w:t xml:space="preserve"> MATEMATIKA DAN PENGETAHUAN ALAM</w:t>
                            </w:r>
                          </w:p>
                          <w:p w14:paraId="7CB71723" w14:textId="77777777" w:rsidR="00071F14" w:rsidRPr="00D47207" w:rsidRDefault="00071F14" w:rsidP="00726D50">
                            <w:pPr>
                              <w:ind w:firstLine="0"/>
                              <w:jc w:val="center"/>
                              <w:rPr>
                                <w:b/>
                                <w:sz w:val="26"/>
                                <w:szCs w:val="26"/>
                              </w:rPr>
                            </w:pPr>
                            <w:r w:rsidRPr="00D47207">
                              <w:rPr>
                                <w:b/>
                                <w:sz w:val="26"/>
                                <w:szCs w:val="26"/>
                              </w:rPr>
                              <w:t>INSTITUT PERTANIAN BOGOR</w:t>
                            </w:r>
                          </w:p>
                          <w:p w14:paraId="16FF9919" w14:textId="77777777" w:rsidR="00071F14" w:rsidRPr="00D47207" w:rsidRDefault="00071F14" w:rsidP="00726D50">
                            <w:pPr>
                              <w:ind w:firstLine="0"/>
                              <w:jc w:val="center"/>
                              <w:rPr>
                                <w:b/>
                                <w:sz w:val="26"/>
                                <w:szCs w:val="26"/>
                              </w:rPr>
                            </w:pPr>
                            <w:r w:rsidRPr="00D47207">
                              <w:rPr>
                                <w:b/>
                                <w:sz w:val="26"/>
                                <w:szCs w:val="26"/>
                              </w:rPr>
                              <w:t>BOGOR</w:t>
                            </w:r>
                          </w:p>
                          <w:p w14:paraId="66A0FF77" w14:textId="77777777" w:rsidR="00071F14" w:rsidRPr="00D47207" w:rsidRDefault="00071F14" w:rsidP="00726D50">
                            <w:pPr>
                              <w:ind w:firstLine="0"/>
                              <w:jc w:val="center"/>
                              <w:rPr>
                                <w:b/>
                                <w:sz w:val="26"/>
                                <w:szCs w:val="26"/>
                              </w:rPr>
                            </w:pPr>
                            <w:r>
                              <w:rPr>
                                <w:b/>
                                <w:sz w:val="26"/>
                                <w:szCs w:val="26"/>
                              </w:rPr>
                              <w:t>2018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5BDA06" id="Text Box 12" o:spid="_x0000_s1030"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zWfAIAAAg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k6Is1nwCAAAI&#10;BQAADgAAAAAAAAAAAAAAAAAuAgAAZHJzL2Uyb0RvYy54bWxQSwECLQAUAAYACAAAACEA5I8jO98A&#10;AAAKAQAADwAAAAAAAAAAAAAAAADWBAAAZHJzL2Rvd25yZXYueG1sUEsFBgAAAAAEAAQA8wAAAOIF&#10;AAAAAA==&#10;" o:allowoverlap="f" stroked="f">
                <v:textbox style="mso-fit-shape-to-text:t" inset="0,0,0,0">
                  <w:txbxContent>
                    <w:p w14:paraId="57719CA6" w14:textId="77777777" w:rsidR="00071F14" w:rsidRPr="005A7661" w:rsidRDefault="00071F14" w:rsidP="00726D50">
                      <w:pPr>
                        <w:ind w:firstLine="0"/>
                        <w:jc w:val="center"/>
                        <w:rPr>
                          <w:b/>
                          <w:sz w:val="26"/>
                          <w:szCs w:val="26"/>
                          <w:lang w:val="id-ID"/>
                        </w:rPr>
                      </w:pPr>
                      <w:r>
                        <w:rPr>
                          <w:b/>
                          <w:sz w:val="26"/>
                          <w:szCs w:val="26"/>
                        </w:rPr>
                        <w:t>DEPARTEMEN</w:t>
                      </w:r>
                      <w:r>
                        <w:rPr>
                          <w:b/>
                          <w:sz w:val="26"/>
                          <w:szCs w:val="26"/>
                          <w:lang w:val="id-ID"/>
                        </w:rPr>
                        <w:t xml:space="preserve"> ILMU KOMPUTER</w:t>
                      </w:r>
                    </w:p>
                    <w:p w14:paraId="3C935F2D" w14:textId="77777777" w:rsidR="00071F14" w:rsidRPr="005A7661" w:rsidRDefault="00071F14" w:rsidP="00726D50">
                      <w:pPr>
                        <w:ind w:firstLine="0"/>
                        <w:jc w:val="center"/>
                        <w:rPr>
                          <w:b/>
                          <w:sz w:val="26"/>
                          <w:szCs w:val="26"/>
                          <w:lang w:val="id-ID"/>
                        </w:rPr>
                      </w:pPr>
                      <w:r>
                        <w:rPr>
                          <w:b/>
                          <w:sz w:val="26"/>
                          <w:szCs w:val="26"/>
                        </w:rPr>
                        <w:t>FAKULTAS</w:t>
                      </w:r>
                      <w:r>
                        <w:rPr>
                          <w:b/>
                          <w:sz w:val="26"/>
                          <w:szCs w:val="26"/>
                          <w:lang w:val="id-ID"/>
                        </w:rPr>
                        <w:t xml:space="preserve"> MATEMATIKA DAN PENGETAHUAN ALAM</w:t>
                      </w:r>
                    </w:p>
                    <w:p w14:paraId="7CB71723" w14:textId="77777777" w:rsidR="00071F14" w:rsidRPr="00D47207" w:rsidRDefault="00071F14" w:rsidP="00726D50">
                      <w:pPr>
                        <w:ind w:firstLine="0"/>
                        <w:jc w:val="center"/>
                        <w:rPr>
                          <w:b/>
                          <w:sz w:val="26"/>
                          <w:szCs w:val="26"/>
                        </w:rPr>
                      </w:pPr>
                      <w:r w:rsidRPr="00D47207">
                        <w:rPr>
                          <w:b/>
                          <w:sz w:val="26"/>
                          <w:szCs w:val="26"/>
                        </w:rPr>
                        <w:t>INSTITUT PERTANIAN BOGOR</w:t>
                      </w:r>
                    </w:p>
                    <w:p w14:paraId="16FF9919" w14:textId="77777777" w:rsidR="00071F14" w:rsidRPr="00D47207" w:rsidRDefault="00071F14" w:rsidP="00726D50">
                      <w:pPr>
                        <w:ind w:firstLine="0"/>
                        <w:jc w:val="center"/>
                        <w:rPr>
                          <w:b/>
                          <w:sz w:val="26"/>
                          <w:szCs w:val="26"/>
                        </w:rPr>
                      </w:pPr>
                      <w:r w:rsidRPr="00D47207">
                        <w:rPr>
                          <w:b/>
                          <w:sz w:val="26"/>
                          <w:szCs w:val="26"/>
                        </w:rPr>
                        <w:t>BOGOR</w:t>
                      </w:r>
                    </w:p>
                    <w:p w14:paraId="66A0FF77" w14:textId="77777777" w:rsidR="00071F14" w:rsidRPr="00D47207" w:rsidRDefault="00071F14" w:rsidP="00726D50">
                      <w:pPr>
                        <w:ind w:firstLine="0"/>
                        <w:jc w:val="center"/>
                        <w:rPr>
                          <w:b/>
                          <w:sz w:val="26"/>
                          <w:szCs w:val="26"/>
                        </w:rPr>
                      </w:pPr>
                      <w:r>
                        <w:rPr>
                          <w:b/>
                          <w:sz w:val="26"/>
                          <w:szCs w:val="26"/>
                        </w:rPr>
                        <w:t>2018</w:t>
                      </w:r>
                    </w:p>
                  </w:txbxContent>
                </v:textbox>
                <w10:wrap anchorx="page" anchory="page"/>
              </v:shape>
            </w:pict>
          </mc:Fallback>
        </mc:AlternateContent>
      </w:r>
      <w:r w:rsidR="005A7661">
        <w:rPr>
          <w:noProof/>
          <w:lang w:val="id-ID" w:eastAsia="id-ID"/>
        </w:rPr>
        <mc:AlternateContent>
          <mc:Choice Requires="wps">
            <w:drawing>
              <wp:anchor distT="0" distB="0" distL="114300" distR="114300" simplePos="0" relativeHeight="251667456" behindDoc="0" locked="0" layoutInCell="1" allowOverlap="0" wp14:anchorId="57CDDBD2" wp14:editId="0F76DB23">
                <wp:simplePos x="0" y="0"/>
                <wp:positionH relativeFrom="page">
                  <wp:align>center</wp:align>
                </wp:positionH>
                <wp:positionV relativeFrom="page">
                  <wp:posOffset>1800225</wp:posOffset>
                </wp:positionV>
                <wp:extent cx="5021580" cy="613410"/>
                <wp:effectExtent l="254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462F6" w14:textId="77777777" w:rsidR="00071F14" w:rsidRPr="00683846" w:rsidRDefault="00071F14" w:rsidP="000A5E7E">
                            <w:pPr>
                              <w:ind w:firstLine="0"/>
                              <w:jc w:val="center"/>
                              <w:rPr>
                                <w:b/>
                                <w:i/>
                                <w:sz w:val="28"/>
                              </w:rPr>
                            </w:pPr>
                            <w:r>
                              <w:rPr>
                                <w:b/>
                                <w:sz w:val="28"/>
                              </w:rPr>
                              <w:t>EVALUASI</w:t>
                            </w:r>
                            <w:r>
                              <w:rPr>
                                <w:b/>
                                <w:sz w:val="28"/>
                                <w:lang w:val="id-ID"/>
                              </w:rPr>
                              <w:t xml:space="preserve"> DAN PENGEMBANGAN SISTEM </w:t>
                            </w:r>
                            <w:r w:rsidRPr="00683846">
                              <w:rPr>
                                <w:b/>
                                <w:i/>
                                <w:sz w:val="28"/>
                              </w:rPr>
                              <w:t>DIGITAL LITERACY</w:t>
                            </w:r>
                            <w:r>
                              <w:rPr>
                                <w:b/>
                                <w:sz w:val="28"/>
                              </w:rPr>
                              <w:t xml:space="preserve"> UNTUK STAF PEMERINTAH BERDASARKAN </w:t>
                            </w:r>
                            <w:r w:rsidRPr="00683846">
                              <w:rPr>
                                <w:b/>
                                <w:i/>
                                <w:sz w:val="28"/>
                              </w:rPr>
                              <w:t>BC’S DIGITAL LITERACY FRAMEWORK</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CDDBD2"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yqfQIAAAg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wllMqn0CAAAI&#10;BQAADgAAAAAAAAAAAAAAAAAuAgAAZHJzL2Uyb0RvYy54bWxQSwECLQAUAAYACAAAACEAihGwMN4A&#10;AAAIAQAADwAAAAAAAAAAAAAAAADXBAAAZHJzL2Rvd25yZXYueG1sUEsFBgAAAAAEAAQA8wAAAOIF&#10;AAAAAA==&#10;" o:allowoverlap="f" stroked="f">
                <v:textbox style="mso-fit-shape-to-text:t" inset="0,0,0,0">
                  <w:txbxContent>
                    <w:p w14:paraId="35D462F6" w14:textId="77777777" w:rsidR="00071F14" w:rsidRPr="00683846" w:rsidRDefault="00071F14" w:rsidP="000A5E7E">
                      <w:pPr>
                        <w:ind w:firstLine="0"/>
                        <w:jc w:val="center"/>
                        <w:rPr>
                          <w:b/>
                          <w:i/>
                          <w:sz w:val="28"/>
                        </w:rPr>
                      </w:pPr>
                      <w:r>
                        <w:rPr>
                          <w:b/>
                          <w:sz w:val="28"/>
                        </w:rPr>
                        <w:t>EVALUASI</w:t>
                      </w:r>
                      <w:r>
                        <w:rPr>
                          <w:b/>
                          <w:sz w:val="28"/>
                          <w:lang w:val="id-ID"/>
                        </w:rPr>
                        <w:t xml:space="preserve"> DAN PENGEMBANGAN SISTEM </w:t>
                      </w:r>
                      <w:r w:rsidRPr="00683846">
                        <w:rPr>
                          <w:b/>
                          <w:i/>
                          <w:sz w:val="28"/>
                        </w:rPr>
                        <w:t>DIGITAL LITERACY</w:t>
                      </w:r>
                      <w:r>
                        <w:rPr>
                          <w:b/>
                          <w:sz w:val="28"/>
                        </w:rPr>
                        <w:t xml:space="preserve"> UNTUK STAF PEMERINTAH BERDASARKAN </w:t>
                      </w:r>
                      <w:r w:rsidRPr="00683846">
                        <w:rPr>
                          <w:b/>
                          <w:i/>
                          <w:sz w:val="28"/>
                        </w:rPr>
                        <w:t>BC’S DIGITAL LITERACY FRAMEWORK</w:t>
                      </w:r>
                    </w:p>
                  </w:txbxContent>
                </v:textbox>
                <w10:wrap anchorx="page" anchory="page"/>
              </v:shape>
            </w:pict>
          </mc:Fallback>
        </mc:AlternateContent>
      </w:r>
      <w:r w:rsidR="002A32FD">
        <w:br w:type="page"/>
      </w:r>
    </w:p>
    <w:p w14:paraId="0CC0D563" w14:textId="77777777" w:rsidR="00320F11" w:rsidRDefault="00320F11">
      <w:pPr>
        <w:spacing w:after="200" w:line="276" w:lineRule="auto"/>
        <w:ind w:firstLine="0"/>
        <w:jc w:val="left"/>
      </w:pPr>
      <w:r>
        <w:lastRenderedPageBreak/>
        <w:br w:type="page"/>
      </w:r>
    </w:p>
    <w:p w14:paraId="5CC701D1" w14:textId="77777777"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A4014F">
        <w:t>Evaluasi</w:t>
      </w:r>
      <w:r w:rsidR="00D6653B">
        <w:t xml:space="preserve"> d</w:t>
      </w:r>
      <w:r w:rsidR="00D6653B" w:rsidRPr="005A7661">
        <w:t xml:space="preserve">an </w:t>
      </w:r>
      <w:r w:rsidR="00D6653B">
        <w:t xml:space="preserve">Pengembangan Sistem </w:t>
      </w:r>
      <w:r w:rsidR="00905C29" w:rsidRPr="00A4014F">
        <w:rPr>
          <w:i/>
        </w:rPr>
        <w:t>Digital Literacy</w:t>
      </w:r>
      <w:r w:rsidR="00905C29">
        <w:t xml:space="preserve"> untuk Staf Pemerintah berdasarkan </w:t>
      </w:r>
      <w:r w:rsidR="00905C29" w:rsidRPr="00A4014F">
        <w:rPr>
          <w:i/>
        </w:rPr>
        <w:t>BC’</w:t>
      </w:r>
      <w:r w:rsidR="00A4014F">
        <w:rPr>
          <w:i/>
        </w:rPr>
        <w:t>s</w:t>
      </w:r>
      <w:r w:rsidR="00905C29" w:rsidRPr="00A4014F">
        <w:rPr>
          <w:i/>
        </w:rPr>
        <w:t xml:space="preserve"> Digital Literacy Framework</w:t>
      </w:r>
      <w:r w:rsidR="00905C29">
        <w:t xml:space="preserve"> </w:t>
      </w:r>
    </w:p>
    <w:p w14:paraId="599D9A5F" w14:textId="77777777" w:rsidR="00320F11" w:rsidRPr="00905C29" w:rsidRDefault="00320F11" w:rsidP="00320F11">
      <w:pPr>
        <w:tabs>
          <w:tab w:val="left" w:pos="1270"/>
        </w:tabs>
        <w:ind w:left="1418" w:hanging="1418"/>
        <w:jc w:val="left"/>
      </w:pPr>
      <w:r w:rsidRPr="00736867">
        <w:rPr>
          <w:lang w:val="id-ID"/>
        </w:rPr>
        <w:t>Nama</w:t>
      </w:r>
      <w:r>
        <w:tab/>
      </w:r>
      <w:r w:rsidRPr="00736867">
        <w:rPr>
          <w:lang w:val="id-ID"/>
        </w:rPr>
        <w:t>:</w:t>
      </w:r>
      <w:r>
        <w:tab/>
      </w:r>
      <w:r w:rsidR="00905C29">
        <w:t>Widia Sereniti</w:t>
      </w:r>
    </w:p>
    <w:p w14:paraId="0E381A7D" w14:textId="77777777" w:rsidR="00320F11" w:rsidRPr="00905C29" w:rsidRDefault="00320F11" w:rsidP="00320F11">
      <w:pPr>
        <w:tabs>
          <w:tab w:val="left" w:pos="1270"/>
        </w:tabs>
        <w:ind w:left="1418" w:hanging="1418"/>
        <w:jc w:val="left"/>
      </w:pPr>
      <w:r w:rsidRPr="00736867">
        <w:rPr>
          <w:lang w:val="id-ID"/>
        </w:rPr>
        <w:t>NIM</w:t>
      </w:r>
      <w:r>
        <w:tab/>
      </w:r>
      <w:r w:rsidRPr="00736867">
        <w:rPr>
          <w:lang w:val="id-ID"/>
        </w:rPr>
        <w:t>:</w:t>
      </w:r>
      <w:r w:rsidR="00D6653B">
        <w:tab/>
        <w:t>G6</w:t>
      </w:r>
      <w:r w:rsidRPr="000B1676">
        <w:rPr>
          <w:lang w:val="id-ID"/>
        </w:rPr>
        <w:t>4</w:t>
      </w:r>
      <w:r w:rsidR="00D6653B">
        <w:rPr>
          <w:lang w:val="id-ID"/>
        </w:rPr>
        <w:t>1400</w:t>
      </w:r>
      <w:r w:rsidR="00905C29">
        <w:t>51</w:t>
      </w:r>
    </w:p>
    <w:p w14:paraId="195CD713" w14:textId="77777777" w:rsidR="00320F11" w:rsidRPr="00736867" w:rsidRDefault="00320F11" w:rsidP="00320F11">
      <w:pPr>
        <w:rPr>
          <w:lang w:val="id-ID"/>
        </w:rPr>
      </w:pPr>
    </w:p>
    <w:p w14:paraId="19B3A715" w14:textId="77777777" w:rsidR="00320F11" w:rsidRPr="00736867" w:rsidRDefault="00320F11" w:rsidP="00320F11">
      <w:pPr>
        <w:rPr>
          <w:lang w:val="id-ID"/>
        </w:rPr>
      </w:pPr>
    </w:p>
    <w:p w14:paraId="1C1D866E" w14:textId="77777777" w:rsidR="00320F11" w:rsidRPr="00736867" w:rsidRDefault="00320F11" w:rsidP="00320F11">
      <w:pPr>
        <w:rPr>
          <w:lang w:val="id-ID"/>
        </w:rPr>
      </w:pPr>
    </w:p>
    <w:p w14:paraId="33BAED79" w14:textId="77777777" w:rsidR="00320F11" w:rsidRPr="00736867" w:rsidRDefault="00320F11" w:rsidP="00320F11">
      <w:pPr>
        <w:rPr>
          <w:lang w:val="id-ID"/>
        </w:rPr>
      </w:pPr>
    </w:p>
    <w:p w14:paraId="253507B0" w14:textId="77777777" w:rsidR="00320F11" w:rsidRPr="00736867" w:rsidRDefault="00320F11" w:rsidP="00320F11">
      <w:pPr>
        <w:rPr>
          <w:lang w:val="id-ID"/>
        </w:rPr>
      </w:pPr>
    </w:p>
    <w:p w14:paraId="7E749E69" w14:textId="77777777" w:rsidR="00320F11" w:rsidRPr="00736867" w:rsidRDefault="00320F11" w:rsidP="00320F11">
      <w:pPr>
        <w:rPr>
          <w:lang w:val="id-ID"/>
        </w:rPr>
      </w:pPr>
    </w:p>
    <w:p w14:paraId="5AEE1A2E" w14:textId="77777777" w:rsidR="00320F11" w:rsidRPr="00736867" w:rsidRDefault="00320F11" w:rsidP="00320F11">
      <w:pPr>
        <w:rPr>
          <w:lang w:val="id-ID"/>
        </w:rPr>
      </w:pPr>
    </w:p>
    <w:p w14:paraId="7B6F303F" w14:textId="77777777" w:rsidR="00320F11" w:rsidRPr="00736867" w:rsidRDefault="00320F11" w:rsidP="00320F11">
      <w:pPr>
        <w:rPr>
          <w:lang w:val="id-ID"/>
        </w:rPr>
      </w:pPr>
    </w:p>
    <w:p w14:paraId="739AE369" w14:textId="77777777" w:rsidR="00320F11" w:rsidRPr="003E5801" w:rsidRDefault="00320F11" w:rsidP="007A6E0E">
      <w:pPr>
        <w:pStyle w:val="NoSpacing"/>
        <w:ind w:firstLine="0"/>
        <w:jc w:val="center"/>
      </w:pPr>
      <w:r w:rsidRPr="00736867">
        <w:rPr>
          <w:lang w:val="id-ID"/>
        </w:rPr>
        <w:t>Disetujui</w:t>
      </w:r>
      <w:r>
        <w:t xml:space="preserve"> oleh</w:t>
      </w:r>
    </w:p>
    <w:p w14:paraId="18131D2C" w14:textId="77777777" w:rsidR="00320F11" w:rsidRPr="00736867" w:rsidRDefault="00320F11" w:rsidP="00320F11">
      <w:pPr>
        <w:rPr>
          <w:lang w:val="id-ID"/>
        </w:rPr>
      </w:pPr>
    </w:p>
    <w:p w14:paraId="3052D55C" w14:textId="77777777" w:rsidR="00320F11" w:rsidRPr="00736867" w:rsidRDefault="00320F11" w:rsidP="00320F11">
      <w:pPr>
        <w:rPr>
          <w:lang w:val="id-ID"/>
        </w:rPr>
      </w:pPr>
    </w:p>
    <w:p w14:paraId="74D002FC" w14:textId="77777777" w:rsidR="00320F11" w:rsidRPr="00736867" w:rsidRDefault="00320F11" w:rsidP="00320F11">
      <w:pPr>
        <w:rPr>
          <w:lang w:val="id-ID"/>
        </w:rPr>
      </w:pPr>
    </w:p>
    <w:p w14:paraId="6B0F7235" w14:textId="77777777" w:rsidR="00320F11" w:rsidRPr="00736867" w:rsidRDefault="00320F11" w:rsidP="00320F11">
      <w:pPr>
        <w:rPr>
          <w:lang w:val="id-ID"/>
        </w:rPr>
      </w:pPr>
    </w:p>
    <w:p w14:paraId="4A9D546A" w14:textId="77777777" w:rsidR="00320F11" w:rsidRPr="00736867" w:rsidRDefault="00320F11" w:rsidP="00320F11">
      <w:pPr>
        <w:rPr>
          <w:lang w:val="id-ID"/>
        </w:rPr>
      </w:pPr>
    </w:p>
    <w:p w14:paraId="10BC3569" w14:textId="77777777" w:rsidR="00320F11" w:rsidRPr="00736867" w:rsidRDefault="00320F11" w:rsidP="00320F11">
      <w:pPr>
        <w:rPr>
          <w:lang w:val="id-ID"/>
        </w:rPr>
      </w:pPr>
    </w:p>
    <w:p w14:paraId="1F59BAE3" w14:textId="77777777" w:rsidR="00320F11" w:rsidRPr="00736867" w:rsidRDefault="00320F11" w:rsidP="00320F11">
      <w:pPr>
        <w:rPr>
          <w:lang w:val="id-ID"/>
        </w:rPr>
      </w:pPr>
    </w:p>
    <w:p w14:paraId="506363B7" w14:textId="77777777" w:rsidR="00320F11" w:rsidRPr="00736867" w:rsidRDefault="00320F11" w:rsidP="00320F11">
      <w:pPr>
        <w:rPr>
          <w:lang w:val="id-ID"/>
        </w:rPr>
      </w:pPr>
    </w:p>
    <w:p w14:paraId="0FF547BD" w14:textId="77777777" w:rsidR="00D6653B" w:rsidRPr="00905C29" w:rsidRDefault="00D6653B" w:rsidP="00D6653B">
      <w:pPr>
        <w:pStyle w:val="NoSpacing"/>
        <w:ind w:firstLine="0"/>
        <w:jc w:val="center"/>
        <w:rPr>
          <w:color w:val="FFFFFF"/>
          <w:u w:val="single"/>
        </w:rPr>
      </w:pPr>
      <w:r w:rsidRPr="00D6653B">
        <w:rPr>
          <w:u w:val="single"/>
          <w:lang w:val="id-ID"/>
        </w:rPr>
        <w:t xml:space="preserve">Dr </w:t>
      </w:r>
      <w:r w:rsidR="00905C29">
        <w:rPr>
          <w:u w:val="single"/>
        </w:rPr>
        <w:t>Yani Nurhadryani, SSi M</w:t>
      </w:r>
      <w:r w:rsidR="009A4F81">
        <w:rPr>
          <w:u w:val="single"/>
        </w:rPr>
        <w:t>T</w:t>
      </w:r>
    </w:p>
    <w:p w14:paraId="4FCDD27C" w14:textId="77777777" w:rsidR="00D6653B" w:rsidRPr="00736867" w:rsidRDefault="00D6653B" w:rsidP="00D6653B">
      <w:pPr>
        <w:pStyle w:val="NoSpacing"/>
        <w:ind w:firstLine="0"/>
        <w:jc w:val="center"/>
        <w:rPr>
          <w:lang w:val="id-ID"/>
        </w:rPr>
      </w:pPr>
      <w:r>
        <w:rPr>
          <w:lang w:val="id-ID"/>
        </w:rPr>
        <w:t>Pembimbing</w:t>
      </w:r>
    </w:p>
    <w:p w14:paraId="2610BB10" w14:textId="77777777" w:rsidR="00320F11" w:rsidRPr="00736867" w:rsidRDefault="00320F11" w:rsidP="00D6653B">
      <w:pPr>
        <w:ind w:firstLine="0"/>
        <w:rPr>
          <w:lang w:val="id-ID"/>
        </w:rPr>
      </w:pPr>
    </w:p>
    <w:p w14:paraId="6AE50A62" w14:textId="77777777" w:rsidR="00320F11" w:rsidRPr="00736867" w:rsidRDefault="00320F11" w:rsidP="00D6653B">
      <w:pPr>
        <w:ind w:firstLine="0"/>
        <w:rPr>
          <w:lang w:val="id-ID"/>
        </w:rPr>
      </w:pPr>
    </w:p>
    <w:p w14:paraId="6FCC4CEE" w14:textId="77777777" w:rsidR="00320F11" w:rsidRPr="00736867" w:rsidRDefault="00320F11" w:rsidP="00F07204">
      <w:pPr>
        <w:ind w:firstLine="0"/>
        <w:rPr>
          <w:lang w:val="id-ID"/>
        </w:rPr>
      </w:pPr>
    </w:p>
    <w:p w14:paraId="0BB04611" w14:textId="77777777" w:rsidR="00320F11" w:rsidRPr="00736867" w:rsidRDefault="00320F11" w:rsidP="00320F11">
      <w:pPr>
        <w:rPr>
          <w:lang w:val="id-ID"/>
        </w:rPr>
      </w:pPr>
    </w:p>
    <w:p w14:paraId="047CBA8B" w14:textId="77777777" w:rsidR="00320F11" w:rsidRPr="003E5801" w:rsidRDefault="00320F11" w:rsidP="007A6E0E">
      <w:pPr>
        <w:ind w:firstLine="0"/>
        <w:jc w:val="center"/>
      </w:pPr>
      <w:r w:rsidRPr="00736867">
        <w:rPr>
          <w:lang w:val="id-ID"/>
        </w:rPr>
        <w:t>Diketahui</w:t>
      </w:r>
      <w:r>
        <w:t xml:space="preserve"> oleh</w:t>
      </w:r>
    </w:p>
    <w:p w14:paraId="400D1B19" w14:textId="77777777" w:rsidR="00320F11" w:rsidRPr="00736867" w:rsidRDefault="00320F11" w:rsidP="00320F11">
      <w:pPr>
        <w:rPr>
          <w:lang w:val="id-ID"/>
        </w:rPr>
      </w:pPr>
    </w:p>
    <w:p w14:paraId="51D55530" w14:textId="77777777" w:rsidR="00320F11" w:rsidRPr="00736867" w:rsidRDefault="00320F11" w:rsidP="00320F11">
      <w:pPr>
        <w:rPr>
          <w:lang w:val="id-ID"/>
        </w:rPr>
      </w:pPr>
    </w:p>
    <w:p w14:paraId="0031FABE" w14:textId="77777777" w:rsidR="00320F11" w:rsidRPr="00736867" w:rsidRDefault="00320F11" w:rsidP="00320F11">
      <w:pPr>
        <w:rPr>
          <w:lang w:val="id-ID"/>
        </w:rPr>
      </w:pPr>
    </w:p>
    <w:p w14:paraId="186CF882" w14:textId="77777777" w:rsidR="00320F11" w:rsidRDefault="00320F11" w:rsidP="00320F11">
      <w:pPr>
        <w:rPr>
          <w:lang w:val="id-ID"/>
        </w:rPr>
      </w:pPr>
    </w:p>
    <w:p w14:paraId="27865085" w14:textId="77777777" w:rsidR="00F07204" w:rsidRPr="00736867" w:rsidRDefault="00F07204" w:rsidP="00320F11">
      <w:pPr>
        <w:rPr>
          <w:lang w:val="id-ID"/>
        </w:rPr>
      </w:pPr>
    </w:p>
    <w:p w14:paraId="66CBD67C" w14:textId="77777777" w:rsidR="00320F11" w:rsidRPr="00736867" w:rsidRDefault="00320F11" w:rsidP="00320F11">
      <w:pPr>
        <w:rPr>
          <w:lang w:val="id-ID"/>
        </w:rPr>
      </w:pPr>
    </w:p>
    <w:p w14:paraId="34F0531A" w14:textId="77777777" w:rsidR="00320F11" w:rsidRPr="009A4F81" w:rsidRDefault="00D6653B" w:rsidP="007A6E0E">
      <w:pPr>
        <w:pStyle w:val="NoSpacing"/>
        <w:ind w:firstLine="0"/>
        <w:jc w:val="center"/>
        <w:rPr>
          <w:color w:val="FFFFFF"/>
          <w:u w:val="single"/>
        </w:rPr>
      </w:pPr>
      <w:r>
        <w:rPr>
          <w:u w:val="single"/>
          <w:lang w:val="id-ID"/>
        </w:rPr>
        <w:t xml:space="preserve">Prof </w:t>
      </w:r>
      <w:r w:rsidRPr="00D6653B">
        <w:rPr>
          <w:u w:val="single"/>
          <w:lang w:val="id-ID"/>
        </w:rPr>
        <w:t>Dr Ir Agus Buono, MSi MKom</w:t>
      </w:r>
    </w:p>
    <w:p w14:paraId="02B0D02F" w14:textId="77777777" w:rsidR="00320F11" w:rsidRPr="00736867" w:rsidRDefault="00320F11" w:rsidP="007A6E0E">
      <w:pPr>
        <w:pStyle w:val="NoSpacing"/>
        <w:ind w:firstLine="0"/>
        <w:jc w:val="center"/>
        <w:rPr>
          <w:lang w:val="id-ID"/>
        </w:rPr>
      </w:pPr>
      <w:r w:rsidRPr="00736867">
        <w:rPr>
          <w:lang w:val="id-ID"/>
        </w:rPr>
        <w:t>Ketua Departemen</w:t>
      </w:r>
    </w:p>
    <w:p w14:paraId="542F5657" w14:textId="77777777" w:rsidR="00320F11" w:rsidRPr="00736867" w:rsidRDefault="00320F11" w:rsidP="00320F11">
      <w:pPr>
        <w:jc w:val="center"/>
        <w:rPr>
          <w:lang w:val="id-ID"/>
        </w:rPr>
      </w:pPr>
    </w:p>
    <w:p w14:paraId="37103B73" w14:textId="77777777" w:rsidR="00320F11" w:rsidRPr="00736867" w:rsidRDefault="00320F11" w:rsidP="00320F11">
      <w:pPr>
        <w:rPr>
          <w:lang w:val="id-ID"/>
        </w:rPr>
      </w:pPr>
    </w:p>
    <w:p w14:paraId="04C56E37" w14:textId="77777777" w:rsidR="00320F11" w:rsidRPr="00736867" w:rsidRDefault="00320F11" w:rsidP="00320F11">
      <w:pPr>
        <w:rPr>
          <w:lang w:val="id-ID"/>
        </w:rPr>
      </w:pPr>
    </w:p>
    <w:p w14:paraId="2521F9BE" w14:textId="77777777" w:rsidR="00320F11" w:rsidRPr="00736867" w:rsidRDefault="00320F11" w:rsidP="00320F11">
      <w:pPr>
        <w:rPr>
          <w:lang w:val="id-ID"/>
        </w:rPr>
      </w:pPr>
    </w:p>
    <w:p w14:paraId="2376A59F" w14:textId="77777777" w:rsidR="00320F11" w:rsidRPr="00736867" w:rsidRDefault="00320F11" w:rsidP="00320F11">
      <w:pPr>
        <w:rPr>
          <w:lang w:val="id-ID"/>
        </w:rPr>
      </w:pPr>
    </w:p>
    <w:p w14:paraId="19BC9610" w14:textId="77777777" w:rsidR="00320F11" w:rsidRPr="00736867" w:rsidRDefault="00320F11" w:rsidP="00320F11">
      <w:pPr>
        <w:rPr>
          <w:b/>
          <w:lang w:val="id-ID"/>
        </w:rPr>
      </w:pPr>
    </w:p>
    <w:p w14:paraId="72D59A5C" w14:textId="77777777" w:rsidR="00320F11" w:rsidRPr="003E5801" w:rsidRDefault="00320F11" w:rsidP="00320F11">
      <w:pPr>
        <w:rPr>
          <w:b/>
        </w:rPr>
      </w:pPr>
    </w:p>
    <w:p w14:paraId="078F9E42" w14:textId="13529E7D" w:rsidR="002A32FD" w:rsidRDefault="00320F11" w:rsidP="00320F11">
      <w:pPr>
        <w:spacing w:after="200" w:line="276" w:lineRule="auto"/>
        <w:ind w:firstLine="0"/>
        <w:jc w:val="left"/>
      </w:pPr>
      <w:r w:rsidRPr="00736867">
        <w:rPr>
          <w:lang w:val="id-ID"/>
        </w:rPr>
        <w:t>Tanggal Lulu</w:t>
      </w:r>
      <w:r w:rsidR="00BA7AD5">
        <w:t xml:space="preserve">s:  </w:t>
      </w:r>
      <w:r w:rsidR="002A32FD">
        <w:br w:type="page"/>
      </w:r>
    </w:p>
    <w:p w14:paraId="2BB6ED92" w14:textId="77777777" w:rsidR="000F08C7" w:rsidRDefault="00F54F6F" w:rsidP="00F54F6F">
      <w:pPr>
        <w:ind w:firstLine="0"/>
        <w:jc w:val="center"/>
        <w:rPr>
          <w:b/>
          <w:sz w:val="28"/>
          <w:szCs w:val="28"/>
        </w:rPr>
      </w:pPr>
      <w:r w:rsidRPr="00F54F6F">
        <w:rPr>
          <w:b/>
          <w:sz w:val="28"/>
          <w:szCs w:val="28"/>
        </w:rPr>
        <w:lastRenderedPageBreak/>
        <w:t>PRAKATA</w:t>
      </w:r>
    </w:p>
    <w:p w14:paraId="23C4B83B" w14:textId="77777777" w:rsidR="009E166F" w:rsidRDefault="009E166F" w:rsidP="009E166F">
      <w:pPr>
        <w:pStyle w:val="Paragraf"/>
        <w:rPr>
          <w:lang w:val="en-US"/>
        </w:rPr>
      </w:pPr>
    </w:p>
    <w:p w14:paraId="4CDC8022" w14:textId="77777777" w:rsidR="00913411" w:rsidRDefault="00913411" w:rsidP="009E166F">
      <w:pPr>
        <w:pStyle w:val="Paragraf"/>
        <w:rPr>
          <w:lang w:val="en-US"/>
        </w:rPr>
      </w:pPr>
    </w:p>
    <w:p w14:paraId="422C63E1" w14:textId="77777777" w:rsidR="009E166F" w:rsidRPr="00CF6076" w:rsidRDefault="009E166F" w:rsidP="009E166F">
      <w:pPr>
        <w:pStyle w:val="Paragraf"/>
      </w:pPr>
      <w:r w:rsidRPr="00CF6076">
        <w:t xml:space="preserve">Puji dan syukur penulis panjatkan kepada Allah </w:t>
      </w:r>
      <w:r w:rsidRPr="00CF6076">
        <w:rPr>
          <w:i/>
        </w:rPr>
        <w:t>subhanahu wa ta’ala</w:t>
      </w:r>
      <w:r w:rsidRPr="00CF6076">
        <w:t xml:space="preserve"> atas segala karunia-Nya sehingga</w:t>
      </w:r>
      <w:r w:rsidR="00223F25" w:rsidRPr="00CF6076">
        <w:t xml:space="preserve"> penelitian</w:t>
      </w:r>
      <w:r w:rsidRPr="00CF6076">
        <w:t xml:space="preserve"> </w:t>
      </w:r>
      <w:r w:rsidR="00223F25" w:rsidRPr="00CF6076">
        <w:t>tugas akhir</w:t>
      </w:r>
      <w:r w:rsidRPr="00CF6076">
        <w:t xml:space="preserve"> ini berhasil diselesaikan. </w:t>
      </w:r>
      <w:r w:rsidR="00223F25" w:rsidRPr="00CF6076">
        <w:t xml:space="preserve">Penelitian </w:t>
      </w:r>
      <w:r w:rsidR="00A862CA">
        <w:rPr>
          <w:lang w:val="en-US"/>
        </w:rPr>
        <w:t xml:space="preserve">yang </w:t>
      </w:r>
      <w:r w:rsidR="00A862CA" w:rsidRPr="00CF6076">
        <w:t xml:space="preserve">dilaksanakan sejak bulan Januari </w:t>
      </w:r>
      <w:r w:rsidR="00A862CA">
        <w:rPr>
          <w:lang w:val="en-US"/>
        </w:rPr>
        <w:t xml:space="preserve">2018 ini </w:t>
      </w:r>
      <w:r w:rsidR="00223F25" w:rsidRPr="00CF6076">
        <w:t xml:space="preserve">berjudul </w:t>
      </w:r>
      <w:r w:rsidR="00A4014F">
        <w:rPr>
          <w:lang w:val="en-US"/>
        </w:rPr>
        <w:t xml:space="preserve">Evaluasi </w:t>
      </w:r>
      <w:r w:rsidR="00223F25" w:rsidRPr="00CF6076">
        <w:t xml:space="preserve">dan Pengembangan Sistem </w:t>
      </w:r>
      <w:r w:rsidR="00754FA7" w:rsidRPr="00A4014F">
        <w:rPr>
          <w:i/>
          <w:lang w:val="en-US"/>
        </w:rPr>
        <w:t>Digital Literacy</w:t>
      </w:r>
      <w:r w:rsidR="00754FA7">
        <w:rPr>
          <w:lang w:val="en-US"/>
        </w:rPr>
        <w:t xml:space="preserve"> untuk Staf Pemerintah berdasarkan </w:t>
      </w:r>
      <w:r w:rsidR="00754FA7" w:rsidRPr="00754FA7">
        <w:rPr>
          <w:i/>
          <w:lang w:val="en-US"/>
        </w:rPr>
        <w:t>BC’s Digital Literacy Framework</w:t>
      </w:r>
      <w:r w:rsidR="00A4014F">
        <w:rPr>
          <w:lang w:val="en-US"/>
        </w:rPr>
        <w:t>.</w:t>
      </w:r>
      <w:r w:rsidR="00A862CA">
        <w:rPr>
          <w:lang w:val="en-US"/>
        </w:rPr>
        <w:t xml:space="preserve"> Penyelesaian tugas akhir ini tidak lepas dari bantuan berbagai pihak. Oleh karena itu, penulis menyampaikan terima kasih kepada:</w:t>
      </w:r>
    </w:p>
    <w:p w14:paraId="3C008C2D" w14:textId="77777777" w:rsidR="00322E74" w:rsidRPr="00CF6076" w:rsidRDefault="00322E74" w:rsidP="00322E74">
      <w:pPr>
        <w:pStyle w:val="Paragraf"/>
        <w:numPr>
          <w:ilvl w:val="0"/>
          <w:numId w:val="25"/>
        </w:numPr>
        <w:ind w:left="426"/>
      </w:pPr>
      <w:r>
        <w:rPr>
          <w:lang w:val="en-US"/>
        </w:rPr>
        <w:t xml:space="preserve">Kedua orang tua, adik </w:t>
      </w:r>
      <w:r w:rsidRPr="00CF6076">
        <w:t xml:space="preserve">serta keluarga penulis lainnya </w:t>
      </w:r>
      <w:r>
        <w:rPr>
          <w:lang w:val="en-US"/>
        </w:rPr>
        <w:t>yang selalu mendoakan dan memberikan dukungan selama kuliah dan penyelesaian tugas akhir.</w:t>
      </w:r>
    </w:p>
    <w:p w14:paraId="7C0E613A" w14:textId="77777777" w:rsidR="00223F25" w:rsidRPr="00CF6076" w:rsidRDefault="00A862CA" w:rsidP="00223F25">
      <w:pPr>
        <w:pStyle w:val="Paragraf"/>
        <w:numPr>
          <w:ilvl w:val="0"/>
          <w:numId w:val="25"/>
        </w:numPr>
        <w:ind w:left="426"/>
      </w:pPr>
      <w:r>
        <w:rPr>
          <w:lang w:val="en-US"/>
        </w:rPr>
        <w:t>Ibu</w:t>
      </w:r>
      <w:r w:rsidR="009E166F" w:rsidRPr="00CF6076">
        <w:t xml:space="preserve"> </w:t>
      </w:r>
      <w:r>
        <w:rPr>
          <w:lang w:val="en-US"/>
        </w:rPr>
        <w:t>Yani Nurhadryani</w:t>
      </w:r>
      <w:r w:rsidR="00223F25" w:rsidRPr="00CF6076">
        <w:t xml:space="preserve"> selaku dosen pembimbing yang telah banyak memberikan arahan, </w:t>
      </w:r>
      <w:r>
        <w:rPr>
          <w:lang w:val="en-US"/>
        </w:rPr>
        <w:t xml:space="preserve">motivasi </w:t>
      </w:r>
      <w:r w:rsidR="00223F25" w:rsidRPr="00CF6076">
        <w:t>dan bimbingan</w:t>
      </w:r>
      <w:r>
        <w:rPr>
          <w:lang w:val="en-US"/>
        </w:rPr>
        <w:t xml:space="preserve"> </w:t>
      </w:r>
      <w:r w:rsidR="00223F25" w:rsidRPr="00CF6076">
        <w:t>selama penelitian berlangsung</w:t>
      </w:r>
      <w:r w:rsidR="00FE10B3" w:rsidRPr="00CF6076">
        <w:t>.</w:t>
      </w:r>
    </w:p>
    <w:p w14:paraId="4EB4E7D4" w14:textId="77777777" w:rsidR="00C769F0" w:rsidRPr="00322E74" w:rsidRDefault="00A862CA" w:rsidP="00322E74">
      <w:pPr>
        <w:pStyle w:val="Paragraf"/>
        <w:numPr>
          <w:ilvl w:val="0"/>
          <w:numId w:val="25"/>
        </w:numPr>
        <w:ind w:left="426"/>
      </w:pPr>
      <w:r>
        <w:rPr>
          <w:lang w:val="en-US"/>
        </w:rPr>
        <w:t xml:space="preserve">Bapak Dean Apriana Ramadhan, SKomp MKom dan </w:t>
      </w:r>
      <w:r w:rsidR="00FE10B3" w:rsidRPr="00CF6076">
        <w:t xml:space="preserve">Ibu </w:t>
      </w:r>
      <w:r>
        <w:rPr>
          <w:lang w:val="en-US"/>
        </w:rPr>
        <w:t>Husnul Khotimah, SKomp MKom</w:t>
      </w:r>
      <w:r w:rsidR="007930C6" w:rsidRPr="00CF6076">
        <w:rPr>
          <w:lang w:val="en-US"/>
        </w:rPr>
        <w:t xml:space="preserve"> </w:t>
      </w:r>
      <w:r w:rsidR="00FE10B3" w:rsidRPr="00CF6076">
        <w:t>selaku dosen penguji</w:t>
      </w:r>
      <w:r>
        <w:rPr>
          <w:lang w:val="en-US"/>
        </w:rPr>
        <w:t xml:space="preserve"> yang telah memberikan arahan dan masu</w:t>
      </w:r>
      <w:r w:rsidR="008D5585">
        <w:rPr>
          <w:lang w:val="en-US"/>
        </w:rPr>
        <w:t>k</w:t>
      </w:r>
      <w:r>
        <w:rPr>
          <w:lang w:val="en-US"/>
        </w:rPr>
        <w:t>kan dalam pengujian tugas akhir.</w:t>
      </w:r>
    </w:p>
    <w:p w14:paraId="0D2E904D" w14:textId="77777777" w:rsidR="00322E74" w:rsidRPr="00CF6076" w:rsidRDefault="00322E74" w:rsidP="00322E74">
      <w:pPr>
        <w:pStyle w:val="Paragraf"/>
        <w:numPr>
          <w:ilvl w:val="0"/>
          <w:numId w:val="25"/>
        </w:numPr>
        <w:ind w:left="426"/>
      </w:pPr>
      <w:r>
        <w:rPr>
          <w:lang w:val="en-US"/>
        </w:rPr>
        <w:t>Puspa Puspita Sari</w:t>
      </w:r>
      <w:r w:rsidRPr="0085214F">
        <w:rPr>
          <w:lang w:val="en-US"/>
        </w:rPr>
        <w:t>,</w:t>
      </w:r>
      <w:r>
        <w:rPr>
          <w:lang w:val="en-US"/>
        </w:rPr>
        <w:t xml:space="preserve"> Desi Putri Pertiwi, dan</w:t>
      </w:r>
      <w:r w:rsidRPr="0085214F">
        <w:rPr>
          <w:lang w:val="en-US"/>
        </w:rPr>
        <w:t xml:space="preserve"> Ni Kadek Meri Sudaryanti</w:t>
      </w:r>
      <w:r>
        <w:rPr>
          <w:lang w:val="en-US"/>
        </w:rPr>
        <w:t xml:space="preserve"> </w:t>
      </w:r>
      <w:r w:rsidRPr="00CF6076">
        <w:t xml:space="preserve">yang sudah bersedia </w:t>
      </w:r>
      <w:r>
        <w:rPr>
          <w:lang w:val="en-US"/>
        </w:rPr>
        <w:t xml:space="preserve">memberikan motivasi, bantuan dan </w:t>
      </w:r>
      <w:r w:rsidRPr="00CF6076">
        <w:t>berbagi suka dan duka</w:t>
      </w:r>
      <w:r>
        <w:rPr>
          <w:lang w:val="en-US"/>
        </w:rPr>
        <w:t>.</w:t>
      </w:r>
    </w:p>
    <w:p w14:paraId="4E629D1C" w14:textId="77777777" w:rsidR="0085214F" w:rsidRPr="00322E74" w:rsidRDefault="00322E74" w:rsidP="00CB66E0">
      <w:pPr>
        <w:pStyle w:val="Paragraf"/>
        <w:numPr>
          <w:ilvl w:val="0"/>
          <w:numId w:val="25"/>
        </w:numPr>
        <w:ind w:left="426"/>
      </w:pPr>
      <w:r>
        <w:rPr>
          <w:lang w:val="en-US"/>
        </w:rPr>
        <w:t xml:space="preserve">Fadlan Zunima, </w:t>
      </w:r>
      <w:r w:rsidR="0085214F" w:rsidRPr="0085214F">
        <w:rPr>
          <w:lang w:val="en-US"/>
        </w:rPr>
        <w:t xml:space="preserve">Sutrisno, </w:t>
      </w:r>
      <w:r w:rsidR="00093068">
        <w:rPr>
          <w:lang w:val="en-US"/>
        </w:rPr>
        <w:t xml:space="preserve">Larasati, </w:t>
      </w:r>
      <w:r w:rsidR="003351ED" w:rsidRPr="00CF6076">
        <w:t>Arief Maulidy</w:t>
      </w:r>
      <w:r w:rsidR="0085214F" w:rsidRPr="0085214F">
        <w:rPr>
          <w:lang w:val="en-US"/>
        </w:rPr>
        <w:t xml:space="preserve">, </w:t>
      </w:r>
      <w:r w:rsidR="001423E0">
        <w:rPr>
          <w:lang w:val="en-US"/>
        </w:rPr>
        <w:t xml:space="preserve">Rachman Hakim, </w:t>
      </w:r>
      <w:r w:rsidR="0085214F" w:rsidRPr="0085214F">
        <w:rPr>
          <w:lang w:val="en-US"/>
        </w:rPr>
        <w:t xml:space="preserve">Marisya Fitri Islamy, Siti Nadia Nurhidayah </w:t>
      </w:r>
      <w:r w:rsidR="00F01E88">
        <w:rPr>
          <w:lang w:val="en-US"/>
        </w:rPr>
        <w:t xml:space="preserve">dan </w:t>
      </w:r>
      <w:r w:rsidR="00F01E88" w:rsidRPr="0085214F">
        <w:rPr>
          <w:lang w:val="en-US"/>
        </w:rPr>
        <w:t>Alifka Aditya Putra</w:t>
      </w:r>
      <w:r w:rsidR="00F01E88">
        <w:rPr>
          <w:lang w:val="en-US"/>
        </w:rPr>
        <w:t xml:space="preserve"> </w:t>
      </w:r>
      <w:r w:rsidR="00C769F0" w:rsidRPr="00CF6076">
        <w:t>sebagai teman di lab SEIS</w:t>
      </w:r>
      <w:r>
        <w:rPr>
          <w:lang w:val="en-US"/>
        </w:rPr>
        <w:t xml:space="preserve"> yang selalu memberikan motivasi, bantuan dan saran</w:t>
      </w:r>
      <w:r w:rsidR="0085214F">
        <w:rPr>
          <w:lang w:val="en-US"/>
        </w:rPr>
        <w:t>.</w:t>
      </w:r>
    </w:p>
    <w:p w14:paraId="38320B6C" w14:textId="77777777" w:rsidR="00322E74" w:rsidRPr="0085214F" w:rsidRDefault="00322E74" w:rsidP="00CB66E0">
      <w:pPr>
        <w:pStyle w:val="Paragraf"/>
        <w:numPr>
          <w:ilvl w:val="0"/>
          <w:numId w:val="25"/>
        </w:numPr>
        <w:ind w:left="426"/>
      </w:pPr>
      <w:r>
        <w:rPr>
          <w:lang w:val="en-US"/>
        </w:rPr>
        <w:t>Seluruh teman</w:t>
      </w:r>
      <w:r w:rsidR="00944BD1">
        <w:rPr>
          <w:lang w:val="en-US"/>
        </w:rPr>
        <w:t xml:space="preserve"> </w:t>
      </w:r>
      <w:r>
        <w:rPr>
          <w:lang w:val="en-US"/>
        </w:rPr>
        <w:t>satu bimbingan.</w:t>
      </w:r>
    </w:p>
    <w:p w14:paraId="72ECF650" w14:textId="77777777" w:rsidR="00C769F0" w:rsidRPr="0085214F" w:rsidRDefault="0085214F" w:rsidP="00C769F0">
      <w:pPr>
        <w:pStyle w:val="Paragraf"/>
        <w:numPr>
          <w:ilvl w:val="0"/>
          <w:numId w:val="25"/>
        </w:numPr>
        <w:ind w:left="426"/>
      </w:pPr>
      <w:r>
        <w:rPr>
          <w:lang w:val="en-US"/>
        </w:rPr>
        <w:t>Seluruh teman</w:t>
      </w:r>
      <w:r w:rsidR="00944BD1">
        <w:rPr>
          <w:lang w:val="en-US"/>
        </w:rPr>
        <w:t xml:space="preserve"> </w:t>
      </w:r>
      <w:r w:rsidR="00C769F0" w:rsidRPr="00CF6076">
        <w:t>SPACE 51</w:t>
      </w:r>
      <w:r>
        <w:rPr>
          <w:lang w:val="en-US"/>
        </w:rPr>
        <w:t>.</w:t>
      </w:r>
    </w:p>
    <w:p w14:paraId="07B2513A" w14:textId="77777777" w:rsidR="0085214F" w:rsidRPr="0085214F" w:rsidRDefault="0085214F" w:rsidP="00C769F0">
      <w:pPr>
        <w:pStyle w:val="Paragraf"/>
        <w:numPr>
          <w:ilvl w:val="0"/>
          <w:numId w:val="25"/>
        </w:numPr>
        <w:ind w:left="426"/>
      </w:pPr>
      <w:r>
        <w:rPr>
          <w:lang w:val="en-US"/>
        </w:rPr>
        <w:t>Seluruh dosen</w:t>
      </w:r>
      <w:r w:rsidR="00F01E88">
        <w:rPr>
          <w:lang w:val="en-US"/>
        </w:rPr>
        <w:t xml:space="preserve"> dan</w:t>
      </w:r>
      <w:r>
        <w:rPr>
          <w:lang w:val="en-US"/>
        </w:rPr>
        <w:t xml:space="preserve"> staf tata usah</w:t>
      </w:r>
      <w:r w:rsidR="00F01E88">
        <w:rPr>
          <w:lang w:val="en-US"/>
        </w:rPr>
        <w:t>a</w:t>
      </w:r>
      <w:r>
        <w:rPr>
          <w:lang w:val="en-US"/>
        </w:rPr>
        <w:t xml:space="preserve"> Departemen Ilmu Komputer IPB.</w:t>
      </w:r>
    </w:p>
    <w:p w14:paraId="5EE2E2C7" w14:textId="77777777" w:rsidR="0085214F" w:rsidRPr="0085214F" w:rsidRDefault="0085214F" w:rsidP="0085214F">
      <w:pPr>
        <w:pStyle w:val="Paragraf"/>
        <w:ind w:left="426" w:firstLine="0"/>
        <w:rPr>
          <w:lang w:val="en-US"/>
        </w:rPr>
      </w:pPr>
    </w:p>
    <w:p w14:paraId="4122DBC9" w14:textId="77777777" w:rsidR="009E166F" w:rsidRPr="001F6AB6" w:rsidRDefault="00C769F0" w:rsidP="001F6AB6">
      <w:pPr>
        <w:pStyle w:val="Paragraf"/>
        <w:ind w:firstLine="426"/>
        <w:rPr>
          <w:lang w:val="en-US"/>
        </w:rPr>
      </w:pPr>
      <w:r w:rsidRPr="00CF6076">
        <w:t>Penulis menyadari bahwa masih ada kekurangan dalam penulisan</w:t>
      </w:r>
      <w:r w:rsidR="001F6AB6">
        <w:rPr>
          <w:lang w:val="en-US"/>
        </w:rPr>
        <w:t>, dan penyajian tugas akhir ini. Oleh karena itu, penulis berharap selanjutnya penelitian ini dapat terus dikembangkan dan diperbaiki agar dapat memberikan manfaat bagi yang membutuhkan,</w:t>
      </w:r>
      <w:r w:rsidR="00604D37">
        <w:rPr>
          <w:lang w:val="en-US"/>
        </w:rPr>
        <w:t xml:space="preserve"> dan</w:t>
      </w:r>
      <w:r w:rsidR="001F6AB6">
        <w:rPr>
          <w:lang w:val="en-US"/>
        </w:rPr>
        <w:t xml:space="preserve"> bagi para pembaca</w:t>
      </w:r>
      <w:r w:rsidR="009E166F" w:rsidRPr="00CF6076">
        <w:t>.</w:t>
      </w:r>
    </w:p>
    <w:p w14:paraId="715692A5" w14:textId="77777777" w:rsidR="009E166F" w:rsidRPr="008F3EDB" w:rsidRDefault="009E166F" w:rsidP="009E166F">
      <w:pPr>
        <w:pStyle w:val="BodyTextIndent"/>
      </w:pPr>
    </w:p>
    <w:p w14:paraId="2144C1F9" w14:textId="77777777" w:rsidR="009E166F" w:rsidRPr="006E797A" w:rsidRDefault="009E166F" w:rsidP="009E166F">
      <w:pPr>
        <w:pStyle w:val="BodyTextIndent"/>
        <w:rPr>
          <w:lang w:val="id-ID"/>
        </w:rPr>
      </w:pPr>
    </w:p>
    <w:p w14:paraId="65D23503" w14:textId="77777777" w:rsidR="009E166F" w:rsidRPr="00D30A3B" w:rsidRDefault="009E166F" w:rsidP="009E166F">
      <w:pPr>
        <w:jc w:val="right"/>
      </w:pPr>
      <w:r w:rsidRPr="006E797A">
        <w:rPr>
          <w:lang w:val="id-ID"/>
        </w:rPr>
        <w:t xml:space="preserve">Bogor, </w:t>
      </w:r>
      <w:r w:rsidR="002D720F">
        <w:rPr>
          <w:lang w:val="id-ID"/>
        </w:rPr>
        <w:t>Ju</w:t>
      </w:r>
      <w:r w:rsidR="003E5D54">
        <w:t>l</w:t>
      </w:r>
      <w:r w:rsidR="002D720F">
        <w:rPr>
          <w:lang w:val="id-ID"/>
        </w:rPr>
        <w:t>i</w:t>
      </w:r>
      <w:r>
        <w:rPr>
          <w:lang w:val="id-ID"/>
        </w:rPr>
        <w:t xml:space="preserve"> 201</w:t>
      </w:r>
      <w:r w:rsidR="00857A3B">
        <w:t>8</w:t>
      </w:r>
    </w:p>
    <w:p w14:paraId="4C489FD6" w14:textId="77777777" w:rsidR="009E166F" w:rsidRPr="006E797A" w:rsidRDefault="009E166F" w:rsidP="009E166F">
      <w:pPr>
        <w:pStyle w:val="BodyTextIndent"/>
        <w:jc w:val="right"/>
        <w:rPr>
          <w:lang w:val="id-ID"/>
        </w:rPr>
      </w:pPr>
    </w:p>
    <w:p w14:paraId="1928B63A" w14:textId="77777777" w:rsidR="00F54F6F" w:rsidRDefault="003E5D54" w:rsidP="00351288">
      <w:pPr>
        <w:pStyle w:val="NoSpacing"/>
        <w:ind w:firstLine="0"/>
        <w:jc w:val="right"/>
        <w:rPr>
          <w:i/>
        </w:rPr>
      </w:pPr>
      <w:r>
        <w:rPr>
          <w:i/>
        </w:rPr>
        <w:t>Widia Sereniti</w:t>
      </w:r>
    </w:p>
    <w:p w14:paraId="49E38E9C" w14:textId="77777777" w:rsidR="00351288" w:rsidRPr="00351288" w:rsidRDefault="00351288" w:rsidP="009E166F">
      <w:pPr>
        <w:pStyle w:val="NoSpacing"/>
        <w:ind w:firstLine="0"/>
        <w:rPr>
          <w:i/>
        </w:rPr>
      </w:pPr>
    </w:p>
    <w:p w14:paraId="39E2D1B6" w14:textId="77777777" w:rsidR="002A32FD" w:rsidRDefault="002A32FD">
      <w:pPr>
        <w:spacing w:after="200" w:line="276" w:lineRule="auto"/>
        <w:ind w:firstLine="0"/>
        <w:jc w:val="left"/>
      </w:pPr>
      <w:r>
        <w:br w:type="page"/>
      </w:r>
    </w:p>
    <w:p w14:paraId="4D940131" w14:textId="77777777" w:rsidR="000F08C7" w:rsidRDefault="00F54F6F" w:rsidP="00F04EFD">
      <w:pPr>
        <w:spacing w:after="480"/>
        <w:ind w:firstLine="0"/>
        <w:jc w:val="center"/>
        <w:rPr>
          <w:b/>
          <w:sz w:val="28"/>
          <w:szCs w:val="28"/>
        </w:rPr>
      </w:pPr>
      <w:r w:rsidRPr="0008724D">
        <w:rPr>
          <w:b/>
          <w:sz w:val="28"/>
          <w:szCs w:val="28"/>
          <w:highlight w:val="yellow"/>
        </w:rPr>
        <w:lastRenderedPageBreak/>
        <w:t>DAFTAR ISI</w:t>
      </w:r>
    </w:p>
    <w:p w14:paraId="1DA07EFE" w14:textId="67AE67A3" w:rsidR="00827200" w:rsidRDefault="00785881">
      <w:pPr>
        <w:pStyle w:val="TOC1"/>
        <w:tabs>
          <w:tab w:val="right" w:pos="7928"/>
        </w:tabs>
        <w:rPr>
          <w:rFonts w:asciiTheme="minorHAnsi" w:hAnsiTheme="minorHAnsi"/>
          <w:noProof/>
          <w:sz w:val="22"/>
          <w:lang w:val="id-ID" w:eastAsia="id-ID"/>
        </w:rPr>
      </w:pPr>
      <w:r>
        <w:fldChar w:fldCharType="begin"/>
      </w:r>
      <w:r w:rsidR="001E3B81">
        <w:instrText xml:space="preserve"> TOC \o "1-2" \h \z \u </w:instrText>
      </w:r>
      <w:r>
        <w:fldChar w:fldCharType="separate"/>
      </w:r>
      <w:hyperlink w:anchor="_Toc515451827" w:history="1">
        <w:r w:rsidR="00827200" w:rsidRPr="008E64A8">
          <w:rPr>
            <w:rStyle w:val="Hyperlink"/>
            <w:noProof/>
          </w:rPr>
          <w:t>DAFTAR TABEL</w:t>
        </w:r>
        <w:r w:rsidR="00827200">
          <w:rPr>
            <w:noProof/>
            <w:webHidden/>
          </w:rPr>
          <w:tab/>
        </w:r>
        <w:r w:rsidR="00827200">
          <w:rPr>
            <w:noProof/>
            <w:webHidden/>
          </w:rPr>
          <w:fldChar w:fldCharType="begin"/>
        </w:r>
        <w:r w:rsidR="00827200">
          <w:rPr>
            <w:noProof/>
            <w:webHidden/>
          </w:rPr>
          <w:instrText xml:space="preserve"> PAGEREF _Toc515451827 \h </w:instrText>
        </w:r>
        <w:r w:rsidR="00827200">
          <w:rPr>
            <w:noProof/>
            <w:webHidden/>
          </w:rPr>
        </w:r>
        <w:r w:rsidR="00827200">
          <w:rPr>
            <w:noProof/>
            <w:webHidden/>
          </w:rPr>
          <w:fldChar w:fldCharType="separate"/>
        </w:r>
        <w:r w:rsidR="00827200">
          <w:rPr>
            <w:noProof/>
            <w:webHidden/>
          </w:rPr>
          <w:t>x</w:t>
        </w:r>
        <w:r w:rsidR="00827200">
          <w:rPr>
            <w:noProof/>
            <w:webHidden/>
          </w:rPr>
          <w:fldChar w:fldCharType="end"/>
        </w:r>
      </w:hyperlink>
    </w:p>
    <w:p w14:paraId="31349D3B" w14:textId="737FE4C2" w:rsidR="00827200" w:rsidRDefault="00F6042C">
      <w:pPr>
        <w:pStyle w:val="TOC1"/>
        <w:tabs>
          <w:tab w:val="right" w:pos="7928"/>
        </w:tabs>
        <w:rPr>
          <w:rFonts w:asciiTheme="minorHAnsi" w:hAnsiTheme="minorHAnsi"/>
          <w:noProof/>
          <w:sz w:val="22"/>
          <w:lang w:val="id-ID" w:eastAsia="id-ID"/>
        </w:rPr>
      </w:pPr>
      <w:hyperlink w:anchor="_Toc515451828" w:history="1">
        <w:r w:rsidR="00827200" w:rsidRPr="008E64A8">
          <w:rPr>
            <w:rStyle w:val="Hyperlink"/>
            <w:noProof/>
          </w:rPr>
          <w:t>DAFTAR GAMBAR</w:t>
        </w:r>
        <w:r w:rsidR="00827200">
          <w:rPr>
            <w:noProof/>
            <w:webHidden/>
          </w:rPr>
          <w:tab/>
        </w:r>
        <w:r w:rsidR="00827200">
          <w:rPr>
            <w:noProof/>
            <w:webHidden/>
          </w:rPr>
          <w:fldChar w:fldCharType="begin"/>
        </w:r>
        <w:r w:rsidR="00827200">
          <w:rPr>
            <w:noProof/>
            <w:webHidden/>
          </w:rPr>
          <w:instrText xml:space="preserve"> PAGEREF _Toc515451828 \h </w:instrText>
        </w:r>
        <w:r w:rsidR="00827200">
          <w:rPr>
            <w:noProof/>
            <w:webHidden/>
          </w:rPr>
        </w:r>
        <w:r w:rsidR="00827200">
          <w:rPr>
            <w:noProof/>
            <w:webHidden/>
          </w:rPr>
          <w:fldChar w:fldCharType="separate"/>
        </w:r>
        <w:r w:rsidR="00827200">
          <w:rPr>
            <w:noProof/>
            <w:webHidden/>
          </w:rPr>
          <w:t>x</w:t>
        </w:r>
        <w:r w:rsidR="00827200">
          <w:rPr>
            <w:noProof/>
            <w:webHidden/>
          </w:rPr>
          <w:fldChar w:fldCharType="end"/>
        </w:r>
      </w:hyperlink>
    </w:p>
    <w:p w14:paraId="4A80BACC" w14:textId="76D6ED5A" w:rsidR="00827200" w:rsidRDefault="00F6042C">
      <w:pPr>
        <w:pStyle w:val="TOC1"/>
        <w:tabs>
          <w:tab w:val="right" w:pos="7928"/>
        </w:tabs>
        <w:rPr>
          <w:rFonts w:asciiTheme="minorHAnsi" w:hAnsiTheme="minorHAnsi"/>
          <w:noProof/>
          <w:sz w:val="22"/>
          <w:lang w:val="id-ID" w:eastAsia="id-ID"/>
        </w:rPr>
      </w:pPr>
      <w:hyperlink w:anchor="_Toc515451829" w:history="1">
        <w:r w:rsidR="00827200" w:rsidRPr="008E64A8">
          <w:rPr>
            <w:rStyle w:val="Hyperlink"/>
            <w:noProof/>
          </w:rPr>
          <w:t>DAFTAR LAMPIRAN</w:t>
        </w:r>
        <w:r w:rsidR="00827200">
          <w:rPr>
            <w:noProof/>
            <w:webHidden/>
          </w:rPr>
          <w:tab/>
        </w:r>
        <w:r w:rsidR="00827200">
          <w:rPr>
            <w:noProof/>
            <w:webHidden/>
          </w:rPr>
          <w:fldChar w:fldCharType="begin"/>
        </w:r>
        <w:r w:rsidR="00827200">
          <w:rPr>
            <w:noProof/>
            <w:webHidden/>
          </w:rPr>
          <w:instrText xml:space="preserve"> PAGEREF _Toc515451829 \h </w:instrText>
        </w:r>
        <w:r w:rsidR="00827200">
          <w:rPr>
            <w:noProof/>
            <w:webHidden/>
          </w:rPr>
        </w:r>
        <w:r w:rsidR="00827200">
          <w:rPr>
            <w:noProof/>
            <w:webHidden/>
          </w:rPr>
          <w:fldChar w:fldCharType="separate"/>
        </w:r>
        <w:r w:rsidR="00827200">
          <w:rPr>
            <w:noProof/>
            <w:webHidden/>
          </w:rPr>
          <w:t>x</w:t>
        </w:r>
        <w:r w:rsidR="00827200">
          <w:rPr>
            <w:noProof/>
            <w:webHidden/>
          </w:rPr>
          <w:fldChar w:fldCharType="end"/>
        </w:r>
      </w:hyperlink>
    </w:p>
    <w:p w14:paraId="478B0032" w14:textId="3BDFB6CA" w:rsidR="00827200" w:rsidRDefault="00F6042C">
      <w:pPr>
        <w:pStyle w:val="TOC1"/>
        <w:tabs>
          <w:tab w:val="right" w:pos="7928"/>
        </w:tabs>
        <w:rPr>
          <w:rFonts w:asciiTheme="minorHAnsi" w:hAnsiTheme="minorHAnsi"/>
          <w:noProof/>
          <w:sz w:val="22"/>
          <w:lang w:val="id-ID" w:eastAsia="id-ID"/>
        </w:rPr>
      </w:pPr>
      <w:hyperlink w:anchor="_Toc515451830" w:history="1">
        <w:r w:rsidR="00827200" w:rsidRPr="008E64A8">
          <w:rPr>
            <w:rStyle w:val="Hyperlink"/>
            <w:noProof/>
          </w:rPr>
          <w:t>PENDAHULUAN</w:t>
        </w:r>
        <w:r w:rsidR="00827200">
          <w:rPr>
            <w:noProof/>
            <w:webHidden/>
          </w:rPr>
          <w:tab/>
        </w:r>
        <w:r w:rsidR="00827200">
          <w:rPr>
            <w:noProof/>
            <w:webHidden/>
          </w:rPr>
          <w:fldChar w:fldCharType="begin"/>
        </w:r>
        <w:r w:rsidR="00827200">
          <w:rPr>
            <w:noProof/>
            <w:webHidden/>
          </w:rPr>
          <w:instrText xml:space="preserve"> PAGEREF _Toc515451830 \h </w:instrText>
        </w:r>
        <w:r w:rsidR="00827200">
          <w:rPr>
            <w:noProof/>
            <w:webHidden/>
          </w:rPr>
        </w:r>
        <w:r w:rsidR="00827200">
          <w:rPr>
            <w:noProof/>
            <w:webHidden/>
          </w:rPr>
          <w:fldChar w:fldCharType="separate"/>
        </w:r>
        <w:r w:rsidR="00827200">
          <w:rPr>
            <w:noProof/>
            <w:webHidden/>
          </w:rPr>
          <w:t>11</w:t>
        </w:r>
        <w:r w:rsidR="00827200">
          <w:rPr>
            <w:noProof/>
            <w:webHidden/>
          </w:rPr>
          <w:fldChar w:fldCharType="end"/>
        </w:r>
      </w:hyperlink>
    </w:p>
    <w:p w14:paraId="3A936112" w14:textId="4F15A62C" w:rsidR="00827200" w:rsidRDefault="00F6042C">
      <w:pPr>
        <w:pStyle w:val="TOC2"/>
        <w:tabs>
          <w:tab w:val="right" w:pos="7928"/>
        </w:tabs>
        <w:rPr>
          <w:rFonts w:asciiTheme="minorHAnsi" w:hAnsiTheme="minorHAnsi"/>
          <w:noProof/>
          <w:sz w:val="22"/>
          <w:lang w:val="id-ID" w:eastAsia="id-ID"/>
        </w:rPr>
      </w:pPr>
      <w:hyperlink w:anchor="_Toc515451831" w:history="1">
        <w:r w:rsidR="00827200" w:rsidRPr="008E64A8">
          <w:rPr>
            <w:rStyle w:val="Hyperlink"/>
            <w:noProof/>
          </w:rPr>
          <w:t>Latar Belakang</w:t>
        </w:r>
        <w:r w:rsidR="00827200">
          <w:rPr>
            <w:noProof/>
            <w:webHidden/>
          </w:rPr>
          <w:tab/>
        </w:r>
        <w:r w:rsidR="00827200">
          <w:rPr>
            <w:noProof/>
            <w:webHidden/>
          </w:rPr>
          <w:fldChar w:fldCharType="begin"/>
        </w:r>
        <w:r w:rsidR="00827200">
          <w:rPr>
            <w:noProof/>
            <w:webHidden/>
          </w:rPr>
          <w:instrText xml:space="preserve"> PAGEREF _Toc515451831 \h </w:instrText>
        </w:r>
        <w:r w:rsidR="00827200">
          <w:rPr>
            <w:noProof/>
            <w:webHidden/>
          </w:rPr>
        </w:r>
        <w:r w:rsidR="00827200">
          <w:rPr>
            <w:noProof/>
            <w:webHidden/>
          </w:rPr>
          <w:fldChar w:fldCharType="separate"/>
        </w:r>
        <w:r w:rsidR="00827200">
          <w:rPr>
            <w:noProof/>
            <w:webHidden/>
          </w:rPr>
          <w:t>11</w:t>
        </w:r>
        <w:r w:rsidR="00827200">
          <w:rPr>
            <w:noProof/>
            <w:webHidden/>
          </w:rPr>
          <w:fldChar w:fldCharType="end"/>
        </w:r>
      </w:hyperlink>
    </w:p>
    <w:p w14:paraId="42FFC063" w14:textId="3C6CEB61" w:rsidR="00827200" w:rsidRDefault="00F6042C">
      <w:pPr>
        <w:pStyle w:val="TOC2"/>
        <w:tabs>
          <w:tab w:val="right" w:pos="7928"/>
        </w:tabs>
        <w:rPr>
          <w:rFonts w:asciiTheme="minorHAnsi" w:hAnsiTheme="minorHAnsi"/>
          <w:noProof/>
          <w:sz w:val="22"/>
          <w:lang w:val="id-ID" w:eastAsia="id-ID"/>
        </w:rPr>
      </w:pPr>
      <w:hyperlink w:anchor="_Toc515451832" w:history="1">
        <w:r w:rsidR="00827200" w:rsidRPr="008E64A8">
          <w:rPr>
            <w:rStyle w:val="Hyperlink"/>
            <w:noProof/>
          </w:rPr>
          <w:t>Perumusan Masalah</w:t>
        </w:r>
        <w:r w:rsidR="00827200">
          <w:rPr>
            <w:noProof/>
            <w:webHidden/>
          </w:rPr>
          <w:tab/>
        </w:r>
        <w:r w:rsidR="00827200">
          <w:rPr>
            <w:noProof/>
            <w:webHidden/>
          </w:rPr>
          <w:fldChar w:fldCharType="begin"/>
        </w:r>
        <w:r w:rsidR="00827200">
          <w:rPr>
            <w:noProof/>
            <w:webHidden/>
          </w:rPr>
          <w:instrText xml:space="preserve"> PAGEREF _Toc515451832 \h </w:instrText>
        </w:r>
        <w:r w:rsidR="00827200">
          <w:rPr>
            <w:noProof/>
            <w:webHidden/>
          </w:rPr>
        </w:r>
        <w:r w:rsidR="00827200">
          <w:rPr>
            <w:noProof/>
            <w:webHidden/>
          </w:rPr>
          <w:fldChar w:fldCharType="separate"/>
        </w:r>
        <w:r w:rsidR="00827200">
          <w:rPr>
            <w:noProof/>
            <w:webHidden/>
          </w:rPr>
          <w:t>12</w:t>
        </w:r>
        <w:r w:rsidR="00827200">
          <w:rPr>
            <w:noProof/>
            <w:webHidden/>
          </w:rPr>
          <w:fldChar w:fldCharType="end"/>
        </w:r>
      </w:hyperlink>
    </w:p>
    <w:p w14:paraId="68846F6D" w14:textId="40F3AF60" w:rsidR="00827200" w:rsidRDefault="00F6042C">
      <w:pPr>
        <w:pStyle w:val="TOC2"/>
        <w:tabs>
          <w:tab w:val="right" w:pos="7928"/>
        </w:tabs>
        <w:rPr>
          <w:rFonts w:asciiTheme="minorHAnsi" w:hAnsiTheme="minorHAnsi"/>
          <w:noProof/>
          <w:sz w:val="22"/>
          <w:lang w:val="id-ID" w:eastAsia="id-ID"/>
        </w:rPr>
      </w:pPr>
      <w:hyperlink w:anchor="_Toc515451833" w:history="1">
        <w:r w:rsidR="00827200" w:rsidRPr="008E64A8">
          <w:rPr>
            <w:rStyle w:val="Hyperlink"/>
            <w:noProof/>
          </w:rPr>
          <w:t>Tujuan Penelitian</w:t>
        </w:r>
        <w:r w:rsidR="00827200">
          <w:rPr>
            <w:noProof/>
            <w:webHidden/>
          </w:rPr>
          <w:tab/>
        </w:r>
        <w:r w:rsidR="00827200">
          <w:rPr>
            <w:noProof/>
            <w:webHidden/>
          </w:rPr>
          <w:fldChar w:fldCharType="begin"/>
        </w:r>
        <w:r w:rsidR="00827200">
          <w:rPr>
            <w:noProof/>
            <w:webHidden/>
          </w:rPr>
          <w:instrText xml:space="preserve"> PAGEREF _Toc515451833 \h </w:instrText>
        </w:r>
        <w:r w:rsidR="00827200">
          <w:rPr>
            <w:noProof/>
            <w:webHidden/>
          </w:rPr>
        </w:r>
        <w:r w:rsidR="00827200">
          <w:rPr>
            <w:noProof/>
            <w:webHidden/>
          </w:rPr>
          <w:fldChar w:fldCharType="separate"/>
        </w:r>
        <w:r w:rsidR="00827200">
          <w:rPr>
            <w:noProof/>
            <w:webHidden/>
          </w:rPr>
          <w:t>12</w:t>
        </w:r>
        <w:r w:rsidR="00827200">
          <w:rPr>
            <w:noProof/>
            <w:webHidden/>
          </w:rPr>
          <w:fldChar w:fldCharType="end"/>
        </w:r>
      </w:hyperlink>
    </w:p>
    <w:p w14:paraId="3BB3A428" w14:textId="481CAD54" w:rsidR="00827200" w:rsidRDefault="00F6042C">
      <w:pPr>
        <w:pStyle w:val="TOC2"/>
        <w:tabs>
          <w:tab w:val="right" w:pos="7928"/>
        </w:tabs>
        <w:rPr>
          <w:rFonts w:asciiTheme="minorHAnsi" w:hAnsiTheme="minorHAnsi"/>
          <w:noProof/>
          <w:sz w:val="22"/>
          <w:lang w:val="id-ID" w:eastAsia="id-ID"/>
        </w:rPr>
      </w:pPr>
      <w:hyperlink w:anchor="_Toc515451834" w:history="1">
        <w:r w:rsidR="00827200" w:rsidRPr="008E64A8">
          <w:rPr>
            <w:rStyle w:val="Hyperlink"/>
            <w:noProof/>
          </w:rPr>
          <w:t>Manfaat Penelitian</w:t>
        </w:r>
        <w:r w:rsidR="00827200">
          <w:rPr>
            <w:noProof/>
            <w:webHidden/>
          </w:rPr>
          <w:tab/>
        </w:r>
        <w:r w:rsidR="00827200">
          <w:rPr>
            <w:noProof/>
            <w:webHidden/>
          </w:rPr>
          <w:fldChar w:fldCharType="begin"/>
        </w:r>
        <w:r w:rsidR="00827200">
          <w:rPr>
            <w:noProof/>
            <w:webHidden/>
          </w:rPr>
          <w:instrText xml:space="preserve"> PAGEREF _Toc515451834 \h </w:instrText>
        </w:r>
        <w:r w:rsidR="00827200">
          <w:rPr>
            <w:noProof/>
            <w:webHidden/>
          </w:rPr>
        </w:r>
        <w:r w:rsidR="00827200">
          <w:rPr>
            <w:noProof/>
            <w:webHidden/>
          </w:rPr>
          <w:fldChar w:fldCharType="separate"/>
        </w:r>
        <w:r w:rsidR="00827200">
          <w:rPr>
            <w:noProof/>
            <w:webHidden/>
          </w:rPr>
          <w:t>13</w:t>
        </w:r>
        <w:r w:rsidR="00827200">
          <w:rPr>
            <w:noProof/>
            <w:webHidden/>
          </w:rPr>
          <w:fldChar w:fldCharType="end"/>
        </w:r>
      </w:hyperlink>
    </w:p>
    <w:p w14:paraId="75AD5A29" w14:textId="24082D35" w:rsidR="00827200" w:rsidRDefault="00F6042C">
      <w:pPr>
        <w:pStyle w:val="TOC2"/>
        <w:tabs>
          <w:tab w:val="right" w:pos="7928"/>
        </w:tabs>
        <w:rPr>
          <w:rFonts w:asciiTheme="minorHAnsi" w:hAnsiTheme="minorHAnsi"/>
          <w:noProof/>
          <w:sz w:val="22"/>
          <w:lang w:val="id-ID" w:eastAsia="id-ID"/>
        </w:rPr>
      </w:pPr>
      <w:hyperlink w:anchor="_Toc515451835" w:history="1">
        <w:r w:rsidR="00827200" w:rsidRPr="008E64A8">
          <w:rPr>
            <w:rStyle w:val="Hyperlink"/>
            <w:noProof/>
          </w:rPr>
          <w:t>Ruang Lingkup Penelitian</w:t>
        </w:r>
        <w:r w:rsidR="00827200">
          <w:rPr>
            <w:noProof/>
            <w:webHidden/>
          </w:rPr>
          <w:tab/>
        </w:r>
        <w:r w:rsidR="00827200">
          <w:rPr>
            <w:noProof/>
            <w:webHidden/>
          </w:rPr>
          <w:fldChar w:fldCharType="begin"/>
        </w:r>
        <w:r w:rsidR="00827200">
          <w:rPr>
            <w:noProof/>
            <w:webHidden/>
          </w:rPr>
          <w:instrText xml:space="preserve"> PAGEREF _Toc515451835 \h </w:instrText>
        </w:r>
        <w:r w:rsidR="00827200">
          <w:rPr>
            <w:noProof/>
            <w:webHidden/>
          </w:rPr>
        </w:r>
        <w:r w:rsidR="00827200">
          <w:rPr>
            <w:noProof/>
            <w:webHidden/>
          </w:rPr>
          <w:fldChar w:fldCharType="separate"/>
        </w:r>
        <w:r w:rsidR="00827200">
          <w:rPr>
            <w:noProof/>
            <w:webHidden/>
          </w:rPr>
          <w:t>13</w:t>
        </w:r>
        <w:r w:rsidR="00827200">
          <w:rPr>
            <w:noProof/>
            <w:webHidden/>
          </w:rPr>
          <w:fldChar w:fldCharType="end"/>
        </w:r>
      </w:hyperlink>
    </w:p>
    <w:p w14:paraId="1668C99D" w14:textId="6C1B35CF" w:rsidR="00827200" w:rsidRDefault="00F6042C">
      <w:pPr>
        <w:pStyle w:val="TOC1"/>
        <w:tabs>
          <w:tab w:val="right" w:pos="7928"/>
        </w:tabs>
        <w:rPr>
          <w:rFonts w:asciiTheme="minorHAnsi" w:hAnsiTheme="minorHAnsi"/>
          <w:noProof/>
          <w:sz w:val="22"/>
          <w:lang w:val="id-ID" w:eastAsia="id-ID"/>
        </w:rPr>
      </w:pPr>
      <w:hyperlink w:anchor="_Toc515451836" w:history="1">
        <w:r w:rsidR="00827200" w:rsidRPr="008E64A8">
          <w:rPr>
            <w:rStyle w:val="Hyperlink"/>
            <w:noProof/>
          </w:rPr>
          <w:t>TINJAUAN PUSTAKA</w:t>
        </w:r>
        <w:r w:rsidR="00827200">
          <w:rPr>
            <w:noProof/>
            <w:webHidden/>
          </w:rPr>
          <w:tab/>
        </w:r>
        <w:r w:rsidR="00827200">
          <w:rPr>
            <w:noProof/>
            <w:webHidden/>
          </w:rPr>
          <w:fldChar w:fldCharType="begin"/>
        </w:r>
        <w:r w:rsidR="00827200">
          <w:rPr>
            <w:noProof/>
            <w:webHidden/>
          </w:rPr>
          <w:instrText xml:space="preserve"> PAGEREF _Toc515451836 \h </w:instrText>
        </w:r>
        <w:r w:rsidR="00827200">
          <w:rPr>
            <w:noProof/>
            <w:webHidden/>
          </w:rPr>
        </w:r>
        <w:r w:rsidR="00827200">
          <w:rPr>
            <w:noProof/>
            <w:webHidden/>
          </w:rPr>
          <w:fldChar w:fldCharType="separate"/>
        </w:r>
        <w:r w:rsidR="00827200">
          <w:rPr>
            <w:noProof/>
            <w:webHidden/>
          </w:rPr>
          <w:t>13</w:t>
        </w:r>
        <w:r w:rsidR="00827200">
          <w:rPr>
            <w:noProof/>
            <w:webHidden/>
          </w:rPr>
          <w:fldChar w:fldCharType="end"/>
        </w:r>
      </w:hyperlink>
    </w:p>
    <w:p w14:paraId="4D0B431B" w14:textId="69691724" w:rsidR="00827200" w:rsidRDefault="00F6042C">
      <w:pPr>
        <w:pStyle w:val="TOC2"/>
        <w:tabs>
          <w:tab w:val="right" w:pos="7928"/>
        </w:tabs>
        <w:rPr>
          <w:rFonts w:asciiTheme="minorHAnsi" w:hAnsiTheme="minorHAnsi"/>
          <w:noProof/>
          <w:sz w:val="22"/>
          <w:lang w:val="id-ID" w:eastAsia="id-ID"/>
        </w:rPr>
      </w:pPr>
      <w:hyperlink w:anchor="_Toc515451837" w:history="1">
        <w:r w:rsidR="00827200" w:rsidRPr="008E64A8">
          <w:rPr>
            <w:rStyle w:val="Hyperlink"/>
            <w:i/>
            <w:noProof/>
          </w:rPr>
          <w:t>Smart Governance</w:t>
        </w:r>
        <w:r w:rsidR="00827200">
          <w:rPr>
            <w:noProof/>
            <w:webHidden/>
          </w:rPr>
          <w:tab/>
        </w:r>
        <w:r w:rsidR="00827200">
          <w:rPr>
            <w:noProof/>
            <w:webHidden/>
          </w:rPr>
          <w:fldChar w:fldCharType="begin"/>
        </w:r>
        <w:r w:rsidR="00827200">
          <w:rPr>
            <w:noProof/>
            <w:webHidden/>
          </w:rPr>
          <w:instrText xml:space="preserve"> PAGEREF _Toc515451837 \h </w:instrText>
        </w:r>
        <w:r w:rsidR="00827200">
          <w:rPr>
            <w:noProof/>
            <w:webHidden/>
          </w:rPr>
        </w:r>
        <w:r w:rsidR="00827200">
          <w:rPr>
            <w:noProof/>
            <w:webHidden/>
          </w:rPr>
          <w:fldChar w:fldCharType="separate"/>
        </w:r>
        <w:r w:rsidR="00827200">
          <w:rPr>
            <w:noProof/>
            <w:webHidden/>
          </w:rPr>
          <w:t>13</w:t>
        </w:r>
        <w:r w:rsidR="00827200">
          <w:rPr>
            <w:noProof/>
            <w:webHidden/>
          </w:rPr>
          <w:fldChar w:fldCharType="end"/>
        </w:r>
      </w:hyperlink>
    </w:p>
    <w:p w14:paraId="441A500E" w14:textId="36E13CB4" w:rsidR="00827200" w:rsidRDefault="00F6042C">
      <w:pPr>
        <w:pStyle w:val="TOC2"/>
        <w:tabs>
          <w:tab w:val="right" w:pos="7928"/>
        </w:tabs>
        <w:rPr>
          <w:rFonts w:asciiTheme="minorHAnsi" w:hAnsiTheme="minorHAnsi"/>
          <w:noProof/>
          <w:sz w:val="22"/>
          <w:lang w:val="id-ID" w:eastAsia="id-ID"/>
        </w:rPr>
      </w:pPr>
      <w:hyperlink w:anchor="_Toc515451838" w:history="1">
        <w:r w:rsidR="00827200" w:rsidRPr="008E64A8">
          <w:rPr>
            <w:rStyle w:val="Hyperlink"/>
            <w:i/>
            <w:noProof/>
          </w:rPr>
          <w:t>Smart City</w:t>
        </w:r>
        <w:r w:rsidR="00827200">
          <w:rPr>
            <w:noProof/>
            <w:webHidden/>
          </w:rPr>
          <w:tab/>
        </w:r>
        <w:r w:rsidR="00827200">
          <w:rPr>
            <w:noProof/>
            <w:webHidden/>
          </w:rPr>
          <w:fldChar w:fldCharType="begin"/>
        </w:r>
        <w:r w:rsidR="00827200">
          <w:rPr>
            <w:noProof/>
            <w:webHidden/>
          </w:rPr>
          <w:instrText xml:space="preserve"> PAGEREF _Toc515451838 \h </w:instrText>
        </w:r>
        <w:r w:rsidR="00827200">
          <w:rPr>
            <w:noProof/>
            <w:webHidden/>
          </w:rPr>
        </w:r>
        <w:r w:rsidR="00827200">
          <w:rPr>
            <w:noProof/>
            <w:webHidden/>
          </w:rPr>
          <w:fldChar w:fldCharType="separate"/>
        </w:r>
        <w:r w:rsidR="00827200">
          <w:rPr>
            <w:noProof/>
            <w:webHidden/>
          </w:rPr>
          <w:t>13</w:t>
        </w:r>
        <w:r w:rsidR="00827200">
          <w:rPr>
            <w:noProof/>
            <w:webHidden/>
          </w:rPr>
          <w:fldChar w:fldCharType="end"/>
        </w:r>
      </w:hyperlink>
    </w:p>
    <w:p w14:paraId="407DFC7B" w14:textId="7EF6F71E" w:rsidR="00827200" w:rsidRDefault="00F6042C">
      <w:pPr>
        <w:pStyle w:val="TOC2"/>
        <w:tabs>
          <w:tab w:val="right" w:pos="7928"/>
        </w:tabs>
        <w:rPr>
          <w:rFonts w:asciiTheme="minorHAnsi" w:hAnsiTheme="minorHAnsi"/>
          <w:noProof/>
          <w:sz w:val="22"/>
          <w:lang w:val="id-ID" w:eastAsia="id-ID"/>
        </w:rPr>
      </w:pPr>
      <w:hyperlink w:anchor="_Toc515451839" w:history="1">
        <w:r w:rsidR="00827200" w:rsidRPr="008E64A8">
          <w:rPr>
            <w:rStyle w:val="Hyperlink"/>
            <w:i/>
            <w:noProof/>
          </w:rPr>
          <w:t>Digital Literacy</w:t>
        </w:r>
        <w:r w:rsidR="00827200">
          <w:rPr>
            <w:noProof/>
            <w:webHidden/>
          </w:rPr>
          <w:tab/>
        </w:r>
        <w:r w:rsidR="00827200">
          <w:rPr>
            <w:noProof/>
            <w:webHidden/>
          </w:rPr>
          <w:fldChar w:fldCharType="begin"/>
        </w:r>
        <w:r w:rsidR="00827200">
          <w:rPr>
            <w:noProof/>
            <w:webHidden/>
          </w:rPr>
          <w:instrText xml:space="preserve"> PAGEREF _Toc515451839 \h </w:instrText>
        </w:r>
        <w:r w:rsidR="00827200">
          <w:rPr>
            <w:noProof/>
            <w:webHidden/>
          </w:rPr>
        </w:r>
        <w:r w:rsidR="00827200">
          <w:rPr>
            <w:noProof/>
            <w:webHidden/>
          </w:rPr>
          <w:fldChar w:fldCharType="separate"/>
        </w:r>
        <w:r w:rsidR="00827200">
          <w:rPr>
            <w:noProof/>
            <w:webHidden/>
          </w:rPr>
          <w:t>14</w:t>
        </w:r>
        <w:r w:rsidR="00827200">
          <w:rPr>
            <w:noProof/>
            <w:webHidden/>
          </w:rPr>
          <w:fldChar w:fldCharType="end"/>
        </w:r>
      </w:hyperlink>
    </w:p>
    <w:p w14:paraId="3C4BDAE4" w14:textId="5A24ADD1" w:rsidR="00827200" w:rsidRDefault="00F6042C">
      <w:pPr>
        <w:pStyle w:val="TOC2"/>
        <w:tabs>
          <w:tab w:val="right" w:pos="7928"/>
        </w:tabs>
        <w:rPr>
          <w:rFonts w:asciiTheme="minorHAnsi" w:hAnsiTheme="minorHAnsi"/>
          <w:noProof/>
          <w:sz w:val="22"/>
          <w:lang w:val="id-ID" w:eastAsia="id-ID"/>
        </w:rPr>
      </w:pPr>
      <w:hyperlink w:anchor="_Toc515451840" w:history="1">
        <w:r w:rsidR="00827200" w:rsidRPr="008E64A8">
          <w:rPr>
            <w:rStyle w:val="Hyperlink"/>
            <w:i/>
            <w:noProof/>
          </w:rPr>
          <w:t>BC’s Digital Literacy Framework</w:t>
        </w:r>
        <w:r w:rsidR="00827200">
          <w:rPr>
            <w:noProof/>
            <w:webHidden/>
          </w:rPr>
          <w:tab/>
        </w:r>
        <w:r w:rsidR="00827200">
          <w:rPr>
            <w:noProof/>
            <w:webHidden/>
          </w:rPr>
          <w:fldChar w:fldCharType="begin"/>
        </w:r>
        <w:r w:rsidR="00827200">
          <w:rPr>
            <w:noProof/>
            <w:webHidden/>
          </w:rPr>
          <w:instrText xml:space="preserve"> PAGEREF _Toc515451840 \h </w:instrText>
        </w:r>
        <w:r w:rsidR="00827200">
          <w:rPr>
            <w:noProof/>
            <w:webHidden/>
          </w:rPr>
        </w:r>
        <w:r w:rsidR="00827200">
          <w:rPr>
            <w:noProof/>
            <w:webHidden/>
          </w:rPr>
          <w:fldChar w:fldCharType="separate"/>
        </w:r>
        <w:r w:rsidR="00827200">
          <w:rPr>
            <w:noProof/>
            <w:webHidden/>
          </w:rPr>
          <w:t>14</w:t>
        </w:r>
        <w:r w:rsidR="00827200">
          <w:rPr>
            <w:noProof/>
            <w:webHidden/>
          </w:rPr>
          <w:fldChar w:fldCharType="end"/>
        </w:r>
      </w:hyperlink>
    </w:p>
    <w:p w14:paraId="45193F5C" w14:textId="18EE9DD1" w:rsidR="00827200" w:rsidRDefault="00F6042C">
      <w:pPr>
        <w:pStyle w:val="TOC2"/>
        <w:tabs>
          <w:tab w:val="right" w:pos="7928"/>
        </w:tabs>
        <w:rPr>
          <w:rFonts w:asciiTheme="minorHAnsi" w:hAnsiTheme="minorHAnsi"/>
          <w:noProof/>
          <w:sz w:val="22"/>
          <w:lang w:val="id-ID" w:eastAsia="id-ID"/>
        </w:rPr>
      </w:pPr>
      <w:hyperlink w:anchor="_Toc515451841" w:history="1">
        <w:r w:rsidR="00827200" w:rsidRPr="008E64A8">
          <w:rPr>
            <w:rStyle w:val="Hyperlink"/>
            <w:i/>
            <w:noProof/>
          </w:rPr>
          <w:t>Northstar Digital Literacy Assessment Project Standard</w:t>
        </w:r>
        <w:r w:rsidR="00827200">
          <w:rPr>
            <w:noProof/>
            <w:webHidden/>
          </w:rPr>
          <w:tab/>
        </w:r>
        <w:r w:rsidR="00827200">
          <w:rPr>
            <w:noProof/>
            <w:webHidden/>
          </w:rPr>
          <w:fldChar w:fldCharType="begin"/>
        </w:r>
        <w:r w:rsidR="00827200">
          <w:rPr>
            <w:noProof/>
            <w:webHidden/>
          </w:rPr>
          <w:instrText xml:space="preserve"> PAGEREF _Toc515451841 \h </w:instrText>
        </w:r>
        <w:r w:rsidR="00827200">
          <w:rPr>
            <w:noProof/>
            <w:webHidden/>
          </w:rPr>
        </w:r>
        <w:r w:rsidR="00827200">
          <w:rPr>
            <w:noProof/>
            <w:webHidden/>
          </w:rPr>
          <w:fldChar w:fldCharType="separate"/>
        </w:r>
        <w:r w:rsidR="00827200">
          <w:rPr>
            <w:noProof/>
            <w:webHidden/>
          </w:rPr>
          <w:t>16</w:t>
        </w:r>
        <w:r w:rsidR="00827200">
          <w:rPr>
            <w:noProof/>
            <w:webHidden/>
          </w:rPr>
          <w:fldChar w:fldCharType="end"/>
        </w:r>
      </w:hyperlink>
    </w:p>
    <w:p w14:paraId="74A080CA" w14:textId="6F550562" w:rsidR="00827200" w:rsidRDefault="00F6042C">
      <w:pPr>
        <w:pStyle w:val="TOC2"/>
        <w:tabs>
          <w:tab w:val="right" w:pos="7928"/>
        </w:tabs>
        <w:rPr>
          <w:rFonts w:asciiTheme="minorHAnsi" w:hAnsiTheme="minorHAnsi"/>
          <w:noProof/>
          <w:sz w:val="22"/>
          <w:lang w:val="id-ID" w:eastAsia="id-ID"/>
        </w:rPr>
      </w:pPr>
      <w:hyperlink w:anchor="_Toc515451842" w:history="1">
        <w:r w:rsidR="00827200" w:rsidRPr="008E64A8">
          <w:rPr>
            <w:rStyle w:val="Hyperlink"/>
            <w:i/>
            <w:noProof/>
          </w:rPr>
          <w:t>Framework</w:t>
        </w:r>
        <w:r w:rsidR="00827200" w:rsidRPr="008E64A8">
          <w:rPr>
            <w:rStyle w:val="Hyperlink"/>
            <w:noProof/>
          </w:rPr>
          <w:t xml:space="preserve"> Laravel 5.5</w:t>
        </w:r>
        <w:r w:rsidR="00827200">
          <w:rPr>
            <w:noProof/>
            <w:webHidden/>
          </w:rPr>
          <w:tab/>
        </w:r>
        <w:r w:rsidR="00827200">
          <w:rPr>
            <w:noProof/>
            <w:webHidden/>
          </w:rPr>
          <w:fldChar w:fldCharType="begin"/>
        </w:r>
        <w:r w:rsidR="00827200">
          <w:rPr>
            <w:noProof/>
            <w:webHidden/>
          </w:rPr>
          <w:instrText xml:space="preserve"> PAGEREF _Toc515451842 \h </w:instrText>
        </w:r>
        <w:r w:rsidR="00827200">
          <w:rPr>
            <w:noProof/>
            <w:webHidden/>
          </w:rPr>
        </w:r>
        <w:r w:rsidR="00827200">
          <w:rPr>
            <w:noProof/>
            <w:webHidden/>
          </w:rPr>
          <w:fldChar w:fldCharType="separate"/>
        </w:r>
        <w:r w:rsidR="00827200">
          <w:rPr>
            <w:noProof/>
            <w:webHidden/>
          </w:rPr>
          <w:t>17</w:t>
        </w:r>
        <w:r w:rsidR="00827200">
          <w:rPr>
            <w:noProof/>
            <w:webHidden/>
          </w:rPr>
          <w:fldChar w:fldCharType="end"/>
        </w:r>
      </w:hyperlink>
    </w:p>
    <w:p w14:paraId="4C79B374" w14:textId="4C726348" w:rsidR="00827200" w:rsidRDefault="00F6042C">
      <w:pPr>
        <w:pStyle w:val="TOC1"/>
        <w:tabs>
          <w:tab w:val="right" w:pos="7928"/>
        </w:tabs>
        <w:rPr>
          <w:rFonts w:asciiTheme="minorHAnsi" w:hAnsiTheme="minorHAnsi"/>
          <w:noProof/>
          <w:sz w:val="22"/>
          <w:lang w:val="id-ID" w:eastAsia="id-ID"/>
        </w:rPr>
      </w:pPr>
      <w:hyperlink w:anchor="_Toc515451843" w:history="1">
        <w:r w:rsidR="00827200" w:rsidRPr="008E64A8">
          <w:rPr>
            <w:rStyle w:val="Hyperlink"/>
            <w:noProof/>
          </w:rPr>
          <w:t>METODE</w:t>
        </w:r>
        <w:r w:rsidR="00827200">
          <w:rPr>
            <w:noProof/>
            <w:webHidden/>
          </w:rPr>
          <w:tab/>
        </w:r>
        <w:r w:rsidR="00827200">
          <w:rPr>
            <w:noProof/>
            <w:webHidden/>
          </w:rPr>
          <w:fldChar w:fldCharType="begin"/>
        </w:r>
        <w:r w:rsidR="00827200">
          <w:rPr>
            <w:noProof/>
            <w:webHidden/>
          </w:rPr>
          <w:instrText xml:space="preserve"> PAGEREF _Toc515451843 \h </w:instrText>
        </w:r>
        <w:r w:rsidR="00827200">
          <w:rPr>
            <w:noProof/>
            <w:webHidden/>
          </w:rPr>
        </w:r>
        <w:r w:rsidR="00827200">
          <w:rPr>
            <w:noProof/>
            <w:webHidden/>
          </w:rPr>
          <w:fldChar w:fldCharType="separate"/>
        </w:r>
        <w:r w:rsidR="00827200">
          <w:rPr>
            <w:noProof/>
            <w:webHidden/>
          </w:rPr>
          <w:t>17</w:t>
        </w:r>
        <w:r w:rsidR="00827200">
          <w:rPr>
            <w:noProof/>
            <w:webHidden/>
          </w:rPr>
          <w:fldChar w:fldCharType="end"/>
        </w:r>
      </w:hyperlink>
    </w:p>
    <w:p w14:paraId="73E63C88" w14:textId="68B9F73F" w:rsidR="00827200" w:rsidRDefault="00F6042C">
      <w:pPr>
        <w:pStyle w:val="TOC2"/>
        <w:tabs>
          <w:tab w:val="right" w:pos="7928"/>
        </w:tabs>
        <w:rPr>
          <w:rFonts w:asciiTheme="minorHAnsi" w:hAnsiTheme="minorHAnsi"/>
          <w:noProof/>
          <w:sz w:val="22"/>
          <w:lang w:val="id-ID" w:eastAsia="id-ID"/>
        </w:rPr>
      </w:pPr>
      <w:hyperlink w:anchor="_Toc515451844" w:history="1">
        <w:r w:rsidR="00827200" w:rsidRPr="008E64A8">
          <w:rPr>
            <w:rStyle w:val="Hyperlink"/>
            <w:noProof/>
            <w:lang w:val="id-ID"/>
          </w:rPr>
          <w:t>Data Penelitian</w:t>
        </w:r>
        <w:r w:rsidR="00827200">
          <w:rPr>
            <w:noProof/>
            <w:webHidden/>
          </w:rPr>
          <w:tab/>
        </w:r>
        <w:r w:rsidR="00827200">
          <w:rPr>
            <w:noProof/>
            <w:webHidden/>
          </w:rPr>
          <w:fldChar w:fldCharType="begin"/>
        </w:r>
        <w:r w:rsidR="00827200">
          <w:rPr>
            <w:noProof/>
            <w:webHidden/>
          </w:rPr>
          <w:instrText xml:space="preserve"> PAGEREF _Toc515451844 \h </w:instrText>
        </w:r>
        <w:r w:rsidR="00827200">
          <w:rPr>
            <w:noProof/>
            <w:webHidden/>
          </w:rPr>
        </w:r>
        <w:r w:rsidR="00827200">
          <w:rPr>
            <w:noProof/>
            <w:webHidden/>
          </w:rPr>
          <w:fldChar w:fldCharType="separate"/>
        </w:r>
        <w:r w:rsidR="00827200">
          <w:rPr>
            <w:noProof/>
            <w:webHidden/>
          </w:rPr>
          <w:t>17</w:t>
        </w:r>
        <w:r w:rsidR="00827200">
          <w:rPr>
            <w:noProof/>
            <w:webHidden/>
          </w:rPr>
          <w:fldChar w:fldCharType="end"/>
        </w:r>
      </w:hyperlink>
    </w:p>
    <w:p w14:paraId="62AD33FA" w14:textId="6D6EDAC2" w:rsidR="00827200" w:rsidRDefault="00F6042C">
      <w:pPr>
        <w:pStyle w:val="TOC2"/>
        <w:tabs>
          <w:tab w:val="right" w:pos="7928"/>
        </w:tabs>
        <w:rPr>
          <w:rFonts w:asciiTheme="minorHAnsi" w:hAnsiTheme="minorHAnsi"/>
          <w:noProof/>
          <w:sz w:val="22"/>
          <w:lang w:val="id-ID" w:eastAsia="id-ID"/>
        </w:rPr>
      </w:pPr>
      <w:hyperlink w:anchor="_Toc515451845" w:history="1">
        <w:r w:rsidR="00827200" w:rsidRPr="008E64A8">
          <w:rPr>
            <w:rStyle w:val="Hyperlink"/>
            <w:noProof/>
            <w:lang w:val="id-ID"/>
          </w:rPr>
          <w:t>Tahapan Penelitian</w:t>
        </w:r>
        <w:r w:rsidR="00827200">
          <w:rPr>
            <w:noProof/>
            <w:webHidden/>
          </w:rPr>
          <w:tab/>
        </w:r>
        <w:r w:rsidR="00827200">
          <w:rPr>
            <w:noProof/>
            <w:webHidden/>
          </w:rPr>
          <w:fldChar w:fldCharType="begin"/>
        </w:r>
        <w:r w:rsidR="00827200">
          <w:rPr>
            <w:noProof/>
            <w:webHidden/>
          </w:rPr>
          <w:instrText xml:space="preserve"> PAGEREF _Toc515451845 \h </w:instrText>
        </w:r>
        <w:r w:rsidR="00827200">
          <w:rPr>
            <w:noProof/>
            <w:webHidden/>
          </w:rPr>
        </w:r>
        <w:r w:rsidR="00827200">
          <w:rPr>
            <w:noProof/>
            <w:webHidden/>
          </w:rPr>
          <w:fldChar w:fldCharType="separate"/>
        </w:r>
        <w:r w:rsidR="00827200">
          <w:rPr>
            <w:noProof/>
            <w:webHidden/>
          </w:rPr>
          <w:t>18</w:t>
        </w:r>
        <w:r w:rsidR="00827200">
          <w:rPr>
            <w:noProof/>
            <w:webHidden/>
          </w:rPr>
          <w:fldChar w:fldCharType="end"/>
        </w:r>
      </w:hyperlink>
    </w:p>
    <w:p w14:paraId="29AFE05A" w14:textId="41B92076" w:rsidR="00827200" w:rsidRDefault="00F6042C">
      <w:pPr>
        <w:pStyle w:val="TOC1"/>
        <w:tabs>
          <w:tab w:val="right" w:pos="7928"/>
        </w:tabs>
        <w:rPr>
          <w:rFonts w:asciiTheme="minorHAnsi" w:hAnsiTheme="minorHAnsi"/>
          <w:noProof/>
          <w:sz w:val="22"/>
          <w:lang w:val="id-ID" w:eastAsia="id-ID"/>
        </w:rPr>
      </w:pPr>
      <w:hyperlink w:anchor="_Toc515451846" w:history="1">
        <w:r w:rsidR="00827200" w:rsidRPr="008E64A8">
          <w:rPr>
            <w:rStyle w:val="Hyperlink"/>
            <w:noProof/>
          </w:rPr>
          <w:t>HASIL DAN PEMBAHASAN</w:t>
        </w:r>
        <w:r w:rsidR="00827200">
          <w:rPr>
            <w:noProof/>
            <w:webHidden/>
          </w:rPr>
          <w:tab/>
        </w:r>
        <w:r w:rsidR="00827200">
          <w:rPr>
            <w:noProof/>
            <w:webHidden/>
          </w:rPr>
          <w:fldChar w:fldCharType="begin"/>
        </w:r>
        <w:r w:rsidR="00827200">
          <w:rPr>
            <w:noProof/>
            <w:webHidden/>
          </w:rPr>
          <w:instrText xml:space="preserve"> PAGEREF _Toc515451846 \h </w:instrText>
        </w:r>
        <w:r w:rsidR="00827200">
          <w:rPr>
            <w:noProof/>
            <w:webHidden/>
          </w:rPr>
        </w:r>
        <w:r w:rsidR="00827200">
          <w:rPr>
            <w:noProof/>
            <w:webHidden/>
          </w:rPr>
          <w:fldChar w:fldCharType="separate"/>
        </w:r>
        <w:r w:rsidR="00827200">
          <w:rPr>
            <w:noProof/>
            <w:webHidden/>
          </w:rPr>
          <w:t>19</w:t>
        </w:r>
        <w:r w:rsidR="00827200">
          <w:rPr>
            <w:noProof/>
            <w:webHidden/>
          </w:rPr>
          <w:fldChar w:fldCharType="end"/>
        </w:r>
      </w:hyperlink>
    </w:p>
    <w:p w14:paraId="5B3EB110" w14:textId="57B2AB7B" w:rsidR="00827200" w:rsidRDefault="00F6042C">
      <w:pPr>
        <w:pStyle w:val="TOC2"/>
        <w:tabs>
          <w:tab w:val="right" w:pos="7928"/>
        </w:tabs>
        <w:rPr>
          <w:rFonts w:asciiTheme="minorHAnsi" w:hAnsiTheme="minorHAnsi"/>
          <w:noProof/>
          <w:sz w:val="22"/>
          <w:lang w:val="id-ID" w:eastAsia="id-ID"/>
        </w:rPr>
      </w:pPr>
      <w:hyperlink w:anchor="_Toc515451847" w:history="1">
        <w:r w:rsidR="00827200" w:rsidRPr="008E64A8">
          <w:rPr>
            <w:rStyle w:val="Hyperlink"/>
            <w:i/>
            <w:noProof/>
          </w:rPr>
          <w:t>Communication</w:t>
        </w:r>
        <w:r w:rsidR="00827200">
          <w:rPr>
            <w:noProof/>
            <w:webHidden/>
          </w:rPr>
          <w:tab/>
        </w:r>
        <w:r w:rsidR="00827200">
          <w:rPr>
            <w:noProof/>
            <w:webHidden/>
          </w:rPr>
          <w:fldChar w:fldCharType="begin"/>
        </w:r>
        <w:r w:rsidR="00827200">
          <w:rPr>
            <w:noProof/>
            <w:webHidden/>
          </w:rPr>
          <w:instrText xml:space="preserve"> PAGEREF _Toc515451847 \h </w:instrText>
        </w:r>
        <w:r w:rsidR="00827200">
          <w:rPr>
            <w:noProof/>
            <w:webHidden/>
          </w:rPr>
        </w:r>
        <w:r w:rsidR="00827200">
          <w:rPr>
            <w:noProof/>
            <w:webHidden/>
          </w:rPr>
          <w:fldChar w:fldCharType="separate"/>
        </w:r>
        <w:r w:rsidR="00827200">
          <w:rPr>
            <w:noProof/>
            <w:webHidden/>
          </w:rPr>
          <w:t>19</w:t>
        </w:r>
        <w:r w:rsidR="00827200">
          <w:rPr>
            <w:noProof/>
            <w:webHidden/>
          </w:rPr>
          <w:fldChar w:fldCharType="end"/>
        </w:r>
      </w:hyperlink>
    </w:p>
    <w:p w14:paraId="0F1BA0E3" w14:textId="392F80C0" w:rsidR="00827200" w:rsidRDefault="00F6042C">
      <w:pPr>
        <w:pStyle w:val="TOC2"/>
        <w:tabs>
          <w:tab w:val="right" w:pos="7928"/>
        </w:tabs>
        <w:rPr>
          <w:rFonts w:asciiTheme="minorHAnsi" w:hAnsiTheme="minorHAnsi"/>
          <w:noProof/>
          <w:sz w:val="22"/>
          <w:lang w:val="id-ID" w:eastAsia="id-ID"/>
        </w:rPr>
      </w:pPr>
      <w:hyperlink w:anchor="_Toc515451848" w:history="1">
        <w:r w:rsidR="00827200" w:rsidRPr="008E64A8">
          <w:rPr>
            <w:rStyle w:val="Hyperlink"/>
            <w:rFonts w:eastAsia="Calibri"/>
            <w:i/>
            <w:noProof/>
          </w:rPr>
          <w:t>Quick Plan</w:t>
        </w:r>
        <w:r w:rsidR="00827200">
          <w:rPr>
            <w:noProof/>
            <w:webHidden/>
          </w:rPr>
          <w:tab/>
        </w:r>
        <w:r w:rsidR="00827200">
          <w:rPr>
            <w:noProof/>
            <w:webHidden/>
          </w:rPr>
          <w:fldChar w:fldCharType="begin"/>
        </w:r>
        <w:r w:rsidR="00827200">
          <w:rPr>
            <w:noProof/>
            <w:webHidden/>
          </w:rPr>
          <w:instrText xml:space="preserve"> PAGEREF _Toc515451848 \h </w:instrText>
        </w:r>
        <w:r w:rsidR="00827200">
          <w:rPr>
            <w:noProof/>
            <w:webHidden/>
          </w:rPr>
        </w:r>
        <w:r w:rsidR="00827200">
          <w:rPr>
            <w:noProof/>
            <w:webHidden/>
          </w:rPr>
          <w:fldChar w:fldCharType="separate"/>
        </w:r>
        <w:r w:rsidR="00827200">
          <w:rPr>
            <w:noProof/>
            <w:webHidden/>
          </w:rPr>
          <w:t>20</w:t>
        </w:r>
        <w:r w:rsidR="00827200">
          <w:rPr>
            <w:noProof/>
            <w:webHidden/>
          </w:rPr>
          <w:fldChar w:fldCharType="end"/>
        </w:r>
      </w:hyperlink>
    </w:p>
    <w:p w14:paraId="31F7D16C" w14:textId="4AE078C2" w:rsidR="00827200" w:rsidRDefault="00F6042C">
      <w:pPr>
        <w:pStyle w:val="TOC2"/>
        <w:tabs>
          <w:tab w:val="right" w:pos="7928"/>
        </w:tabs>
        <w:rPr>
          <w:rFonts w:asciiTheme="minorHAnsi" w:hAnsiTheme="minorHAnsi"/>
          <w:noProof/>
          <w:sz w:val="22"/>
          <w:lang w:val="id-ID" w:eastAsia="id-ID"/>
        </w:rPr>
      </w:pPr>
      <w:hyperlink w:anchor="_Toc515451849" w:history="1">
        <w:r w:rsidR="00827200" w:rsidRPr="008E64A8">
          <w:rPr>
            <w:rStyle w:val="Hyperlink"/>
            <w:rFonts w:eastAsia="Calibri"/>
            <w:i/>
            <w:noProof/>
          </w:rPr>
          <w:t>Modeling Quick Design</w:t>
        </w:r>
        <w:r w:rsidR="00827200">
          <w:rPr>
            <w:noProof/>
            <w:webHidden/>
          </w:rPr>
          <w:tab/>
        </w:r>
        <w:r w:rsidR="00827200">
          <w:rPr>
            <w:noProof/>
            <w:webHidden/>
          </w:rPr>
          <w:fldChar w:fldCharType="begin"/>
        </w:r>
        <w:r w:rsidR="00827200">
          <w:rPr>
            <w:noProof/>
            <w:webHidden/>
          </w:rPr>
          <w:instrText xml:space="preserve"> PAGEREF _Toc515451849 \h </w:instrText>
        </w:r>
        <w:r w:rsidR="00827200">
          <w:rPr>
            <w:noProof/>
            <w:webHidden/>
          </w:rPr>
        </w:r>
        <w:r w:rsidR="00827200">
          <w:rPr>
            <w:noProof/>
            <w:webHidden/>
          </w:rPr>
          <w:fldChar w:fldCharType="separate"/>
        </w:r>
        <w:r w:rsidR="00827200">
          <w:rPr>
            <w:noProof/>
            <w:webHidden/>
          </w:rPr>
          <w:t>21</w:t>
        </w:r>
        <w:r w:rsidR="00827200">
          <w:rPr>
            <w:noProof/>
            <w:webHidden/>
          </w:rPr>
          <w:fldChar w:fldCharType="end"/>
        </w:r>
      </w:hyperlink>
    </w:p>
    <w:p w14:paraId="0B29F57A" w14:textId="4BE3B67D" w:rsidR="00827200" w:rsidRDefault="00F6042C">
      <w:pPr>
        <w:pStyle w:val="TOC2"/>
        <w:tabs>
          <w:tab w:val="right" w:pos="7928"/>
        </w:tabs>
        <w:rPr>
          <w:rFonts w:asciiTheme="minorHAnsi" w:hAnsiTheme="minorHAnsi"/>
          <w:noProof/>
          <w:sz w:val="22"/>
          <w:lang w:val="id-ID" w:eastAsia="id-ID"/>
        </w:rPr>
      </w:pPr>
      <w:hyperlink w:anchor="_Toc515451850" w:history="1">
        <w:r w:rsidR="00827200" w:rsidRPr="008E64A8">
          <w:rPr>
            <w:rStyle w:val="Hyperlink"/>
            <w:rFonts w:eastAsia="Calibri"/>
            <w:i/>
            <w:noProof/>
          </w:rPr>
          <w:t>Construction of Prototype</w:t>
        </w:r>
        <w:r w:rsidR="00827200">
          <w:rPr>
            <w:noProof/>
            <w:webHidden/>
          </w:rPr>
          <w:tab/>
        </w:r>
        <w:r w:rsidR="00827200">
          <w:rPr>
            <w:noProof/>
            <w:webHidden/>
          </w:rPr>
          <w:fldChar w:fldCharType="begin"/>
        </w:r>
        <w:r w:rsidR="00827200">
          <w:rPr>
            <w:noProof/>
            <w:webHidden/>
          </w:rPr>
          <w:instrText xml:space="preserve"> PAGEREF _Toc515451850 \h </w:instrText>
        </w:r>
        <w:r w:rsidR="00827200">
          <w:rPr>
            <w:noProof/>
            <w:webHidden/>
          </w:rPr>
        </w:r>
        <w:r w:rsidR="00827200">
          <w:rPr>
            <w:noProof/>
            <w:webHidden/>
          </w:rPr>
          <w:fldChar w:fldCharType="separate"/>
        </w:r>
        <w:r w:rsidR="00827200">
          <w:rPr>
            <w:noProof/>
            <w:webHidden/>
          </w:rPr>
          <w:t>21</w:t>
        </w:r>
        <w:r w:rsidR="00827200">
          <w:rPr>
            <w:noProof/>
            <w:webHidden/>
          </w:rPr>
          <w:fldChar w:fldCharType="end"/>
        </w:r>
      </w:hyperlink>
    </w:p>
    <w:p w14:paraId="63BB099B" w14:textId="4E2E39E1" w:rsidR="00827200" w:rsidRDefault="00F6042C">
      <w:pPr>
        <w:pStyle w:val="TOC2"/>
        <w:tabs>
          <w:tab w:val="right" w:pos="7928"/>
        </w:tabs>
        <w:rPr>
          <w:rFonts w:asciiTheme="minorHAnsi" w:hAnsiTheme="minorHAnsi"/>
          <w:noProof/>
          <w:sz w:val="22"/>
          <w:lang w:val="id-ID" w:eastAsia="id-ID"/>
        </w:rPr>
      </w:pPr>
      <w:hyperlink w:anchor="_Toc515451851" w:history="1">
        <w:r w:rsidR="00827200" w:rsidRPr="008E64A8">
          <w:rPr>
            <w:rStyle w:val="Hyperlink"/>
            <w:i/>
            <w:noProof/>
          </w:rPr>
          <w:t>Deployment, Delivery and Feedback</w:t>
        </w:r>
        <w:r w:rsidR="00827200">
          <w:rPr>
            <w:noProof/>
            <w:webHidden/>
          </w:rPr>
          <w:tab/>
        </w:r>
        <w:r w:rsidR="00827200">
          <w:rPr>
            <w:noProof/>
            <w:webHidden/>
          </w:rPr>
          <w:fldChar w:fldCharType="begin"/>
        </w:r>
        <w:r w:rsidR="00827200">
          <w:rPr>
            <w:noProof/>
            <w:webHidden/>
          </w:rPr>
          <w:instrText xml:space="preserve"> PAGEREF _Toc515451851 \h </w:instrText>
        </w:r>
        <w:r w:rsidR="00827200">
          <w:rPr>
            <w:noProof/>
            <w:webHidden/>
          </w:rPr>
        </w:r>
        <w:r w:rsidR="00827200">
          <w:rPr>
            <w:noProof/>
            <w:webHidden/>
          </w:rPr>
          <w:fldChar w:fldCharType="separate"/>
        </w:r>
        <w:r w:rsidR="00827200">
          <w:rPr>
            <w:noProof/>
            <w:webHidden/>
          </w:rPr>
          <w:t>22</w:t>
        </w:r>
        <w:r w:rsidR="00827200">
          <w:rPr>
            <w:noProof/>
            <w:webHidden/>
          </w:rPr>
          <w:fldChar w:fldCharType="end"/>
        </w:r>
      </w:hyperlink>
    </w:p>
    <w:p w14:paraId="196C79AB" w14:textId="43FBBAA9" w:rsidR="00827200" w:rsidRDefault="00F6042C">
      <w:pPr>
        <w:pStyle w:val="TOC1"/>
        <w:tabs>
          <w:tab w:val="right" w:pos="7928"/>
        </w:tabs>
        <w:rPr>
          <w:rFonts w:asciiTheme="minorHAnsi" w:hAnsiTheme="minorHAnsi"/>
          <w:noProof/>
          <w:sz w:val="22"/>
          <w:lang w:val="id-ID" w:eastAsia="id-ID"/>
        </w:rPr>
      </w:pPr>
      <w:hyperlink w:anchor="_Toc515451852" w:history="1">
        <w:r w:rsidR="00827200" w:rsidRPr="008E64A8">
          <w:rPr>
            <w:rStyle w:val="Hyperlink"/>
            <w:noProof/>
          </w:rPr>
          <w:t>SIMPULAN DAN SARAN</w:t>
        </w:r>
        <w:r w:rsidR="00827200">
          <w:rPr>
            <w:noProof/>
            <w:webHidden/>
          </w:rPr>
          <w:tab/>
        </w:r>
        <w:r w:rsidR="00827200">
          <w:rPr>
            <w:noProof/>
            <w:webHidden/>
          </w:rPr>
          <w:fldChar w:fldCharType="begin"/>
        </w:r>
        <w:r w:rsidR="00827200">
          <w:rPr>
            <w:noProof/>
            <w:webHidden/>
          </w:rPr>
          <w:instrText xml:space="preserve"> PAGEREF _Toc515451852 \h </w:instrText>
        </w:r>
        <w:r w:rsidR="00827200">
          <w:rPr>
            <w:noProof/>
            <w:webHidden/>
          </w:rPr>
        </w:r>
        <w:r w:rsidR="00827200">
          <w:rPr>
            <w:noProof/>
            <w:webHidden/>
          </w:rPr>
          <w:fldChar w:fldCharType="separate"/>
        </w:r>
        <w:r w:rsidR="00827200">
          <w:rPr>
            <w:noProof/>
            <w:webHidden/>
          </w:rPr>
          <w:t>24</w:t>
        </w:r>
        <w:r w:rsidR="00827200">
          <w:rPr>
            <w:noProof/>
            <w:webHidden/>
          </w:rPr>
          <w:fldChar w:fldCharType="end"/>
        </w:r>
      </w:hyperlink>
    </w:p>
    <w:p w14:paraId="71846059" w14:textId="1A8FB714" w:rsidR="00827200" w:rsidRDefault="00F6042C">
      <w:pPr>
        <w:pStyle w:val="TOC2"/>
        <w:tabs>
          <w:tab w:val="right" w:pos="7928"/>
        </w:tabs>
        <w:rPr>
          <w:rFonts w:asciiTheme="minorHAnsi" w:hAnsiTheme="minorHAnsi"/>
          <w:noProof/>
          <w:sz w:val="22"/>
          <w:lang w:val="id-ID" w:eastAsia="id-ID"/>
        </w:rPr>
      </w:pPr>
      <w:hyperlink w:anchor="_Toc515451853" w:history="1">
        <w:r w:rsidR="00827200" w:rsidRPr="008E64A8">
          <w:rPr>
            <w:rStyle w:val="Hyperlink"/>
            <w:noProof/>
          </w:rPr>
          <w:t>Simpulan</w:t>
        </w:r>
        <w:r w:rsidR="00827200">
          <w:rPr>
            <w:noProof/>
            <w:webHidden/>
          </w:rPr>
          <w:tab/>
        </w:r>
        <w:r w:rsidR="00827200">
          <w:rPr>
            <w:noProof/>
            <w:webHidden/>
          </w:rPr>
          <w:fldChar w:fldCharType="begin"/>
        </w:r>
        <w:r w:rsidR="00827200">
          <w:rPr>
            <w:noProof/>
            <w:webHidden/>
          </w:rPr>
          <w:instrText xml:space="preserve"> PAGEREF _Toc515451853 \h </w:instrText>
        </w:r>
        <w:r w:rsidR="00827200">
          <w:rPr>
            <w:noProof/>
            <w:webHidden/>
          </w:rPr>
        </w:r>
        <w:r w:rsidR="00827200">
          <w:rPr>
            <w:noProof/>
            <w:webHidden/>
          </w:rPr>
          <w:fldChar w:fldCharType="separate"/>
        </w:r>
        <w:r w:rsidR="00827200">
          <w:rPr>
            <w:noProof/>
            <w:webHidden/>
          </w:rPr>
          <w:t>24</w:t>
        </w:r>
        <w:r w:rsidR="00827200">
          <w:rPr>
            <w:noProof/>
            <w:webHidden/>
          </w:rPr>
          <w:fldChar w:fldCharType="end"/>
        </w:r>
      </w:hyperlink>
    </w:p>
    <w:p w14:paraId="7E711E41" w14:textId="4B5C6394" w:rsidR="00827200" w:rsidRDefault="00F6042C">
      <w:pPr>
        <w:pStyle w:val="TOC2"/>
        <w:tabs>
          <w:tab w:val="right" w:pos="7928"/>
        </w:tabs>
        <w:rPr>
          <w:rFonts w:asciiTheme="minorHAnsi" w:hAnsiTheme="minorHAnsi"/>
          <w:noProof/>
          <w:sz w:val="22"/>
          <w:lang w:val="id-ID" w:eastAsia="id-ID"/>
        </w:rPr>
      </w:pPr>
      <w:hyperlink w:anchor="_Toc515451854" w:history="1">
        <w:r w:rsidR="00827200" w:rsidRPr="008E64A8">
          <w:rPr>
            <w:rStyle w:val="Hyperlink"/>
            <w:noProof/>
          </w:rPr>
          <w:t>Saran</w:t>
        </w:r>
        <w:r w:rsidR="00827200">
          <w:rPr>
            <w:noProof/>
            <w:webHidden/>
          </w:rPr>
          <w:tab/>
        </w:r>
        <w:r w:rsidR="00827200">
          <w:rPr>
            <w:noProof/>
            <w:webHidden/>
          </w:rPr>
          <w:fldChar w:fldCharType="begin"/>
        </w:r>
        <w:r w:rsidR="00827200">
          <w:rPr>
            <w:noProof/>
            <w:webHidden/>
          </w:rPr>
          <w:instrText xml:space="preserve"> PAGEREF _Toc515451854 \h </w:instrText>
        </w:r>
        <w:r w:rsidR="00827200">
          <w:rPr>
            <w:noProof/>
            <w:webHidden/>
          </w:rPr>
        </w:r>
        <w:r w:rsidR="00827200">
          <w:rPr>
            <w:noProof/>
            <w:webHidden/>
          </w:rPr>
          <w:fldChar w:fldCharType="separate"/>
        </w:r>
        <w:r w:rsidR="00827200">
          <w:rPr>
            <w:noProof/>
            <w:webHidden/>
          </w:rPr>
          <w:t>24</w:t>
        </w:r>
        <w:r w:rsidR="00827200">
          <w:rPr>
            <w:noProof/>
            <w:webHidden/>
          </w:rPr>
          <w:fldChar w:fldCharType="end"/>
        </w:r>
      </w:hyperlink>
    </w:p>
    <w:p w14:paraId="54A2A16B" w14:textId="36AF2745" w:rsidR="00827200" w:rsidRDefault="00F6042C">
      <w:pPr>
        <w:pStyle w:val="TOC1"/>
        <w:tabs>
          <w:tab w:val="right" w:pos="7928"/>
        </w:tabs>
        <w:rPr>
          <w:rFonts w:asciiTheme="minorHAnsi" w:hAnsiTheme="minorHAnsi"/>
          <w:noProof/>
          <w:sz w:val="22"/>
          <w:lang w:val="id-ID" w:eastAsia="id-ID"/>
        </w:rPr>
      </w:pPr>
      <w:hyperlink w:anchor="_Toc515451855" w:history="1">
        <w:r w:rsidR="00827200" w:rsidRPr="008E64A8">
          <w:rPr>
            <w:rStyle w:val="Hyperlink"/>
            <w:noProof/>
          </w:rPr>
          <w:t>DAFTAR PUSTAKA</w:t>
        </w:r>
        <w:r w:rsidR="00827200">
          <w:rPr>
            <w:noProof/>
            <w:webHidden/>
          </w:rPr>
          <w:tab/>
        </w:r>
        <w:r w:rsidR="00827200">
          <w:rPr>
            <w:noProof/>
            <w:webHidden/>
          </w:rPr>
          <w:fldChar w:fldCharType="begin"/>
        </w:r>
        <w:r w:rsidR="00827200">
          <w:rPr>
            <w:noProof/>
            <w:webHidden/>
          </w:rPr>
          <w:instrText xml:space="preserve"> PAGEREF _Toc515451855 \h </w:instrText>
        </w:r>
        <w:r w:rsidR="00827200">
          <w:rPr>
            <w:noProof/>
            <w:webHidden/>
          </w:rPr>
        </w:r>
        <w:r w:rsidR="00827200">
          <w:rPr>
            <w:noProof/>
            <w:webHidden/>
          </w:rPr>
          <w:fldChar w:fldCharType="separate"/>
        </w:r>
        <w:r w:rsidR="00827200">
          <w:rPr>
            <w:noProof/>
            <w:webHidden/>
          </w:rPr>
          <w:t>24</w:t>
        </w:r>
        <w:r w:rsidR="00827200">
          <w:rPr>
            <w:noProof/>
            <w:webHidden/>
          </w:rPr>
          <w:fldChar w:fldCharType="end"/>
        </w:r>
      </w:hyperlink>
    </w:p>
    <w:p w14:paraId="62796E08" w14:textId="718F32E5"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14:paraId="677F189F" w14:textId="77777777" w:rsidR="008B448A" w:rsidRDefault="008B448A" w:rsidP="002E7108">
      <w:pPr>
        <w:tabs>
          <w:tab w:val="right" w:pos="7938"/>
        </w:tabs>
        <w:spacing w:after="100"/>
        <w:ind w:firstLine="0"/>
        <w:jc w:val="left"/>
        <w:rPr>
          <w:lang w:eastAsia="en-US"/>
        </w:rPr>
      </w:pPr>
      <w:r>
        <w:rPr>
          <w:lang w:eastAsia="en-US"/>
        </w:rPr>
        <w:lastRenderedPageBreak/>
        <w:t>RIWAYAT HIDUP</w:t>
      </w:r>
      <w:r>
        <w:rPr>
          <w:lang w:eastAsia="en-US"/>
        </w:rPr>
        <w:tab/>
        <w:t>15</w:t>
      </w:r>
    </w:p>
    <w:p w14:paraId="11E0854C" w14:textId="77777777" w:rsidR="00913411" w:rsidRDefault="00913411" w:rsidP="00F54F6F">
      <w:pPr>
        <w:ind w:firstLine="0"/>
        <w:jc w:val="center"/>
        <w:rPr>
          <w:b/>
          <w:sz w:val="28"/>
          <w:szCs w:val="28"/>
        </w:rPr>
      </w:pPr>
    </w:p>
    <w:p w14:paraId="6D667FE9" w14:textId="77777777" w:rsidR="00F54F6F" w:rsidRPr="00A35F24" w:rsidRDefault="00F54F6F" w:rsidP="00A35F24">
      <w:pPr>
        <w:pStyle w:val="Heading1"/>
        <w:rPr>
          <w:color w:val="000000" w:themeColor="text1"/>
        </w:rPr>
      </w:pPr>
      <w:bookmarkStart w:id="0" w:name="_Toc331005282"/>
      <w:bookmarkStart w:id="1" w:name="_Toc515451827"/>
      <w:r w:rsidRPr="0088071A">
        <w:rPr>
          <w:color w:val="000000" w:themeColor="text1"/>
        </w:rPr>
        <w:t>DAFTAR TABEL</w:t>
      </w:r>
      <w:bookmarkEnd w:id="0"/>
      <w:bookmarkEnd w:id="1"/>
    </w:p>
    <w:p w14:paraId="1045FC8B" w14:textId="77777777" w:rsidR="003F28F7" w:rsidRDefault="00785881" w:rsidP="003F28F7">
      <w:pPr>
        <w:pStyle w:val="TableofFigures"/>
        <w:numPr>
          <w:ilvl w:val="0"/>
          <w:numId w:val="45"/>
        </w:numPr>
        <w:tabs>
          <w:tab w:val="right" w:pos="7928"/>
        </w:tabs>
        <w:ind w:left="567"/>
        <w:rPr>
          <w:rFonts w:asciiTheme="minorHAnsi" w:hAnsiTheme="minorHAnsi"/>
          <w:noProof/>
          <w:sz w:val="22"/>
          <w:lang w:val="id-ID" w:eastAsia="id-ID"/>
        </w:rPr>
      </w:pPr>
      <w:r>
        <w:fldChar w:fldCharType="begin"/>
      </w:r>
      <w:r w:rsidR="009D4B46">
        <w:instrText xml:space="preserve"> TOC \h \z \a "Tabel" </w:instrText>
      </w:r>
      <w:r>
        <w:fldChar w:fldCharType="separate"/>
      </w:r>
      <w:hyperlink w:anchor="_Toc515347918" w:history="1">
        <w:r w:rsidR="003F28F7" w:rsidRPr="009141D1">
          <w:rPr>
            <w:rStyle w:val="Hyperlink"/>
            <w:noProof/>
          </w:rPr>
          <w:t>Kebutuhan Fungsional DIGASI</w:t>
        </w:r>
        <w:r w:rsidR="003F28F7">
          <w:rPr>
            <w:noProof/>
            <w:webHidden/>
          </w:rPr>
          <w:tab/>
        </w:r>
        <w:r w:rsidR="003F28F7">
          <w:rPr>
            <w:noProof/>
            <w:webHidden/>
          </w:rPr>
          <w:fldChar w:fldCharType="begin"/>
        </w:r>
        <w:r w:rsidR="003F28F7">
          <w:rPr>
            <w:noProof/>
            <w:webHidden/>
          </w:rPr>
          <w:instrText xml:space="preserve"> PAGEREF _Toc515347918 \h </w:instrText>
        </w:r>
        <w:r w:rsidR="003F28F7">
          <w:rPr>
            <w:noProof/>
            <w:webHidden/>
          </w:rPr>
        </w:r>
        <w:r w:rsidR="003F28F7">
          <w:rPr>
            <w:noProof/>
            <w:webHidden/>
          </w:rPr>
          <w:fldChar w:fldCharType="separate"/>
        </w:r>
        <w:r w:rsidR="003F28F7">
          <w:rPr>
            <w:noProof/>
            <w:webHidden/>
          </w:rPr>
          <w:t>19</w:t>
        </w:r>
        <w:r w:rsidR="003F28F7">
          <w:rPr>
            <w:noProof/>
            <w:webHidden/>
          </w:rPr>
          <w:fldChar w:fldCharType="end"/>
        </w:r>
      </w:hyperlink>
    </w:p>
    <w:p w14:paraId="67F60D60" w14:textId="77777777" w:rsidR="003F28F7" w:rsidRDefault="00F6042C" w:rsidP="003F28F7">
      <w:pPr>
        <w:pStyle w:val="TableofFigures"/>
        <w:numPr>
          <w:ilvl w:val="0"/>
          <w:numId w:val="45"/>
        </w:numPr>
        <w:tabs>
          <w:tab w:val="right" w:pos="7928"/>
        </w:tabs>
        <w:ind w:left="567"/>
        <w:rPr>
          <w:rFonts w:asciiTheme="minorHAnsi" w:hAnsiTheme="minorHAnsi"/>
          <w:noProof/>
          <w:sz w:val="22"/>
          <w:lang w:val="id-ID" w:eastAsia="id-ID"/>
        </w:rPr>
      </w:pPr>
      <w:hyperlink w:anchor="_Toc515347919" w:history="1">
        <w:r w:rsidR="003F28F7" w:rsidRPr="009141D1">
          <w:rPr>
            <w:rStyle w:val="Hyperlink"/>
            <w:noProof/>
          </w:rPr>
          <w:t>Level dan Rentang Nilai DIGASI</w:t>
        </w:r>
        <w:r w:rsidR="003F28F7">
          <w:rPr>
            <w:noProof/>
            <w:webHidden/>
          </w:rPr>
          <w:tab/>
        </w:r>
        <w:r w:rsidR="003F28F7">
          <w:rPr>
            <w:noProof/>
            <w:webHidden/>
          </w:rPr>
          <w:fldChar w:fldCharType="begin"/>
        </w:r>
        <w:r w:rsidR="003F28F7">
          <w:rPr>
            <w:noProof/>
            <w:webHidden/>
          </w:rPr>
          <w:instrText xml:space="preserve"> PAGEREF _Toc515347919 \h </w:instrText>
        </w:r>
        <w:r w:rsidR="003F28F7">
          <w:rPr>
            <w:noProof/>
            <w:webHidden/>
          </w:rPr>
        </w:r>
        <w:r w:rsidR="003F28F7">
          <w:rPr>
            <w:noProof/>
            <w:webHidden/>
          </w:rPr>
          <w:fldChar w:fldCharType="separate"/>
        </w:r>
        <w:r w:rsidR="003F28F7">
          <w:rPr>
            <w:noProof/>
            <w:webHidden/>
          </w:rPr>
          <w:t>22</w:t>
        </w:r>
        <w:r w:rsidR="003F28F7">
          <w:rPr>
            <w:noProof/>
            <w:webHidden/>
          </w:rPr>
          <w:fldChar w:fldCharType="end"/>
        </w:r>
      </w:hyperlink>
    </w:p>
    <w:p w14:paraId="656C1482" w14:textId="77777777" w:rsidR="003F28F7" w:rsidRDefault="00F6042C" w:rsidP="003F28F7">
      <w:pPr>
        <w:pStyle w:val="TableofFigures"/>
        <w:numPr>
          <w:ilvl w:val="0"/>
          <w:numId w:val="45"/>
        </w:numPr>
        <w:tabs>
          <w:tab w:val="right" w:pos="7928"/>
        </w:tabs>
        <w:ind w:left="567"/>
        <w:rPr>
          <w:rFonts w:asciiTheme="minorHAnsi" w:hAnsiTheme="minorHAnsi"/>
          <w:noProof/>
          <w:sz w:val="22"/>
          <w:lang w:val="id-ID" w:eastAsia="id-ID"/>
        </w:rPr>
      </w:pPr>
      <w:hyperlink w:anchor="_Toc515347920" w:history="1">
        <w:r w:rsidR="003F28F7" w:rsidRPr="009141D1">
          <w:rPr>
            <w:rStyle w:val="Hyperlink"/>
            <w:noProof/>
          </w:rPr>
          <w:t>Hasil Pengujian Sistem DIGASI</w:t>
        </w:r>
        <w:r w:rsidR="003F28F7">
          <w:rPr>
            <w:noProof/>
            <w:webHidden/>
          </w:rPr>
          <w:tab/>
        </w:r>
        <w:r w:rsidR="003F28F7">
          <w:rPr>
            <w:noProof/>
            <w:webHidden/>
          </w:rPr>
          <w:fldChar w:fldCharType="begin"/>
        </w:r>
        <w:r w:rsidR="003F28F7">
          <w:rPr>
            <w:noProof/>
            <w:webHidden/>
          </w:rPr>
          <w:instrText xml:space="preserve"> PAGEREF _Toc515347920 \h </w:instrText>
        </w:r>
        <w:r w:rsidR="003F28F7">
          <w:rPr>
            <w:noProof/>
            <w:webHidden/>
          </w:rPr>
        </w:r>
        <w:r w:rsidR="003F28F7">
          <w:rPr>
            <w:noProof/>
            <w:webHidden/>
          </w:rPr>
          <w:fldChar w:fldCharType="separate"/>
        </w:r>
        <w:r w:rsidR="003F28F7">
          <w:rPr>
            <w:noProof/>
            <w:webHidden/>
          </w:rPr>
          <w:t>23</w:t>
        </w:r>
        <w:r w:rsidR="003F28F7">
          <w:rPr>
            <w:noProof/>
            <w:webHidden/>
          </w:rPr>
          <w:fldChar w:fldCharType="end"/>
        </w:r>
      </w:hyperlink>
    </w:p>
    <w:p w14:paraId="7E5BA9FF" w14:textId="77777777" w:rsidR="00C77660" w:rsidRDefault="00785881" w:rsidP="00B86A82">
      <w:pPr>
        <w:pStyle w:val="DaftarIlustrasi"/>
        <w:numPr>
          <w:ilvl w:val="0"/>
          <w:numId w:val="0"/>
        </w:numPr>
        <w:ind w:left="437"/>
      </w:pPr>
      <w:r>
        <w:fldChar w:fldCharType="end"/>
      </w:r>
    </w:p>
    <w:p w14:paraId="1D95959F" w14:textId="77777777" w:rsidR="005F794C" w:rsidRPr="00F54F6F" w:rsidRDefault="005F794C" w:rsidP="00F54F6F"/>
    <w:p w14:paraId="0E99C384" w14:textId="77777777" w:rsidR="00F54F6F" w:rsidRPr="00B7685B" w:rsidRDefault="00F54F6F" w:rsidP="00A35F24">
      <w:pPr>
        <w:pStyle w:val="Heading1"/>
      </w:pPr>
      <w:bookmarkStart w:id="2" w:name="_Toc331005283"/>
      <w:bookmarkStart w:id="3" w:name="_Toc515451828"/>
      <w:r w:rsidRPr="0088071A">
        <w:t>DAFTAR GAMBAR</w:t>
      </w:r>
      <w:bookmarkEnd w:id="2"/>
      <w:bookmarkEnd w:id="3"/>
    </w:p>
    <w:p w14:paraId="3BEE4EC2" w14:textId="77777777" w:rsidR="0088071A" w:rsidRDefault="00785881" w:rsidP="0088071A">
      <w:pPr>
        <w:pStyle w:val="TableofFigures"/>
        <w:numPr>
          <w:ilvl w:val="0"/>
          <w:numId w:val="43"/>
        </w:numPr>
        <w:tabs>
          <w:tab w:val="right" w:pos="7928"/>
        </w:tabs>
        <w:ind w:left="567" w:hanging="425"/>
        <w:rPr>
          <w:rFonts w:asciiTheme="minorHAnsi" w:hAnsiTheme="minorHAnsi"/>
          <w:noProof/>
          <w:sz w:val="22"/>
          <w:lang w:val="id-ID" w:eastAsia="id-ID"/>
        </w:rPr>
      </w:pPr>
      <w:r>
        <w:fldChar w:fldCharType="begin"/>
      </w:r>
      <w:r w:rsidR="002D1997">
        <w:instrText xml:space="preserve"> TOC \h \z \a "Gambar" </w:instrText>
      </w:r>
      <w:r>
        <w:fldChar w:fldCharType="separate"/>
      </w:r>
      <w:hyperlink w:anchor="_Toc515347837" w:history="1">
        <w:r w:rsidR="0088071A" w:rsidRPr="00BD7C26">
          <w:rPr>
            <w:rStyle w:val="Hyperlink"/>
            <w:noProof/>
          </w:rPr>
          <w:t xml:space="preserve">Metode </w:t>
        </w:r>
        <w:r w:rsidR="0088071A" w:rsidRPr="00BD7C26">
          <w:rPr>
            <w:rStyle w:val="Hyperlink"/>
            <w:i/>
            <w:noProof/>
          </w:rPr>
          <w:t>Prototyping</w:t>
        </w:r>
        <w:r w:rsidR="0088071A">
          <w:rPr>
            <w:noProof/>
            <w:webHidden/>
          </w:rPr>
          <w:tab/>
        </w:r>
        <w:r w:rsidR="0088071A">
          <w:rPr>
            <w:noProof/>
            <w:webHidden/>
          </w:rPr>
          <w:fldChar w:fldCharType="begin"/>
        </w:r>
        <w:r w:rsidR="0088071A">
          <w:rPr>
            <w:noProof/>
            <w:webHidden/>
          </w:rPr>
          <w:instrText xml:space="preserve"> PAGEREF _Toc515347837 \h </w:instrText>
        </w:r>
        <w:r w:rsidR="0088071A">
          <w:rPr>
            <w:noProof/>
            <w:webHidden/>
          </w:rPr>
        </w:r>
        <w:r w:rsidR="0088071A">
          <w:rPr>
            <w:noProof/>
            <w:webHidden/>
          </w:rPr>
          <w:fldChar w:fldCharType="separate"/>
        </w:r>
        <w:r w:rsidR="0088071A">
          <w:rPr>
            <w:noProof/>
            <w:webHidden/>
          </w:rPr>
          <w:t>18</w:t>
        </w:r>
        <w:r w:rsidR="0088071A">
          <w:rPr>
            <w:noProof/>
            <w:webHidden/>
          </w:rPr>
          <w:fldChar w:fldCharType="end"/>
        </w:r>
      </w:hyperlink>
    </w:p>
    <w:p w14:paraId="40503DF8" w14:textId="77777777" w:rsidR="0088071A" w:rsidRDefault="00F6042C" w:rsidP="0088071A">
      <w:pPr>
        <w:pStyle w:val="TableofFigures"/>
        <w:numPr>
          <w:ilvl w:val="0"/>
          <w:numId w:val="43"/>
        </w:numPr>
        <w:tabs>
          <w:tab w:val="right" w:pos="7928"/>
        </w:tabs>
        <w:ind w:left="567" w:hanging="425"/>
        <w:rPr>
          <w:rFonts w:asciiTheme="minorHAnsi" w:hAnsiTheme="minorHAnsi"/>
          <w:noProof/>
          <w:sz w:val="22"/>
          <w:lang w:val="id-ID" w:eastAsia="id-ID"/>
        </w:rPr>
      </w:pPr>
      <w:hyperlink w:anchor="_Toc515347838" w:history="1">
        <w:r w:rsidR="0088071A" w:rsidRPr="00BD7C26">
          <w:rPr>
            <w:rStyle w:val="Hyperlink"/>
            <w:i/>
            <w:noProof/>
          </w:rPr>
          <w:t>Use Case Diagram</w:t>
        </w:r>
        <w:r w:rsidR="0088071A" w:rsidRPr="00BD7C26">
          <w:rPr>
            <w:rStyle w:val="Hyperlink"/>
            <w:noProof/>
          </w:rPr>
          <w:t xml:space="preserve"> DIGASI</w:t>
        </w:r>
        <w:r w:rsidR="0088071A">
          <w:rPr>
            <w:noProof/>
            <w:webHidden/>
          </w:rPr>
          <w:tab/>
        </w:r>
        <w:r w:rsidR="0088071A">
          <w:rPr>
            <w:noProof/>
            <w:webHidden/>
          </w:rPr>
          <w:fldChar w:fldCharType="begin"/>
        </w:r>
        <w:r w:rsidR="0088071A">
          <w:rPr>
            <w:noProof/>
            <w:webHidden/>
          </w:rPr>
          <w:instrText xml:space="preserve"> PAGEREF _Toc515347838 \h </w:instrText>
        </w:r>
        <w:r w:rsidR="0088071A">
          <w:rPr>
            <w:noProof/>
            <w:webHidden/>
          </w:rPr>
        </w:r>
        <w:r w:rsidR="0088071A">
          <w:rPr>
            <w:noProof/>
            <w:webHidden/>
          </w:rPr>
          <w:fldChar w:fldCharType="separate"/>
        </w:r>
        <w:r w:rsidR="0088071A">
          <w:rPr>
            <w:noProof/>
            <w:webHidden/>
          </w:rPr>
          <w:t>20</w:t>
        </w:r>
        <w:r w:rsidR="0088071A">
          <w:rPr>
            <w:noProof/>
            <w:webHidden/>
          </w:rPr>
          <w:fldChar w:fldCharType="end"/>
        </w:r>
      </w:hyperlink>
    </w:p>
    <w:p w14:paraId="61663699" w14:textId="77777777" w:rsidR="0088071A" w:rsidRDefault="00F6042C" w:rsidP="0088071A">
      <w:pPr>
        <w:pStyle w:val="TableofFigures"/>
        <w:numPr>
          <w:ilvl w:val="0"/>
          <w:numId w:val="43"/>
        </w:numPr>
        <w:tabs>
          <w:tab w:val="right" w:pos="7928"/>
        </w:tabs>
        <w:ind w:left="567" w:hanging="425"/>
        <w:rPr>
          <w:rFonts w:asciiTheme="minorHAnsi" w:hAnsiTheme="minorHAnsi"/>
          <w:noProof/>
          <w:sz w:val="22"/>
          <w:lang w:val="id-ID" w:eastAsia="id-ID"/>
        </w:rPr>
      </w:pPr>
      <w:hyperlink w:anchor="_Toc515347839" w:history="1">
        <w:r w:rsidR="0088071A" w:rsidRPr="00BD7C26">
          <w:rPr>
            <w:rStyle w:val="Hyperlink"/>
            <w:i/>
            <w:noProof/>
          </w:rPr>
          <w:t>Activity Diagram</w:t>
        </w:r>
        <w:r w:rsidR="0088071A" w:rsidRPr="00BD7C26">
          <w:rPr>
            <w:rStyle w:val="Hyperlink"/>
            <w:noProof/>
          </w:rPr>
          <w:t xml:space="preserve"> Mengerjakan Tes (DIGASI-006)</w:t>
        </w:r>
        <w:r w:rsidR="0088071A">
          <w:rPr>
            <w:noProof/>
            <w:webHidden/>
          </w:rPr>
          <w:tab/>
        </w:r>
        <w:r w:rsidR="0088071A">
          <w:rPr>
            <w:noProof/>
            <w:webHidden/>
          </w:rPr>
          <w:fldChar w:fldCharType="begin"/>
        </w:r>
        <w:r w:rsidR="0088071A">
          <w:rPr>
            <w:noProof/>
            <w:webHidden/>
          </w:rPr>
          <w:instrText xml:space="preserve"> PAGEREF _Toc515347839 \h </w:instrText>
        </w:r>
        <w:r w:rsidR="0088071A">
          <w:rPr>
            <w:noProof/>
            <w:webHidden/>
          </w:rPr>
        </w:r>
        <w:r w:rsidR="0088071A">
          <w:rPr>
            <w:noProof/>
            <w:webHidden/>
          </w:rPr>
          <w:fldChar w:fldCharType="separate"/>
        </w:r>
        <w:r w:rsidR="0088071A">
          <w:rPr>
            <w:noProof/>
            <w:webHidden/>
          </w:rPr>
          <w:t>20</w:t>
        </w:r>
        <w:r w:rsidR="0088071A">
          <w:rPr>
            <w:noProof/>
            <w:webHidden/>
          </w:rPr>
          <w:fldChar w:fldCharType="end"/>
        </w:r>
      </w:hyperlink>
    </w:p>
    <w:p w14:paraId="29496DD1" w14:textId="77777777" w:rsidR="0088071A" w:rsidRDefault="00F6042C" w:rsidP="0088071A">
      <w:pPr>
        <w:pStyle w:val="TableofFigures"/>
        <w:numPr>
          <w:ilvl w:val="0"/>
          <w:numId w:val="43"/>
        </w:numPr>
        <w:tabs>
          <w:tab w:val="right" w:pos="7928"/>
        </w:tabs>
        <w:ind w:left="567" w:hanging="425"/>
        <w:rPr>
          <w:rFonts w:asciiTheme="minorHAnsi" w:hAnsiTheme="minorHAnsi"/>
          <w:noProof/>
          <w:sz w:val="22"/>
          <w:lang w:val="id-ID" w:eastAsia="id-ID"/>
        </w:rPr>
      </w:pPr>
      <w:hyperlink w:anchor="_Toc515347840" w:history="1">
        <w:r w:rsidR="0088071A" w:rsidRPr="00BD7C26">
          <w:rPr>
            <w:rStyle w:val="Hyperlink"/>
            <w:noProof/>
          </w:rPr>
          <w:t>Class Diagram DIGASI Iterasi Kedua</w:t>
        </w:r>
        <w:r w:rsidR="0088071A">
          <w:rPr>
            <w:noProof/>
            <w:webHidden/>
          </w:rPr>
          <w:tab/>
        </w:r>
        <w:r w:rsidR="0088071A">
          <w:rPr>
            <w:noProof/>
            <w:webHidden/>
          </w:rPr>
          <w:fldChar w:fldCharType="begin"/>
        </w:r>
        <w:r w:rsidR="0088071A">
          <w:rPr>
            <w:noProof/>
            <w:webHidden/>
          </w:rPr>
          <w:instrText xml:space="preserve"> PAGEREF _Toc515347840 \h </w:instrText>
        </w:r>
        <w:r w:rsidR="0088071A">
          <w:rPr>
            <w:noProof/>
            <w:webHidden/>
          </w:rPr>
        </w:r>
        <w:r w:rsidR="0088071A">
          <w:rPr>
            <w:noProof/>
            <w:webHidden/>
          </w:rPr>
          <w:fldChar w:fldCharType="separate"/>
        </w:r>
        <w:r w:rsidR="0088071A">
          <w:rPr>
            <w:noProof/>
            <w:webHidden/>
          </w:rPr>
          <w:t>21</w:t>
        </w:r>
        <w:r w:rsidR="0088071A">
          <w:rPr>
            <w:noProof/>
            <w:webHidden/>
          </w:rPr>
          <w:fldChar w:fldCharType="end"/>
        </w:r>
      </w:hyperlink>
    </w:p>
    <w:p w14:paraId="0106A36D" w14:textId="77777777" w:rsidR="0088071A" w:rsidRDefault="00F6042C" w:rsidP="0088071A">
      <w:pPr>
        <w:pStyle w:val="TableofFigures"/>
        <w:numPr>
          <w:ilvl w:val="0"/>
          <w:numId w:val="43"/>
        </w:numPr>
        <w:tabs>
          <w:tab w:val="right" w:pos="7928"/>
        </w:tabs>
        <w:ind w:left="567" w:hanging="425"/>
        <w:rPr>
          <w:rFonts w:asciiTheme="minorHAnsi" w:hAnsiTheme="minorHAnsi"/>
          <w:noProof/>
          <w:sz w:val="22"/>
          <w:lang w:val="id-ID" w:eastAsia="id-ID"/>
        </w:rPr>
      </w:pPr>
      <w:hyperlink w:anchor="_Toc515347841" w:history="1">
        <w:r w:rsidR="0088071A" w:rsidRPr="00BD7C26">
          <w:rPr>
            <w:rStyle w:val="Hyperlink"/>
            <w:noProof/>
          </w:rPr>
          <w:t>Halaman Mengerjakan Tes Pegawai (DIGASI-008)</w:t>
        </w:r>
        <w:r w:rsidR="0088071A">
          <w:rPr>
            <w:noProof/>
            <w:webHidden/>
          </w:rPr>
          <w:tab/>
        </w:r>
        <w:r w:rsidR="0088071A">
          <w:rPr>
            <w:noProof/>
            <w:webHidden/>
          </w:rPr>
          <w:fldChar w:fldCharType="begin"/>
        </w:r>
        <w:r w:rsidR="0088071A">
          <w:rPr>
            <w:noProof/>
            <w:webHidden/>
          </w:rPr>
          <w:instrText xml:space="preserve"> PAGEREF _Toc515347841 \h </w:instrText>
        </w:r>
        <w:r w:rsidR="0088071A">
          <w:rPr>
            <w:noProof/>
            <w:webHidden/>
          </w:rPr>
        </w:r>
        <w:r w:rsidR="0088071A">
          <w:rPr>
            <w:noProof/>
            <w:webHidden/>
          </w:rPr>
          <w:fldChar w:fldCharType="separate"/>
        </w:r>
        <w:r w:rsidR="0088071A">
          <w:rPr>
            <w:noProof/>
            <w:webHidden/>
          </w:rPr>
          <w:t>21</w:t>
        </w:r>
        <w:r w:rsidR="0088071A">
          <w:rPr>
            <w:noProof/>
            <w:webHidden/>
          </w:rPr>
          <w:fldChar w:fldCharType="end"/>
        </w:r>
      </w:hyperlink>
    </w:p>
    <w:p w14:paraId="76B83E6C" w14:textId="77777777" w:rsidR="0088071A" w:rsidRDefault="00F6042C" w:rsidP="0088071A">
      <w:pPr>
        <w:pStyle w:val="TableofFigures"/>
        <w:numPr>
          <w:ilvl w:val="0"/>
          <w:numId w:val="43"/>
        </w:numPr>
        <w:tabs>
          <w:tab w:val="right" w:pos="7928"/>
        </w:tabs>
        <w:ind w:left="567" w:hanging="425"/>
        <w:rPr>
          <w:rFonts w:asciiTheme="minorHAnsi" w:hAnsiTheme="minorHAnsi"/>
          <w:noProof/>
          <w:sz w:val="22"/>
          <w:lang w:val="id-ID" w:eastAsia="id-ID"/>
        </w:rPr>
      </w:pPr>
      <w:hyperlink w:anchor="_Toc515347842" w:history="1">
        <w:r w:rsidR="0088071A" w:rsidRPr="00BD7C26">
          <w:rPr>
            <w:rStyle w:val="Hyperlink"/>
            <w:noProof/>
          </w:rPr>
          <w:t>Hasil Mengunduh Sertifikat (DIGASI-009)</w:t>
        </w:r>
        <w:r w:rsidR="0088071A">
          <w:rPr>
            <w:noProof/>
            <w:webHidden/>
          </w:rPr>
          <w:tab/>
        </w:r>
        <w:r w:rsidR="0088071A">
          <w:rPr>
            <w:noProof/>
            <w:webHidden/>
          </w:rPr>
          <w:fldChar w:fldCharType="begin"/>
        </w:r>
        <w:r w:rsidR="0088071A">
          <w:rPr>
            <w:noProof/>
            <w:webHidden/>
          </w:rPr>
          <w:instrText xml:space="preserve"> PAGEREF _Toc515347842 \h </w:instrText>
        </w:r>
        <w:r w:rsidR="0088071A">
          <w:rPr>
            <w:noProof/>
            <w:webHidden/>
          </w:rPr>
        </w:r>
        <w:r w:rsidR="0088071A">
          <w:rPr>
            <w:noProof/>
            <w:webHidden/>
          </w:rPr>
          <w:fldChar w:fldCharType="separate"/>
        </w:r>
        <w:r w:rsidR="0088071A">
          <w:rPr>
            <w:noProof/>
            <w:webHidden/>
          </w:rPr>
          <w:t>22</w:t>
        </w:r>
        <w:r w:rsidR="0088071A">
          <w:rPr>
            <w:noProof/>
            <w:webHidden/>
          </w:rPr>
          <w:fldChar w:fldCharType="end"/>
        </w:r>
      </w:hyperlink>
    </w:p>
    <w:p w14:paraId="153FAD6C" w14:textId="77777777" w:rsidR="00C77660" w:rsidRDefault="00785881" w:rsidP="00B86A82">
      <w:pPr>
        <w:pStyle w:val="DaftarIlustrasi"/>
        <w:numPr>
          <w:ilvl w:val="0"/>
          <w:numId w:val="0"/>
        </w:numPr>
        <w:ind w:left="437"/>
      </w:pPr>
      <w:r>
        <w:fldChar w:fldCharType="end"/>
      </w:r>
    </w:p>
    <w:p w14:paraId="46ECD4BC" w14:textId="77777777" w:rsidR="005F794C" w:rsidRPr="00F54F6F" w:rsidRDefault="005F794C" w:rsidP="00F54F6F"/>
    <w:p w14:paraId="06AA1B99" w14:textId="77777777" w:rsidR="005E2F8C" w:rsidRPr="00B7685B" w:rsidRDefault="00F54F6F" w:rsidP="00A35F24">
      <w:pPr>
        <w:pStyle w:val="Heading1"/>
      </w:pPr>
      <w:bookmarkStart w:id="4" w:name="_Toc331005284"/>
      <w:bookmarkStart w:id="5" w:name="_Toc515451829"/>
      <w:r w:rsidRPr="0088071A">
        <w:t>DAFTAR LAMPIRAN</w:t>
      </w:r>
      <w:bookmarkEnd w:id="4"/>
      <w:bookmarkEnd w:id="5"/>
    </w:p>
    <w:p w14:paraId="1ADA5C83" w14:textId="61B7BF43" w:rsidR="007B1A8B" w:rsidRDefault="00785881" w:rsidP="007B1A8B">
      <w:pPr>
        <w:pStyle w:val="TableofFigures"/>
        <w:numPr>
          <w:ilvl w:val="0"/>
          <w:numId w:val="46"/>
        </w:numPr>
        <w:tabs>
          <w:tab w:val="right" w:pos="7928"/>
        </w:tabs>
        <w:ind w:left="567"/>
        <w:rPr>
          <w:rFonts w:asciiTheme="minorHAnsi" w:hAnsiTheme="minorHAnsi"/>
          <w:noProof/>
          <w:sz w:val="22"/>
          <w:lang w:val="id-ID" w:eastAsia="id-ID"/>
        </w:rPr>
      </w:pPr>
      <w:r>
        <w:rPr>
          <w:b/>
          <w:sz w:val="28"/>
        </w:rPr>
        <w:fldChar w:fldCharType="begin"/>
      </w:r>
      <w:r w:rsidR="005E2F8C" w:rsidRPr="00B0382B">
        <w:rPr>
          <w:b/>
          <w:sz w:val="28"/>
        </w:rPr>
        <w:instrText xml:space="preserve"> TOC \h \z \a "Lampiran" </w:instrText>
      </w:r>
      <w:r>
        <w:rPr>
          <w:b/>
          <w:sz w:val="28"/>
        </w:rPr>
        <w:fldChar w:fldCharType="separate"/>
      </w:r>
      <w:hyperlink w:anchor="_Toc518671898" w:history="1">
        <w:r w:rsidR="007B1A8B" w:rsidRPr="005E7680">
          <w:rPr>
            <w:rStyle w:val="Hyperlink"/>
            <w:noProof/>
          </w:rPr>
          <w:t xml:space="preserve">Hubungan antara Indikator </w:t>
        </w:r>
        <w:r w:rsidR="007B1A8B" w:rsidRPr="005E7680">
          <w:rPr>
            <w:rStyle w:val="Hyperlink"/>
            <w:i/>
            <w:noProof/>
          </w:rPr>
          <w:t>BC’s Digital Literacy Framework</w:t>
        </w:r>
        <w:r w:rsidR="007B1A8B" w:rsidRPr="005E7680">
          <w:rPr>
            <w:rStyle w:val="Hyperlink"/>
            <w:noProof/>
          </w:rPr>
          <w:t xml:space="preserve"> dan Komponen </w:t>
        </w:r>
        <w:r w:rsidR="007B1A8B" w:rsidRPr="005E7680">
          <w:rPr>
            <w:rStyle w:val="Hyperlink"/>
            <w:i/>
            <w:noProof/>
          </w:rPr>
          <w:t>Northstar Digital Literacy Framework</w:t>
        </w:r>
        <w:r w:rsidR="007B1A8B">
          <w:rPr>
            <w:noProof/>
            <w:webHidden/>
          </w:rPr>
          <w:tab/>
        </w:r>
        <w:r w:rsidR="007B1A8B">
          <w:rPr>
            <w:noProof/>
            <w:webHidden/>
          </w:rPr>
          <w:fldChar w:fldCharType="begin"/>
        </w:r>
        <w:r w:rsidR="007B1A8B">
          <w:rPr>
            <w:noProof/>
            <w:webHidden/>
          </w:rPr>
          <w:instrText xml:space="preserve"> PAGEREF _Toc518671898 \h </w:instrText>
        </w:r>
        <w:r w:rsidR="007B1A8B">
          <w:rPr>
            <w:noProof/>
            <w:webHidden/>
          </w:rPr>
        </w:r>
        <w:r w:rsidR="007B1A8B">
          <w:rPr>
            <w:noProof/>
            <w:webHidden/>
          </w:rPr>
          <w:fldChar w:fldCharType="separate"/>
        </w:r>
        <w:r w:rsidR="007B1A8B">
          <w:rPr>
            <w:noProof/>
            <w:webHidden/>
          </w:rPr>
          <w:t>28</w:t>
        </w:r>
        <w:r w:rsidR="007B1A8B">
          <w:rPr>
            <w:noProof/>
            <w:webHidden/>
          </w:rPr>
          <w:fldChar w:fldCharType="end"/>
        </w:r>
      </w:hyperlink>
    </w:p>
    <w:p w14:paraId="461BC70F" w14:textId="7DD05743" w:rsidR="007B1A8B" w:rsidRDefault="007B1A8B" w:rsidP="007B1A8B">
      <w:pPr>
        <w:pStyle w:val="TableofFigures"/>
        <w:numPr>
          <w:ilvl w:val="0"/>
          <w:numId w:val="46"/>
        </w:numPr>
        <w:tabs>
          <w:tab w:val="right" w:pos="7928"/>
        </w:tabs>
        <w:ind w:left="567"/>
        <w:rPr>
          <w:rFonts w:asciiTheme="minorHAnsi" w:hAnsiTheme="minorHAnsi"/>
          <w:noProof/>
          <w:sz w:val="22"/>
          <w:lang w:val="id-ID" w:eastAsia="id-ID"/>
        </w:rPr>
      </w:pPr>
      <w:hyperlink w:anchor="_Toc518671899" w:history="1">
        <w:r w:rsidRPr="005E7680">
          <w:rPr>
            <w:rStyle w:val="Hyperlink"/>
            <w:i/>
            <w:noProof/>
          </w:rPr>
          <w:t>Activity Diagram</w:t>
        </w:r>
        <w:r>
          <w:rPr>
            <w:noProof/>
            <w:webHidden/>
          </w:rPr>
          <w:tab/>
        </w:r>
        <w:r>
          <w:rPr>
            <w:noProof/>
            <w:webHidden/>
          </w:rPr>
          <w:fldChar w:fldCharType="begin"/>
        </w:r>
        <w:r>
          <w:rPr>
            <w:noProof/>
            <w:webHidden/>
          </w:rPr>
          <w:instrText xml:space="preserve"> PAGEREF _Toc518671899 \h </w:instrText>
        </w:r>
        <w:r>
          <w:rPr>
            <w:noProof/>
            <w:webHidden/>
          </w:rPr>
        </w:r>
        <w:r>
          <w:rPr>
            <w:noProof/>
            <w:webHidden/>
          </w:rPr>
          <w:fldChar w:fldCharType="separate"/>
        </w:r>
        <w:r>
          <w:rPr>
            <w:noProof/>
            <w:webHidden/>
          </w:rPr>
          <w:t>30</w:t>
        </w:r>
        <w:r>
          <w:rPr>
            <w:noProof/>
            <w:webHidden/>
          </w:rPr>
          <w:fldChar w:fldCharType="end"/>
        </w:r>
      </w:hyperlink>
    </w:p>
    <w:p w14:paraId="32B07081" w14:textId="20EC1F52" w:rsidR="007B1A8B" w:rsidRDefault="007B1A8B" w:rsidP="007B1A8B">
      <w:pPr>
        <w:pStyle w:val="TableofFigures"/>
        <w:numPr>
          <w:ilvl w:val="0"/>
          <w:numId w:val="46"/>
        </w:numPr>
        <w:tabs>
          <w:tab w:val="right" w:pos="7928"/>
        </w:tabs>
        <w:ind w:left="567"/>
        <w:rPr>
          <w:rFonts w:asciiTheme="minorHAnsi" w:hAnsiTheme="minorHAnsi"/>
          <w:noProof/>
          <w:sz w:val="22"/>
          <w:lang w:val="id-ID" w:eastAsia="id-ID"/>
        </w:rPr>
      </w:pPr>
      <w:hyperlink w:anchor="_Toc518671900" w:history="1">
        <w:r w:rsidRPr="005E7680">
          <w:rPr>
            <w:rStyle w:val="Hyperlink"/>
            <w:noProof/>
          </w:rPr>
          <w:t>Tampilan Halaman Sistem</w:t>
        </w:r>
        <w:r>
          <w:rPr>
            <w:noProof/>
            <w:webHidden/>
          </w:rPr>
          <w:tab/>
        </w:r>
        <w:r>
          <w:rPr>
            <w:noProof/>
            <w:webHidden/>
          </w:rPr>
          <w:fldChar w:fldCharType="begin"/>
        </w:r>
        <w:r>
          <w:rPr>
            <w:noProof/>
            <w:webHidden/>
          </w:rPr>
          <w:instrText xml:space="preserve"> PAGEREF _Toc518671900 \h </w:instrText>
        </w:r>
        <w:r>
          <w:rPr>
            <w:noProof/>
            <w:webHidden/>
          </w:rPr>
        </w:r>
        <w:r>
          <w:rPr>
            <w:noProof/>
            <w:webHidden/>
          </w:rPr>
          <w:fldChar w:fldCharType="separate"/>
        </w:r>
        <w:r>
          <w:rPr>
            <w:noProof/>
            <w:webHidden/>
          </w:rPr>
          <w:t>35</w:t>
        </w:r>
        <w:r>
          <w:rPr>
            <w:noProof/>
            <w:webHidden/>
          </w:rPr>
          <w:fldChar w:fldCharType="end"/>
        </w:r>
      </w:hyperlink>
    </w:p>
    <w:p w14:paraId="217EAF40" w14:textId="78BD8D15" w:rsidR="005E2F8C" w:rsidRPr="009C7C3B" w:rsidRDefault="00785881" w:rsidP="005E2F8C">
      <w:pPr>
        <w:ind w:firstLine="0"/>
        <w:jc w:val="center"/>
        <w:rPr>
          <w:b/>
          <w:sz w:val="28"/>
        </w:rPr>
      </w:pPr>
      <w:r>
        <w:rPr>
          <w:b/>
          <w:sz w:val="28"/>
        </w:rPr>
        <w:fldChar w:fldCharType="end"/>
      </w:r>
    </w:p>
    <w:p w14:paraId="1415F09C" w14:textId="77777777" w:rsidR="009C7C3B" w:rsidRPr="009C7C3B" w:rsidRDefault="009C7C3B" w:rsidP="009C7C3B">
      <w:pPr>
        <w:ind w:firstLine="0"/>
        <w:jc w:val="center"/>
        <w:rPr>
          <w:b/>
          <w:sz w:val="28"/>
        </w:rPr>
      </w:pPr>
    </w:p>
    <w:p w14:paraId="28BC59A7" w14:textId="77777777" w:rsidR="00F54F6F" w:rsidRDefault="00F54F6F" w:rsidP="009D4B46">
      <w:pPr>
        <w:pStyle w:val="TableofFigures"/>
        <w:tabs>
          <w:tab w:val="right" w:leader="dot" w:pos="7928"/>
        </w:tabs>
      </w:pPr>
      <w:bookmarkStart w:id="6" w:name="_GoBack"/>
      <w:bookmarkEnd w:id="6"/>
    </w:p>
    <w:p w14:paraId="5CC8325C" w14:textId="77777777"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14:paraId="0740D355" w14:textId="77777777"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14:paraId="5CF82A89" w14:textId="77777777" w:rsidR="000F08C7" w:rsidRDefault="000F08C7" w:rsidP="00C40F1D">
      <w:pPr>
        <w:pStyle w:val="Heading1"/>
      </w:pPr>
      <w:bookmarkStart w:id="7" w:name="_Toc330535261"/>
      <w:bookmarkStart w:id="8" w:name="_Toc330535323"/>
      <w:bookmarkStart w:id="9" w:name="_Toc330535349"/>
      <w:bookmarkStart w:id="10" w:name="_Toc330964701"/>
      <w:bookmarkStart w:id="11" w:name="_Toc515451830"/>
      <w:r>
        <w:lastRenderedPageBreak/>
        <w:t>PENDAHULUAN</w:t>
      </w:r>
      <w:bookmarkEnd w:id="7"/>
      <w:bookmarkEnd w:id="8"/>
      <w:bookmarkEnd w:id="9"/>
      <w:bookmarkEnd w:id="10"/>
      <w:bookmarkEnd w:id="11"/>
    </w:p>
    <w:p w14:paraId="3784AEA0" w14:textId="77777777" w:rsidR="00C40F1D" w:rsidRDefault="00C40F1D" w:rsidP="00C40F1D">
      <w:pPr>
        <w:pStyle w:val="Heading2"/>
      </w:pPr>
      <w:bookmarkStart w:id="12" w:name="_Toc330535262"/>
      <w:bookmarkStart w:id="13" w:name="_Toc330535324"/>
      <w:bookmarkStart w:id="14" w:name="_Toc330535350"/>
      <w:bookmarkStart w:id="15" w:name="_Toc330964702"/>
      <w:bookmarkStart w:id="16" w:name="_Toc515451831"/>
      <w:r>
        <w:t>Latar Belakang</w:t>
      </w:r>
      <w:bookmarkEnd w:id="12"/>
      <w:bookmarkEnd w:id="13"/>
      <w:bookmarkEnd w:id="14"/>
      <w:bookmarkEnd w:id="15"/>
      <w:bookmarkEnd w:id="16"/>
    </w:p>
    <w:p w14:paraId="782BF654" w14:textId="77777777" w:rsidR="008235CC" w:rsidRDefault="008235CC" w:rsidP="00457D16">
      <w:pPr>
        <w:spacing w:before="120"/>
      </w:pPr>
      <w:r>
        <w:rPr>
          <w:i/>
        </w:rPr>
        <w:t xml:space="preserve">Smart governance </w:t>
      </w:r>
      <w:r>
        <w:t xml:space="preserve">adalah </w:t>
      </w:r>
      <w:r w:rsidR="00457D16" w:rsidRPr="005A73BD">
        <w:t>tata kelola pemerintahan yang mengacu pada tata kelola pemerintah daerah sebagai institusi yang mengendalikan kehidupan kota</w:t>
      </w:r>
      <w:r>
        <w:t xml:space="preserve"> </w:t>
      </w:r>
      <w:r w:rsidRPr="00A172B6">
        <w:t>(Kominfo 2017).</w:t>
      </w:r>
      <w:r>
        <w:t xml:space="preserve"> </w:t>
      </w:r>
      <w:r w:rsidRPr="00B1095B">
        <w:rPr>
          <w:i/>
        </w:rPr>
        <w:t>Smart governance</w:t>
      </w:r>
      <w:r>
        <w:t xml:space="preserve"> adalah salah satu dimensi dalam konsep </w:t>
      </w:r>
      <w:r w:rsidRPr="006A12E6">
        <w:rPr>
          <w:i/>
        </w:rPr>
        <w:t>smart city</w:t>
      </w:r>
      <w:r>
        <w:t xml:space="preserve">. </w:t>
      </w:r>
      <w:r>
        <w:rPr>
          <w:i/>
        </w:rPr>
        <w:t>S</w:t>
      </w:r>
      <w:r w:rsidRPr="00B1095B">
        <w:rPr>
          <w:i/>
        </w:rPr>
        <w:t>mart</w:t>
      </w:r>
      <w:r>
        <w:rPr>
          <w:i/>
        </w:rPr>
        <w:t xml:space="preserve"> city</w:t>
      </w:r>
      <w:r>
        <w:t xml:space="preserve"> merupakan sebuah konsep pengembangan dan pengelolaan kota dengan menggunakan atau memanfaatkan Teknologi Informasi dan Komunikasi (ICT) untuk menghubungkan, memonitor, dan mengendalikan berbagai sumber daya yang ada didalam suatu kota dengan lebih efektif dan efisien untuk memaksimalkan pelayanan kepada warganya serta mendukung adanya pembangunan yang berkelanjutan </w:t>
      </w:r>
      <w:r w:rsidRPr="00A172B6">
        <w:t>(Mursalim 2017).</w:t>
      </w:r>
      <w:r>
        <w:t xml:space="preserve"> Terdapat enam dimensi dalam konsep </w:t>
      </w:r>
      <w:r w:rsidRPr="00B1095B">
        <w:rPr>
          <w:i/>
        </w:rPr>
        <w:t>smart</w:t>
      </w:r>
      <w:r>
        <w:t xml:space="preserve"> </w:t>
      </w:r>
      <w:r w:rsidRPr="00B1095B">
        <w:rPr>
          <w:i/>
        </w:rPr>
        <w:t>city</w:t>
      </w:r>
      <w:r>
        <w:t xml:space="preserve">, yaitu </w:t>
      </w:r>
      <w:r w:rsidRPr="00062AFF">
        <w:rPr>
          <w:i/>
        </w:rPr>
        <w:t>smart economy</w:t>
      </w:r>
      <w:r w:rsidR="00F02227">
        <w:t xml:space="preserve">, </w:t>
      </w:r>
      <w:r w:rsidRPr="00062AFF">
        <w:rPr>
          <w:i/>
        </w:rPr>
        <w:t>smart mobility</w:t>
      </w:r>
      <w:r w:rsidR="00F02227">
        <w:t xml:space="preserve">, </w:t>
      </w:r>
      <w:r w:rsidRPr="00062AFF">
        <w:rPr>
          <w:i/>
        </w:rPr>
        <w:t>smart environment</w:t>
      </w:r>
      <w:r w:rsidR="00F02227">
        <w:t xml:space="preserve">, </w:t>
      </w:r>
      <w:r w:rsidRPr="00062AFF">
        <w:rPr>
          <w:i/>
        </w:rPr>
        <w:t>smart people</w:t>
      </w:r>
      <w:r w:rsidR="00F02227">
        <w:t xml:space="preserve">, </w:t>
      </w:r>
      <w:r w:rsidRPr="00062AFF">
        <w:rPr>
          <w:i/>
        </w:rPr>
        <w:t>smart living</w:t>
      </w:r>
      <w:r w:rsidR="00F02227">
        <w:t xml:space="preserve">, dan </w:t>
      </w:r>
      <w:r w:rsidRPr="00062AFF">
        <w:rPr>
          <w:i/>
        </w:rPr>
        <w:t>smart governance</w:t>
      </w:r>
      <w:r w:rsidR="00F02227">
        <w:t xml:space="preserve"> </w:t>
      </w:r>
      <w:r w:rsidRPr="00A172B6">
        <w:t>(Enceng dan Hidayat 2016).</w:t>
      </w:r>
    </w:p>
    <w:p w14:paraId="4995FC49" w14:textId="111AC32D" w:rsidR="00F936D5" w:rsidRDefault="008235CC" w:rsidP="00457D16">
      <w:r>
        <w:t xml:space="preserve">Banyak kota di Indonesia yang sedang menerapkan dan mengembangkan konsep </w:t>
      </w:r>
      <w:r>
        <w:rPr>
          <w:i/>
        </w:rPr>
        <w:t>smart city</w:t>
      </w:r>
      <w:r>
        <w:t xml:space="preserve">. Kementerian Komunikasi dan Informatika Republik Indonesia pada tahun 2017 melakukan pendampingan dan bimbingan teknis (bimtek) di kota/kabupaten sebagai upaya “Gerakan Menuju 100 </w:t>
      </w:r>
      <w:r w:rsidRPr="001A0844">
        <w:rPr>
          <w:i/>
        </w:rPr>
        <w:t>Smart City</w:t>
      </w:r>
      <w:r>
        <w:t xml:space="preserve"> </w:t>
      </w:r>
      <w:r w:rsidRPr="00581EFC">
        <w:t>(Devega 2017)</w:t>
      </w:r>
      <w:r w:rsidR="004B1721">
        <w:rPr>
          <w:lang w:val="id-ID"/>
        </w:rPr>
        <w:t>,</w:t>
      </w:r>
      <w:r w:rsidR="00457D16">
        <w:t xml:space="preserve"> </w:t>
      </w:r>
      <w:r w:rsidRPr="00CB66E0">
        <w:t xml:space="preserve">Seiring dengan perkembangan teknologi yang semakin meningkat </w:t>
      </w:r>
      <w:r w:rsidR="00827200">
        <w:t xml:space="preserve">serta </w:t>
      </w:r>
      <w:r w:rsidRPr="00CB66E0">
        <w:t xml:space="preserve">adanya program </w:t>
      </w:r>
      <w:r w:rsidRPr="00CB66E0">
        <w:rPr>
          <w:i/>
        </w:rPr>
        <w:t xml:space="preserve">smart governance </w:t>
      </w:r>
      <w:r w:rsidRPr="00CB66E0">
        <w:t>seharusnya diimbangi dengan kecakapan staf pemerintah dalam menggunakan teknologi</w:t>
      </w:r>
      <w:r w:rsidR="00F17E10">
        <w:rPr>
          <w:lang w:val="id-ID"/>
        </w:rPr>
        <w:t>,</w:t>
      </w:r>
      <w:r w:rsidRPr="00CB66E0">
        <w:t xml:space="preserve"> terutama untuk para penyedia layanan yang berkaitan erat dengan pelayanan publik</w:t>
      </w:r>
      <w:r w:rsidR="009F2D40">
        <w:t xml:space="preserve">. Lembaga pemerintahan seharusnya </w:t>
      </w:r>
      <w:r w:rsidR="00401963">
        <w:t>dapat</w:t>
      </w:r>
      <w:r w:rsidR="009F2D40">
        <w:t xml:space="preserve"> menjamin kebijakan pelayanan dan sumber dayanya dimaksimalkan untuk kepentingan publik.</w:t>
      </w:r>
    </w:p>
    <w:p w14:paraId="19FC5B75" w14:textId="5248F111" w:rsidR="00C023F3" w:rsidRDefault="00F936D5" w:rsidP="00C023F3">
      <w:r>
        <w:t xml:space="preserve">Menurut Aji dan Abdurachman (2011), </w:t>
      </w:r>
      <w:r w:rsidR="00C023F3">
        <w:t>dewasa ini p</w:t>
      </w:r>
      <w:r w:rsidR="009F2D40">
        <w:t xml:space="preserve">ublik masih kurang puas terhadap layanan yang diberikan oleh instansi pemerintah. Hal ini dilihat </w:t>
      </w:r>
      <w:r w:rsidR="00401963">
        <w:t xml:space="preserve">dari banyak keluhan masyarakat </w:t>
      </w:r>
      <w:r w:rsidR="009F2D40">
        <w:t>di media sosial</w:t>
      </w:r>
      <w:r w:rsidR="00401963">
        <w:t xml:space="preserve"> </w:t>
      </w:r>
      <w:r w:rsidR="009F2D40">
        <w:t xml:space="preserve">seperti pelayanan yang lambat, tidak sederhana, memerlukan waktu yang cukup lama, cenderung tidak efisien, </w:t>
      </w:r>
      <w:r w:rsidR="009F2D40" w:rsidRPr="00F305EC">
        <w:rPr>
          <w:i/>
        </w:rPr>
        <w:t>high cost</w:t>
      </w:r>
      <w:r w:rsidR="009F2D40">
        <w:t xml:space="preserve">, bahkan </w:t>
      </w:r>
      <w:r w:rsidR="00401963">
        <w:t xml:space="preserve">beberapa </w:t>
      </w:r>
      <w:r w:rsidR="009F2D40">
        <w:t>masyarakat menganggap pelayanan cenderung dipersulit</w:t>
      </w:r>
      <w:r w:rsidR="00C023F3">
        <w:t xml:space="preserve">. </w:t>
      </w:r>
      <w:r w:rsidR="009F2D40">
        <w:t xml:space="preserve">Kinerja pelayanan </w:t>
      </w:r>
      <w:r w:rsidR="004C37CF">
        <w:t xml:space="preserve">pada </w:t>
      </w:r>
      <w:r w:rsidR="009F2D40">
        <w:t>unit layanan publik juga berpengaruh langsung terhadap kepuasan masyarakat. Diperlukannya suatu evaluasi agar terjadi perubahan kinerja pelayanan yang semakin baik dan akan mempengaruhi masyarakat yang semakin baik pula</w:t>
      </w:r>
      <w:r w:rsidR="00C023F3">
        <w:t xml:space="preserve">. </w:t>
      </w:r>
    </w:p>
    <w:p w14:paraId="014D504E" w14:textId="3EF532DD" w:rsidR="00C023F3" w:rsidRDefault="008235CC" w:rsidP="00C023F3">
      <w:pPr>
        <w:rPr>
          <w:color w:val="000000" w:themeColor="text1"/>
        </w:rPr>
      </w:pPr>
      <w:r w:rsidRPr="009F2D40">
        <w:t>Mengevaluasi tingkat kecapakan</w:t>
      </w:r>
      <w:r w:rsidR="006F3D6C">
        <w:rPr>
          <w:lang w:val="id-ID"/>
        </w:rPr>
        <w:t xml:space="preserve"> </w:t>
      </w:r>
      <w:r w:rsidRPr="009F2D40">
        <w:t xml:space="preserve">staf pemerintah dalam mengunakan teknologi dapat diukur menggunakan kemampuan </w:t>
      </w:r>
      <w:r w:rsidRPr="009F2D40">
        <w:rPr>
          <w:i/>
        </w:rPr>
        <w:t>Digital Literacy</w:t>
      </w:r>
      <w:r w:rsidRPr="009F2D40">
        <w:t xml:space="preserve">. </w:t>
      </w:r>
      <w:r w:rsidRPr="009F2D40">
        <w:rPr>
          <w:i/>
        </w:rPr>
        <w:t xml:space="preserve">Digital literacy </w:t>
      </w:r>
      <w:r w:rsidRPr="009F2D40">
        <w:t>(literasi digital) merupakan kemampuan yang harus dimiliki oleh individu untuk menerapkan keterampilan fungsional pada perangkat digital sehingga dapat menemukan dan memilih informasi, berpikir kritis, kreativitas, berkolaborasi bersama orang lain, berkomunikasi secara efektif dan tetap menghiraukan keamanan elektronik yang berkembang</w:t>
      </w:r>
      <w:r w:rsidR="000A3DA6">
        <w:t xml:space="preserve"> </w:t>
      </w:r>
      <w:r w:rsidR="000A3DA6" w:rsidRPr="0001251E">
        <w:t>(Akbar dan Anggaraeni 2017)</w:t>
      </w:r>
      <w:r w:rsidR="00C023F3">
        <w:t>. Sedangkan untuk m</w:t>
      </w:r>
      <w:r w:rsidRPr="00460CED">
        <w:t>eng</w:t>
      </w:r>
      <w:r>
        <w:t xml:space="preserve">evaluasi </w:t>
      </w:r>
      <w:r w:rsidRPr="00460CED">
        <w:t xml:space="preserve">tingkat </w:t>
      </w:r>
      <w:r w:rsidRPr="00460CED">
        <w:rPr>
          <w:i/>
        </w:rPr>
        <w:t>digital literacy</w:t>
      </w:r>
      <w:r w:rsidRPr="00460CED">
        <w:t xml:space="preserve"> </w:t>
      </w:r>
      <w:r w:rsidRPr="000A395A">
        <w:rPr>
          <w:color w:val="000000" w:themeColor="text1"/>
        </w:rPr>
        <w:t xml:space="preserve">dapat menggunakan </w:t>
      </w:r>
      <w:r w:rsidRPr="000A395A">
        <w:rPr>
          <w:i/>
          <w:color w:val="000000" w:themeColor="text1"/>
        </w:rPr>
        <w:t>BC’s digital literacy framework</w:t>
      </w:r>
      <w:r w:rsidRPr="004D6606">
        <w:rPr>
          <w:color w:val="000000" w:themeColor="text1"/>
        </w:rPr>
        <w:t>,</w:t>
      </w:r>
      <w:r>
        <w:rPr>
          <w:i/>
          <w:color w:val="000000" w:themeColor="text1"/>
        </w:rPr>
        <w:t xml:space="preserve"> </w:t>
      </w:r>
      <w:r>
        <w:rPr>
          <w:color w:val="000000" w:themeColor="text1"/>
        </w:rPr>
        <w:t xml:space="preserve">yaitu </w:t>
      </w:r>
      <w:r w:rsidRPr="000A395A">
        <w:rPr>
          <w:i/>
          <w:color w:val="000000" w:themeColor="text1"/>
        </w:rPr>
        <w:t>framework</w:t>
      </w:r>
      <w:r w:rsidRPr="000A395A">
        <w:rPr>
          <w:color w:val="000000" w:themeColor="text1"/>
        </w:rPr>
        <w:t xml:space="preserve"> yang menguraikan enam karakteristik mengenai indikator kemampuan </w:t>
      </w:r>
      <w:r w:rsidRPr="000A395A">
        <w:rPr>
          <w:i/>
          <w:color w:val="000000" w:themeColor="text1"/>
        </w:rPr>
        <w:t>digital literacy</w:t>
      </w:r>
      <w:r w:rsidRPr="000A395A">
        <w:rPr>
          <w:color w:val="000000" w:themeColor="text1"/>
        </w:rPr>
        <w:t xml:space="preserve">. </w:t>
      </w:r>
      <w:r w:rsidRPr="004D6606">
        <w:rPr>
          <w:i/>
          <w:color w:val="000000" w:themeColor="text1"/>
        </w:rPr>
        <w:t>Framework</w:t>
      </w:r>
      <w:r>
        <w:rPr>
          <w:color w:val="000000" w:themeColor="text1"/>
        </w:rPr>
        <w:t xml:space="preserve"> ini </w:t>
      </w:r>
      <w:r w:rsidRPr="000A395A">
        <w:rPr>
          <w:color w:val="000000" w:themeColor="text1"/>
        </w:rPr>
        <w:t xml:space="preserve">berbeda dengan </w:t>
      </w:r>
      <w:r w:rsidRPr="000A395A">
        <w:rPr>
          <w:i/>
          <w:color w:val="000000" w:themeColor="text1"/>
        </w:rPr>
        <w:t>digital literacy</w:t>
      </w:r>
      <w:r>
        <w:rPr>
          <w:i/>
          <w:color w:val="000000" w:themeColor="text1"/>
        </w:rPr>
        <w:t xml:space="preserve"> framework</w:t>
      </w:r>
      <w:r w:rsidRPr="000A395A">
        <w:rPr>
          <w:i/>
          <w:color w:val="000000" w:themeColor="text1"/>
        </w:rPr>
        <w:t xml:space="preserve"> </w:t>
      </w:r>
      <w:r w:rsidRPr="000A395A">
        <w:rPr>
          <w:color w:val="000000" w:themeColor="text1"/>
        </w:rPr>
        <w:t>lainnya</w:t>
      </w:r>
      <w:r>
        <w:rPr>
          <w:color w:val="000000" w:themeColor="text1"/>
        </w:rPr>
        <w:t xml:space="preserve"> </w:t>
      </w:r>
      <w:r w:rsidRPr="000A395A">
        <w:rPr>
          <w:color w:val="000000" w:themeColor="text1"/>
        </w:rPr>
        <w:t xml:space="preserve">karena </w:t>
      </w:r>
      <w:r w:rsidRPr="000A395A">
        <w:rPr>
          <w:i/>
          <w:color w:val="000000" w:themeColor="text1"/>
        </w:rPr>
        <w:t>framework</w:t>
      </w:r>
      <w:r w:rsidRPr="000A395A">
        <w:rPr>
          <w:color w:val="000000" w:themeColor="text1"/>
        </w:rPr>
        <w:t xml:space="preserve"> ini </w:t>
      </w:r>
      <w:r>
        <w:rPr>
          <w:color w:val="000000" w:themeColor="text1"/>
        </w:rPr>
        <w:t xml:space="preserve">mengevaluasi </w:t>
      </w:r>
      <w:r w:rsidRPr="000A395A">
        <w:rPr>
          <w:color w:val="000000" w:themeColor="text1"/>
        </w:rPr>
        <w:t xml:space="preserve">dari berbagai aspek seperti kemampuan sebagai </w:t>
      </w:r>
      <w:r w:rsidRPr="000A395A">
        <w:rPr>
          <w:i/>
          <w:color w:val="000000" w:themeColor="text1"/>
        </w:rPr>
        <w:t>digital citizenship</w:t>
      </w:r>
      <w:r w:rsidRPr="000A395A">
        <w:rPr>
          <w:color w:val="000000" w:themeColor="text1"/>
        </w:rPr>
        <w:t xml:space="preserve">. </w:t>
      </w:r>
    </w:p>
    <w:p w14:paraId="0E0E67AD" w14:textId="77777777" w:rsidR="00746418" w:rsidRDefault="008235CC" w:rsidP="007D3488">
      <w:r>
        <w:rPr>
          <w:color w:val="000000" w:themeColor="text1"/>
        </w:rPr>
        <w:t>Proses evaluasi</w:t>
      </w:r>
      <w:r w:rsidR="00F21460">
        <w:rPr>
          <w:color w:val="000000" w:themeColor="text1"/>
        </w:rPr>
        <w:t xml:space="preserve"> </w:t>
      </w:r>
      <w:r>
        <w:rPr>
          <w:color w:val="000000" w:themeColor="text1"/>
        </w:rPr>
        <w:t xml:space="preserve">pada dinas pemerintahan sudah dilakukan menggunakan </w:t>
      </w:r>
      <w:r w:rsidRPr="009F2D40">
        <w:rPr>
          <w:i/>
          <w:color w:val="000000" w:themeColor="text1"/>
        </w:rPr>
        <w:t>Computer Asssisted Test</w:t>
      </w:r>
      <w:r>
        <w:rPr>
          <w:color w:val="000000" w:themeColor="text1"/>
        </w:rPr>
        <w:t xml:space="preserve"> (CAT), yang digunakan pada proses perekrutan Calon </w:t>
      </w:r>
      <w:r>
        <w:rPr>
          <w:color w:val="000000" w:themeColor="text1"/>
        </w:rPr>
        <w:lastRenderedPageBreak/>
        <w:t xml:space="preserve">Pegawai Negeri Sipil (CPNS). Sistem CAT </w:t>
      </w:r>
      <w:r w:rsidRPr="002A540C">
        <w:t xml:space="preserve">merupakan metode seleksi menggunakan </w:t>
      </w:r>
      <w:r w:rsidRPr="002A540C">
        <w:rPr>
          <w:i/>
        </w:rPr>
        <w:t xml:space="preserve">software </w:t>
      </w:r>
      <w:r w:rsidRPr="002A540C">
        <w:t>dengan alat bantu komputer yang digunakan untuk mendapatkan standar minimal kompetensi dasar subjek bersangkutan</w:t>
      </w:r>
      <w:r>
        <w:t xml:space="preserve"> </w:t>
      </w:r>
      <w:r w:rsidRPr="00637895">
        <w:t xml:space="preserve">(Damayasa </w:t>
      </w:r>
      <w:r w:rsidRPr="00637895">
        <w:rPr>
          <w:i/>
        </w:rPr>
        <w:t>et al</w:t>
      </w:r>
      <w:r w:rsidR="00F02227" w:rsidRPr="00637895">
        <w:t>.</w:t>
      </w:r>
      <w:r w:rsidRPr="00637895">
        <w:t xml:space="preserve"> 2015).</w:t>
      </w:r>
      <w:r>
        <w:t xml:space="preserve"> Sistem </w:t>
      </w:r>
      <w:r>
        <w:rPr>
          <w:color w:val="000000" w:themeColor="text1"/>
        </w:rPr>
        <w:t xml:space="preserve">CAT pada pemerintah dinas ini masih berfokus pada kompetensi CPNS, belum untuk mengukur tingkat </w:t>
      </w:r>
      <w:r w:rsidRPr="0057794C">
        <w:rPr>
          <w:i/>
          <w:color w:val="000000" w:themeColor="text1"/>
        </w:rPr>
        <w:t>digital literacy</w:t>
      </w:r>
      <w:r>
        <w:rPr>
          <w:color w:val="000000" w:themeColor="text1"/>
        </w:rPr>
        <w:t xml:space="preserve"> yang dimiliki.</w:t>
      </w:r>
      <w:r w:rsidR="007D3488">
        <w:rPr>
          <w:color w:val="000000" w:themeColor="text1"/>
        </w:rPr>
        <w:t xml:space="preserve"> </w:t>
      </w:r>
      <w:r w:rsidR="005E1281">
        <w:rPr>
          <w:color w:val="000000"/>
        </w:rPr>
        <w:t>D</w:t>
      </w:r>
      <w:r w:rsidR="005E1281">
        <w:t xml:space="preserve">iperlukannya suatu </w:t>
      </w:r>
      <w:r w:rsidR="005E1281">
        <w:rPr>
          <w:i/>
          <w:color w:val="000000"/>
        </w:rPr>
        <w:t>Computer Asssisted Test</w:t>
      </w:r>
      <w:r w:rsidR="005E1281">
        <w:t xml:space="preserve"> (CAT) untuk mempermudah dalam proses pengujian tingkat </w:t>
      </w:r>
      <w:r w:rsidR="005E1281">
        <w:rPr>
          <w:i/>
        </w:rPr>
        <w:t>digital literacy</w:t>
      </w:r>
      <w:r w:rsidR="005E1281">
        <w:t xml:space="preserve"> staf pemerintah, sehingga lebih efektif dan efisien dalam pengujian secara langsung. </w:t>
      </w:r>
    </w:p>
    <w:p w14:paraId="59AC192F" w14:textId="77777777" w:rsidR="007D3488" w:rsidRPr="00746418" w:rsidRDefault="005E1281" w:rsidP="00746418">
      <w:pPr>
        <w:rPr>
          <w:color w:val="000000" w:themeColor="text1"/>
        </w:rPr>
      </w:pPr>
      <w:r>
        <w:t xml:space="preserve">Sistem </w:t>
      </w:r>
      <w:r>
        <w:rPr>
          <w:i/>
        </w:rPr>
        <w:t>digital literacy</w:t>
      </w:r>
      <w:r>
        <w:t xml:space="preserve"> (DIGASI) adalah perangkat lunak yang memberikan kemudahan dalam melakukan evaluasi dan pengujian kecakapan </w:t>
      </w:r>
      <w:r>
        <w:rPr>
          <w:i/>
        </w:rPr>
        <w:t>digital literacy</w:t>
      </w:r>
      <w:r>
        <w:t xml:space="preserve"> staf pemerintah melalui pertanyaan yang disediakan berdasarkan indikator pada </w:t>
      </w:r>
      <w:r>
        <w:rPr>
          <w:i/>
        </w:rPr>
        <w:t>BC’s digital literacy framework</w:t>
      </w:r>
      <w:r>
        <w:t>.</w:t>
      </w:r>
      <w:bookmarkStart w:id="17" w:name="_Toc330535263"/>
      <w:bookmarkStart w:id="18" w:name="_Toc330535325"/>
      <w:bookmarkStart w:id="19" w:name="_Toc330535351"/>
      <w:bookmarkStart w:id="20" w:name="_Toc330964703"/>
      <w:r w:rsidR="00746418">
        <w:rPr>
          <w:color w:val="000000" w:themeColor="text1"/>
        </w:rPr>
        <w:t xml:space="preserve"> </w:t>
      </w:r>
      <w:r w:rsidR="007D3488">
        <w:t>Siste</w:t>
      </w:r>
      <w:r w:rsidR="00746418">
        <w:t>m</w:t>
      </w:r>
      <w:r w:rsidR="007D3488">
        <w:t xml:space="preserve"> ini dikembangkan dengan menggunakan metode </w:t>
      </w:r>
      <w:r w:rsidR="007D3488">
        <w:rPr>
          <w:i/>
        </w:rPr>
        <w:t>prototyping</w:t>
      </w:r>
      <w:r w:rsidR="007D3488">
        <w:t xml:space="preserve"> sebanyak dua iterasi dan menggunakan </w:t>
      </w:r>
      <w:r w:rsidR="007D3488">
        <w:rPr>
          <w:i/>
        </w:rPr>
        <w:t>framework</w:t>
      </w:r>
      <w:r w:rsidR="007D3488">
        <w:t xml:space="preserve"> Laravel 5.5. DIGASI menyajikan beberapa kompetensi berkaitan dengan penggunaan teknologi yang diambil dari </w:t>
      </w:r>
      <w:r w:rsidR="007D3488">
        <w:rPr>
          <w:i/>
        </w:rPr>
        <w:t>Northstar Digital Literacy Assessment Project Standard</w:t>
      </w:r>
      <w:r w:rsidR="007D3488">
        <w:t xml:space="preserve"> seperti penggunaan komputer dasar, sistem operasi, internet, Microsoft Office, etika menggunakan komputer, internet, dan lainnya yang dirangkum dalam bentuk pertanyaan. Kemudian terdapat modul penilaian berupa level pemahaman terhadap </w:t>
      </w:r>
      <w:r w:rsidR="007D3488">
        <w:rPr>
          <w:i/>
        </w:rPr>
        <w:t>digital literacy</w:t>
      </w:r>
      <w:r w:rsidR="00C023F3">
        <w:t xml:space="preserve"> sebagai tolak ukur pengetahuan terkait </w:t>
      </w:r>
      <w:r w:rsidR="00C023F3" w:rsidRPr="00C023F3">
        <w:rPr>
          <w:i/>
        </w:rPr>
        <w:t>digital literacy</w:t>
      </w:r>
      <w:r w:rsidR="007D3488">
        <w:t>.</w:t>
      </w:r>
    </w:p>
    <w:p w14:paraId="3A4F1467" w14:textId="377E06B0" w:rsidR="007D3488" w:rsidRDefault="007D3488" w:rsidP="007D3488">
      <w:r>
        <w:t xml:space="preserve"> Berdasarkan studi literatur yang telah dilakukan pada penelitian sebelumnya terdapat sertifikasi BNSP (Badan Nasional Sertifikasi Profesi) yang digunakan sebagai wujud pengakuan yang dapat meningkatkan kredibilitas sebuah profesi. Sertifikasi ini dilakukan secara langsung untuk melatih kompeten</w:t>
      </w:r>
      <w:r w:rsidR="00C023F3">
        <w:t>si</w:t>
      </w:r>
      <w:r>
        <w:t xml:space="preserve"> dalam mengenali resiko K3 (Keamanan, Kesehatan, dan Keselamatan Kerja) dalam pelatihan dan melakukan antisipasi, mengaplikasikan keterampilan dasar komunikasi, menyajikan presentasi, mendesain media pembelajaran dan lainnya. Sertifikasi kompetensi kerja sangat dibutuhkan karena digunakan sebagai satu tolak ukur pengakuan atas pengetahuan, kemampuan, keterampilan, serta sikap kerja yang sesuai dengan standar kompetensi yang ada. Perbedaan sistem yang akan dikembangkan dalam penelitian ini adalah </w:t>
      </w:r>
      <w:r w:rsidR="005A241B">
        <w:t xml:space="preserve">sistem </w:t>
      </w:r>
      <w:r>
        <w:t xml:space="preserve">DIGASI dapat digunakan secara </w:t>
      </w:r>
      <w:r w:rsidRPr="00F21460">
        <w:rPr>
          <w:i/>
        </w:rPr>
        <w:t>online</w:t>
      </w:r>
      <w:r>
        <w:t xml:space="preserve">, hanya digunakan oleh staf pemerintah berdasarkan indikator </w:t>
      </w:r>
      <w:r>
        <w:rPr>
          <w:i/>
        </w:rPr>
        <w:t xml:space="preserve">BC’s Digital Literacy Framework </w:t>
      </w:r>
      <w:r>
        <w:t xml:space="preserve">dan disesuaikan kondisi </w:t>
      </w:r>
      <w:r w:rsidR="005C61C7">
        <w:t xml:space="preserve">Kantor </w:t>
      </w:r>
      <w:r w:rsidR="00CB1BB1">
        <w:t>Kedinasan</w:t>
      </w:r>
      <w:r>
        <w:t xml:space="preserve"> di Indonesia sehingga membantu pemerintah daerah untuk mengevaluasi dan menyeleksi staf pemerintah.</w:t>
      </w:r>
    </w:p>
    <w:p w14:paraId="06CE7A01" w14:textId="77777777" w:rsidR="005E1281" w:rsidRDefault="005E1281" w:rsidP="007D3488"/>
    <w:p w14:paraId="3A2B2FE3" w14:textId="77777777" w:rsidR="00F62ADA" w:rsidRPr="005E1281" w:rsidRDefault="00F62ADA" w:rsidP="005E1281">
      <w:pPr>
        <w:pStyle w:val="Heading2"/>
      </w:pPr>
      <w:bookmarkStart w:id="21" w:name="_Toc515451832"/>
      <w:r w:rsidRPr="005E1281">
        <w:t>Perumusan Masalah</w:t>
      </w:r>
      <w:bookmarkEnd w:id="17"/>
      <w:bookmarkEnd w:id="18"/>
      <w:bookmarkEnd w:id="19"/>
      <w:bookmarkEnd w:id="20"/>
      <w:bookmarkEnd w:id="21"/>
    </w:p>
    <w:p w14:paraId="25D8E1CC" w14:textId="77777777" w:rsidR="00A665D2" w:rsidRPr="003F0FAD" w:rsidRDefault="008235CC" w:rsidP="00A665D2">
      <w:pPr>
        <w:pStyle w:val="Paragraf"/>
        <w:rPr>
          <w:spacing w:val="-6"/>
          <w:szCs w:val="24"/>
        </w:rPr>
      </w:pPr>
      <w:r w:rsidRPr="003F0FAD">
        <w:rPr>
          <w:spacing w:val="-6"/>
        </w:rPr>
        <w:t xml:space="preserve">Rumusan permasalahan pada penelitian ini adalah perlunya peningkatan kualitas staf pemerintah dalam penggunaan teknologi informasi untuk mewujudkan program </w:t>
      </w:r>
      <w:r w:rsidRPr="003F0FAD">
        <w:rPr>
          <w:i/>
          <w:spacing w:val="-6"/>
        </w:rPr>
        <w:t>smart city</w:t>
      </w:r>
      <w:r w:rsidRPr="003F0FAD">
        <w:rPr>
          <w:spacing w:val="-6"/>
        </w:rPr>
        <w:t xml:space="preserve">. Sehingga diperlukan peningkatan kualitas staf pemerintah dalam penggunaan teknologi informasi di sektor pelayanan publik. Peningkatan kualitas tersebut dapat dicapai dengan pembelajaran dan evaluasi terkait </w:t>
      </w:r>
      <w:r w:rsidRPr="003F0FAD">
        <w:rPr>
          <w:i/>
          <w:spacing w:val="-6"/>
        </w:rPr>
        <w:t>digital literacy</w:t>
      </w:r>
      <w:r w:rsidR="00A665D2" w:rsidRPr="003F0FAD">
        <w:rPr>
          <w:spacing w:val="-6"/>
          <w:szCs w:val="24"/>
        </w:rPr>
        <w:t>.</w:t>
      </w:r>
    </w:p>
    <w:p w14:paraId="0C5B09C8" w14:textId="77777777" w:rsidR="00710BC0" w:rsidRPr="00F62ADA" w:rsidRDefault="00710BC0" w:rsidP="00F62ADA"/>
    <w:p w14:paraId="1B92F9C0" w14:textId="77777777" w:rsidR="00F62ADA" w:rsidRDefault="00F62ADA" w:rsidP="00F62ADA">
      <w:pPr>
        <w:pStyle w:val="Heading2"/>
      </w:pPr>
      <w:bookmarkStart w:id="22" w:name="_Toc330535264"/>
      <w:bookmarkStart w:id="23" w:name="_Toc330535326"/>
      <w:bookmarkStart w:id="24" w:name="_Toc330535352"/>
      <w:bookmarkStart w:id="25" w:name="_Toc330964704"/>
      <w:bookmarkStart w:id="26" w:name="_Toc515451833"/>
      <w:r>
        <w:t>Tujuan Penelitian</w:t>
      </w:r>
      <w:bookmarkEnd w:id="22"/>
      <w:bookmarkEnd w:id="23"/>
      <w:bookmarkEnd w:id="24"/>
      <w:bookmarkEnd w:id="25"/>
      <w:bookmarkEnd w:id="26"/>
    </w:p>
    <w:p w14:paraId="70840826" w14:textId="77777777" w:rsidR="00F62ADA" w:rsidRPr="009D0EA6" w:rsidRDefault="008235CC" w:rsidP="00F62ADA">
      <w:pPr>
        <w:rPr>
          <w:spacing w:val="-6"/>
          <w:szCs w:val="24"/>
        </w:rPr>
      </w:pPr>
      <w:r w:rsidRPr="009D0EA6">
        <w:rPr>
          <w:spacing w:val="-6"/>
        </w:rPr>
        <w:t>Tujuan dari penelitian ini adalah mengembangkan sistem</w:t>
      </w:r>
      <w:r w:rsidR="003C7AB8" w:rsidRPr="009D0EA6">
        <w:rPr>
          <w:spacing w:val="-6"/>
        </w:rPr>
        <w:t xml:space="preserve"> </w:t>
      </w:r>
      <w:r w:rsidRPr="009D0EA6">
        <w:rPr>
          <w:spacing w:val="-6"/>
        </w:rPr>
        <w:t xml:space="preserve">yang mampu mengevaluasi dan mengukur tingkat </w:t>
      </w:r>
      <w:r w:rsidRPr="009D0EA6">
        <w:rPr>
          <w:i/>
          <w:spacing w:val="-6"/>
        </w:rPr>
        <w:t>digital literacy</w:t>
      </w:r>
      <w:r w:rsidRPr="009D0EA6">
        <w:rPr>
          <w:spacing w:val="-6"/>
        </w:rPr>
        <w:t xml:space="preserve"> staf pemerintah berdasarkan standar </w:t>
      </w:r>
      <w:r w:rsidRPr="009D0EA6">
        <w:rPr>
          <w:i/>
          <w:spacing w:val="-6"/>
        </w:rPr>
        <w:t>BC’s digital literacy framework</w:t>
      </w:r>
      <w:r w:rsidRPr="009D0EA6">
        <w:rPr>
          <w:spacing w:val="-6"/>
        </w:rPr>
        <w:t>. Sistem yang dikembangkan dinamakan DIGASI.</w:t>
      </w:r>
    </w:p>
    <w:p w14:paraId="14398C00" w14:textId="77777777" w:rsidR="00CC10C4" w:rsidRPr="00F62ADA" w:rsidRDefault="00CC10C4" w:rsidP="00F62ADA"/>
    <w:p w14:paraId="7EBC8894" w14:textId="77777777" w:rsidR="00F62ADA" w:rsidRDefault="00F62ADA" w:rsidP="00F62ADA">
      <w:pPr>
        <w:pStyle w:val="Heading2"/>
      </w:pPr>
      <w:bookmarkStart w:id="27" w:name="_Toc330535265"/>
      <w:bookmarkStart w:id="28" w:name="_Toc330535327"/>
      <w:bookmarkStart w:id="29" w:name="_Toc330535353"/>
      <w:bookmarkStart w:id="30" w:name="_Toc330964705"/>
      <w:bookmarkStart w:id="31" w:name="_Toc515451834"/>
      <w:r>
        <w:t>Manfaat Penelitian</w:t>
      </w:r>
      <w:bookmarkEnd w:id="27"/>
      <w:bookmarkEnd w:id="28"/>
      <w:bookmarkEnd w:id="29"/>
      <w:bookmarkEnd w:id="30"/>
      <w:bookmarkEnd w:id="31"/>
    </w:p>
    <w:p w14:paraId="21D098E4" w14:textId="77777777" w:rsidR="008235CC" w:rsidRPr="0063250C" w:rsidRDefault="00A665D2" w:rsidP="008235CC">
      <w:r w:rsidRPr="0063250C">
        <w:rPr>
          <w:spacing w:val="-6"/>
          <w:szCs w:val="24"/>
          <w:lang w:val="id-ID"/>
        </w:rPr>
        <w:t xml:space="preserve"> </w:t>
      </w:r>
      <w:r w:rsidR="008235CC" w:rsidRPr="0063250C">
        <w:t xml:space="preserve">Manfaat dari penelitian ini adalah diharapkan dapat membantu Kantor Kedinasan di Indonesia sebagai acuan </w:t>
      </w:r>
      <w:r w:rsidR="008235CC" w:rsidRPr="0063250C">
        <w:rPr>
          <w:i/>
        </w:rPr>
        <w:t>digital literacy</w:t>
      </w:r>
      <w:r w:rsidR="008235CC" w:rsidRPr="0063250C">
        <w:t xml:space="preserve"> staf pemerintah dan pertimbangan </w:t>
      </w:r>
      <w:r w:rsidR="00A172B6" w:rsidRPr="0063250C">
        <w:t xml:space="preserve">dalam </w:t>
      </w:r>
      <w:r w:rsidR="00CD10C5" w:rsidRPr="0063250C">
        <w:t xml:space="preserve">pemahaman teknologi </w:t>
      </w:r>
      <w:r w:rsidR="008235CC" w:rsidRPr="0063250C">
        <w:t>dalam memberikan pelayanan publik kepada masyarakat.</w:t>
      </w:r>
    </w:p>
    <w:p w14:paraId="5A8637DF" w14:textId="77777777" w:rsidR="00CC10C4" w:rsidRPr="00F62ADA" w:rsidRDefault="00CC10C4" w:rsidP="00F62ADA"/>
    <w:p w14:paraId="6A1A4611" w14:textId="77777777" w:rsidR="00F62ADA" w:rsidRDefault="00F62ADA" w:rsidP="00F62ADA">
      <w:pPr>
        <w:pStyle w:val="Heading2"/>
      </w:pPr>
      <w:bookmarkStart w:id="32" w:name="_Toc330535266"/>
      <w:bookmarkStart w:id="33" w:name="_Toc330535328"/>
      <w:bookmarkStart w:id="34" w:name="_Toc330535354"/>
      <w:bookmarkStart w:id="35" w:name="_Toc330964706"/>
      <w:bookmarkStart w:id="36" w:name="_Toc515451835"/>
      <w:r>
        <w:t>Ruang Lingkup Penelitian</w:t>
      </w:r>
      <w:bookmarkEnd w:id="32"/>
      <w:bookmarkEnd w:id="33"/>
      <w:bookmarkEnd w:id="34"/>
      <w:bookmarkEnd w:id="35"/>
      <w:bookmarkEnd w:id="36"/>
    </w:p>
    <w:p w14:paraId="0CFEF523" w14:textId="77777777" w:rsidR="008235CC" w:rsidRPr="0063250C" w:rsidRDefault="008235CC" w:rsidP="008235CC">
      <w:r w:rsidRPr="0063250C">
        <w:t xml:space="preserve">Lingkup dari penelitian ini adalah indikator dan kompetensi yang dibuat untuk melakukan evaluasi disesuaikan berdasarkan </w:t>
      </w:r>
      <w:r w:rsidRPr="0063250C">
        <w:rPr>
          <w:i/>
        </w:rPr>
        <w:t>BC’s digital literacy framework</w:t>
      </w:r>
      <w:r w:rsidR="00A172B6" w:rsidRPr="0063250C">
        <w:t xml:space="preserve"> dan </w:t>
      </w:r>
      <w:r w:rsidR="00A172B6" w:rsidRPr="0063250C">
        <w:rPr>
          <w:i/>
        </w:rPr>
        <w:t xml:space="preserve">Northstar Digital Literacy Assessment Project Standard. </w:t>
      </w:r>
      <w:r w:rsidR="00A172B6" w:rsidRPr="0063250C">
        <w:t>Staf</w:t>
      </w:r>
      <w:r w:rsidRPr="0063250C">
        <w:t xml:space="preserve"> yang dilibatkan dalam penelitian ini pada level operasional dan mengambil studi kasus di pemerintah Kota Bogor.</w:t>
      </w:r>
    </w:p>
    <w:p w14:paraId="2C0EF5F7" w14:textId="77777777" w:rsidR="0099286D" w:rsidRPr="0099286D" w:rsidRDefault="0099286D" w:rsidP="0099286D">
      <w:pPr>
        <w:ind w:left="540" w:firstLine="0"/>
        <w:rPr>
          <w:szCs w:val="24"/>
        </w:rPr>
      </w:pPr>
    </w:p>
    <w:p w14:paraId="54FECBB0" w14:textId="77777777" w:rsidR="00715E1E" w:rsidRDefault="00715E1E" w:rsidP="00847047"/>
    <w:p w14:paraId="4DD8F94D" w14:textId="77777777" w:rsidR="00351288" w:rsidRDefault="00F04EFD" w:rsidP="00847047">
      <w:pPr>
        <w:pStyle w:val="Heading1"/>
      </w:pPr>
      <w:bookmarkStart w:id="37" w:name="_Toc330964707"/>
      <w:bookmarkStart w:id="38" w:name="_Toc515451836"/>
      <w:r>
        <w:t>T</w:t>
      </w:r>
      <w:r w:rsidR="00351288">
        <w:t>INJAUAN PUSTAKA</w:t>
      </w:r>
      <w:bookmarkEnd w:id="37"/>
      <w:bookmarkEnd w:id="38"/>
    </w:p>
    <w:p w14:paraId="17E0DB10" w14:textId="77777777" w:rsidR="001318F2" w:rsidRPr="006731AE" w:rsidRDefault="006731AE" w:rsidP="001318F2">
      <w:pPr>
        <w:pStyle w:val="Heading2"/>
        <w:rPr>
          <w:i/>
        </w:rPr>
      </w:pPr>
      <w:bookmarkStart w:id="39" w:name="_Toc515451837"/>
      <w:r w:rsidRPr="006731AE">
        <w:rPr>
          <w:i/>
        </w:rPr>
        <w:t>Smart Governance</w:t>
      </w:r>
      <w:bookmarkEnd w:id="39"/>
    </w:p>
    <w:p w14:paraId="2840B15B" w14:textId="77777777" w:rsidR="006731AE" w:rsidRDefault="006731AE" w:rsidP="006731AE">
      <w:pPr>
        <w:ind w:firstLine="720"/>
      </w:pPr>
      <w:r>
        <w:t xml:space="preserve">Implementasi </w:t>
      </w:r>
      <w:r w:rsidRPr="004D0C4C">
        <w:rPr>
          <w:i/>
        </w:rPr>
        <w:t>smart governance</w:t>
      </w:r>
      <w:r>
        <w:t xml:space="preserve"> di suatu pemerintah sudah harus dilaksanakan terlebih dahulu untuk mewujudkan adanya </w:t>
      </w:r>
      <w:r w:rsidRPr="004D0C4C">
        <w:rPr>
          <w:i/>
        </w:rPr>
        <w:t>smart city</w:t>
      </w:r>
      <w:r>
        <w:t xml:space="preserve">. </w:t>
      </w:r>
      <w:r>
        <w:rPr>
          <w:i/>
        </w:rPr>
        <w:t xml:space="preserve">Smart governance </w:t>
      </w:r>
      <w:r>
        <w:t xml:space="preserve">adalah tata kelola yang pintar, dimana komponen tata kelola dari pemerintah sebagai institusi yang mengendalikan sendi-sendi kehidupan kota. Sasaran dari </w:t>
      </w:r>
      <w:r>
        <w:rPr>
          <w:i/>
        </w:rPr>
        <w:t xml:space="preserve">smart governance </w:t>
      </w:r>
      <w:r>
        <w:t xml:space="preserve">adalah mewudujkan tata kelola dan tata pamong pemerintahan untuk daerah yang efektif, efisien, komunikatif, dan terus melakukan peningkatan kinerja birokrasi melalui inovasi dan adopsi teknologi yang terpadu. </w:t>
      </w:r>
      <w:r>
        <w:rPr>
          <w:i/>
        </w:rPr>
        <w:t xml:space="preserve">Smart governance </w:t>
      </w:r>
      <w:r>
        <w:t>harus mengimplementasikan tiga unsur tata kelola yaitu pelayanan publik (</w:t>
      </w:r>
      <w:r>
        <w:rPr>
          <w:i/>
        </w:rPr>
        <w:t>Public Service</w:t>
      </w:r>
      <w:r>
        <w:t>), manajemen birokrasi yang efisien (</w:t>
      </w:r>
      <w:r>
        <w:rPr>
          <w:i/>
        </w:rPr>
        <w:t>Bureaucracy</w:t>
      </w:r>
      <w:r>
        <w:t>), dan efisien kebijakan publik (</w:t>
      </w:r>
      <w:r>
        <w:rPr>
          <w:i/>
        </w:rPr>
        <w:t>Public Policy</w:t>
      </w:r>
      <w:r>
        <w:t>) (Kominfo 2017).</w:t>
      </w:r>
    </w:p>
    <w:p w14:paraId="54E0C0E8" w14:textId="77777777" w:rsidR="00626699" w:rsidRDefault="006731AE" w:rsidP="006731AE">
      <w:pPr>
        <w:ind w:firstLine="720"/>
      </w:pPr>
      <w:r>
        <w:t>Menurut Nuzir dan Saifuddin (2015), suatu kota akan menjadi pintar apabila investasi pada sumber daya manusia, modal sosial serta infrastruktur sistem komunikasi tradisional dan modern dapat meningkatkan ekonomi yang berkelanjutan dan kehidupan yang berkualitas dengan pengelolaan sumber daya alam yang bijaksana melalui tata pemerintahan yang partisipatif.</w:t>
      </w:r>
    </w:p>
    <w:p w14:paraId="4D555DBF" w14:textId="77777777" w:rsidR="006731AE" w:rsidRDefault="006731AE" w:rsidP="006731AE">
      <w:pPr>
        <w:ind w:firstLine="0"/>
      </w:pPr>
    </w:p>
    <w:p w14:paraId="5EFA3D94" w14:textId="77777777" w:rsidR="006731AE" w:rsidRPr="006731AE" w:rsidRDefault="006731AE" w:rsidP="006731AE">
      <w:pPr>
        <w:pStyle w:val="Heading2"/>
        <w:rPr>
          <w:i/>
        </w:rPr>
      </w:pPr>
      <w:bookmarkStart w:id="40" w:name="_Toc515451838"/>
      <w:r w:rsidRPr="006731AE">
        <w:rPr>
          <w:i/>
        </w:rPr>
        <w:t xml:space="preserve">Smart </w:t>
      </w:r>
      <w:r>
        <w:rPr>
          <w:i/>
        </w:rPr>
        <w:t>City</w:t>
      </w:r>
      <w:bookmarkEnd w:id="40"/>
    </w:p>
    <w:p w14:paraId="411944C3" w14:textId="77777777" w:rsidR="0063250C" w:rsidRDefault="006731AE" w:rsidP="0063250C">
      <w:pPr>
        <w:ind w:firstLine="720"/>
      </w:pPr>
      <w:r>
        <w:rPr>
          <w:i/>
        </w:rPr>
        <w:t>Smart city</w:t>
      </w:r>
      <w:r>
        <w:t xml:space="preserve"> merupakan perwujudan suatu kota menjadi kota pintar dengan tujuan menciptakan suatu pelayanan yang prima bagi masyarakat, dan menciptakan keterbukaan kepada masyarakat dengan mengandalkan kecanggihan teknologi informasi dan komunikasi (Widodo 2016). Menurut Kominfo (2017), terdapat enam dimensi-dimensi dalam </w:t>
      </w:r>
      <w:r>
        <w:rPr>
          <w:i/>
        </w:rPr>
        <w:t>smart city</w:t>
      </w:r>
      <w:r>
        <w:t xml:space="preserve"> yaitu </w:t>
      </w:r>
      <w:r>
        <w:rPr>
          <w:i/>
        </w:rPr>
        <w:t>smart</w:t>
      </w:r>
      <w:r>
        <w:t xml:space="preserve"> </w:t>
      </w:r>
      <w:r>
        <w:rPr>
          <w:i/>
        </w:rPr>
        <w:t>governance, smart branding, smart economy, smart living, smart society</w:t>
      </w:r>
      <w:r>
        <w:t xml:space="preserve">, dan </w:t>
      </w:r>
      <w:r>
        <w:rPr>
          <w:i/>
        </w:rPr>
        <w:t>smart environment</w:t>
      </w:r>
      <w:r>
        <w:t xml:space="preserve"> dimana masing-masing dimensi memiliki beberapa indikator yang berbeda-beda.</w:t>
      </w:r>
    </w:p>
    <w:p w14:paraId="016FB932" w14:textId="77777777" w:rsidR="0063250C" w:rsidRPr="0063250C" w:rsidRDefault="0063250C" w:rsidP="0063250C">
      <w:pPr>
        <w:ind w:firstLine="720"/>
      </w:pPr>
    </w:p>
    <w:p w14:paraId="36206A2A" w14:textId="77777777" w:rsidR="006731AE" w:rsidRPr="006731AE" w:rsidRDefault="006731AE" w:rsidP="006731AE">
      <w:pPr>
        <w:pStyle w:val="Heading2"/>
        <w:rPr>
          <w:i/>
        </w:rPr>
      </w:pPr>
      <w:bookmarkStart w:id="41" w:name="_Toc515451839"/>
      <w:r>
        <w:rPr>
          <w:i/>
        </w:rPr>
        <w:lastRenderedPageBreak/>
        <w:t>Digital Literacy</w:t>
      </w:r>
      <w:bookmarkEnd w:id="41"/>
    </w:p>
    <w:p w14:paraId="4855B3F7" w14:textId="69C2F3F1" w:rsidR="006731AE" w:rsidRDefault="006731AE" w:rsidP="00923C65">
      <w:pPr>
        <w:ind w:firstLine="720"/>
      </w:pPr>
      <w:r>
        <w:t xml:space="preserve">Istilah </w:t>
      </w:r>
      <w:r w:rsidRPr="0041075B">
        <w:rPr>
          <w:i/>
        </w:rPr>
        <w:t>digital literacy</w:t>
      </w:r>
      <w:r>
        <w:t xml:space="preserve"> pertama kali didefinisikan oleh Paul Gilster dalam bukunya “Digital Literacy”. Menurut Glister (1997), </w:t>
      </w:r>
      <w:r w:rsidRPr="0041075B">
        <w:rPr>
          <w:i/>
        </w:rPr>
        <w:t>digital literacy</w:t>
      </w:r>
      <w:r>
        <w:t xml:space="preserve"> adalah kemampuan untuk memahami dan menggunakan teknologi informasi dalam berbagai format dari berbagai sumber melalui perangkat komputer. </w:t>
      </w:r>
      <w:r w:rsidR="00923C65">
        <w:t>M</w:t>
      </w:r>
      <w:r>
        <w:t xml:space="preserve">enurut Vanek (2014), </w:t>
      </w:r>
      <w:r w:rsidRPr="0024011A">
        <w:rPr>
          <w:i/>
        </w:rPr>
        <w:t>digital literacy</w:t>
      </w:r>
      <w:r>
        <w:t xml:space="preserve"> adalah sebuah kecakapan pengguna teknologi digital dan penerapannya ketika berkomunikasi dan mengakses informasi. </w:t>
      </w:r>
      <w:r w:rsidRPr="0024011A">
        <w:rPr>
          <w:i/>
        </w:rPr>
        <w:t>Digital literacy</w:t>
      </w:r>
      <w:r>
        <w:t xml:space="preserve"> sebagai sebuah langkah awal untuk pemahaman literasi teknologi dan pengembangan pembelajaran literasi teknologi. Penilaian </w:t>
      </w:r>
      <w:r w:rsidRPr="0024011A">
        <w:rPr>
          <w:i/>
        </w:rPr>
        <w:t>digital literacy</w:t>
      </w:r>
      <w:r>
        <w:t xml:space="preserve"> tidak hanya terkait masalah fungsional pembelajaran dalam menggunakan komputer, atau bagaimana melakukan pencarian </w:t>
      </w:r>
      <w:r w:rsidRPr="0024011A">
        <w:rPr>
          <w:i/>
        </w:rPr>
        <w:t>online</w:t>
      </w:r>
      <w:r>
        <w:t xml:space="preserve"> (Buckingham 2006). </w:t>
      </w:r>
    </w:p>
    <w:p w14:paraId="1AE5E28D" w14:textId="77777777" w:rsidR="006731AE" w:rsidRPr="006C73AE" w:rsidRDefault="006731AE" w:rsidP="00E43038">
      <w:pPr>
        <w:ind w:firstLine="720"/>
        <w:rPr>
          <w:spacing w:val="-6"/>
        </w:rPr>
      </w:pPr>
      <w:r w:rsidRPr="006C73AE">
        <w:rPr>
          <w:spacing w:val="-6"/>
        </w:rPr>
        <w:t xml:space="preserve">Berdasarkan </w:t>
      </w:r>
      <w:r w:rsidRPr="006C73AE">
        <w:rPr>
          <w:i/>
          <w:spacing w:val="-6"/>
        </w:rPr>
        <w:t>British Columbia Public Libraries</w:t>
      </w:r>
      <w:r w:rsidRPr="006C73AE">
        <w:rPr>
          <w:spacing w:val="-6"/>
        </w:rPr>
        <w:t xml:space="preserve"> (2013), </w:t>
      </w:r>
      <w:r w:rsidRPr="006C73AE">
        <w:rPr>
          <w:i/>
          <w:spacing w:val="-6"/>
        </w:rPr>
        <w:t>digital literacy</w:t>
      </w:r>
      <w:r w:rsidRPr="006C73AE">
        <w:rPr>
          <w:spacing w:val="-6"/>
        </w:rPr>
        <w:t xml:space="preserve"> adalah minat, sikap dan kemampuan individu untuk menggunakan teknologi digital dan alat komunikasi secara tepat untuk mengakses, mengelola, mengintegrasikan, menganalisa dan mengevaluasi informasi, membangun pengetahuan baru, dan menciptakan dan berkomunikasi dengan orang lain. Jadi secara garis besar, </w:t>
      </w:r>
      <w:r w:rsidRPr="006C73AE">
        <w:rPr>
          <w:i/>
          <w:spacing w:val="-6"/>
        </w:rPr>
        <w:t>digital</w:t>
      </w:r>
      <w:r w:rsidRPr="006C73AE">
        <w:rPr>
          <w:spacing w:val="-6"/>
        </w:rPr>
        <w:t xml:space="preserve"> </w:t>
      </w:r>
      <w:r w:rsidRPr="006C73AE">
        <w:rPr>
          <w:i/>
          <w:spacing w:val="-6"/>
        </w:rPr>
        <w:t>literacy</w:t>
      </w:r>
      <w:r w:rsidRPr="006C73AE">
        <w:rPr>
          <w:spacing w:val="-6"/>
        </w:rPr>
        <w:t xml:space="preserve"> adalah kemampuan atau pemahaman dalam menggunakan teknologi informasi tetapi tidak hanya terkait masalah menggunakan komputer atau melakukan pencarian </w:t>
      </w:r>
      <w:r w:rsidRPr="006C73AE">
        <w:rPr>
          <w:i/>
          <w:spacing w:val="-6"/>
        </w:rPr>
        <w:t>online</w:t>
      </w:r>
      <w:r w:rsidRPr="006C73AE">
        <w:rPr>
          <w:spacing w:val="-6"/>
        </w:rPr>
        <w:t xml:space="preserve"> tetapi juga mengelola dan mengevaluasi informasi tersebut.</w:t>
      </w:r>
    </w:p>
    <w:p w14:paraId="0030EA35" w14:textId="77777777" w:rsidR="006731AE" w:rsidRDefault="006731AE" w:rsidP="006731AE">
      <w:pPr>
        <w:ind w:firstLine="0"/>
      </w:pPr>
    </w:p>
    <w:p w14:paraId="6F95A275" w14:textId="77777777" w:rsidR="006731AE" w:rsidRPr="006731AE" w:rsidRDefault="006731AE" w:rsidP="006731AE">
      <w:pPr>
        <w:pStyle w:val="Heading2"/>
        <w:rPr>
          <w:i/>
        </w:rPr>
      </w:pPr>
      <w:bookmarkStart w:id="42" w:name="_Toc515451840"/>
      <w:r>
        <w:rPr>
          <w:i/>
        </w:rPr>
        <w:t>BC’s Digital Literacy Framework</w:t>
      </w:r>
      <w:bookmarkEnd w:id="42"/>
    </w:p>
    <w:p w14:paraId="5A864CFA" w14:textId="77777777" w:rsidR="006731AE" w:rsidRPr="00F7599A" w:rsidRDefault="006731AE" w:rsidP="006731AE">
      <w:pPr>
        <w:ind w:firstLine="720"/>
        <w:rPr>
          <w:spacing w:val="-6"/>
        </w:rPr>
      </w:pPr>
      <w:r w:rsidRPr="00F7599A">
        <w:rPr>
          <w:i/>
          <w:spacing w:val="-6"/>
        </w:rPr>
        <w:t>BC’s Digital Literacy Framework</w:t>
      </w:r>
      <w:r w:rsidRPr="00F7599A">
        <w:rPr>
          <w:spacing w:val="-6"/>
        </w:rPr>
        <w:t xml:space="preserve"> merupakan salah satu model </w:t>
      </w:r>
      <w:r w:rsidRPr="00F7599A">
        <w:rPr>
          <w:i/>
          <w:spacing w:val="-6"/>
        </w:rPr>
        <w:t>digital literacy</w:t>
      </w:r>
      <w:r w:rsidRPr="00F7599A">
        <w:rPr>
          <w:spacing w:val="-6"/>
        </w:rPr>
        <w:t xml:space="preserve"> yang dijadikan acuan dalam mengkaji kemampuan dan keterampilan masyarakat dalam menggunakan teknologi dan mengelola informasi digital. </w:t>
      </w:r>
      <w:r w:rsidRPr="00F7599A">
        <w:rPr>
          <w:i/>
          <w:spacing w:val="-6"/>
        </w:rPr>
        <w:t>British Columbia Public Libraries</w:t>
      </w:r>
      <w:r w:rsidRPr="00F7599A">
        <w:rPr>
          <w:spacing w:val="-6"/>
        </w:rPr>
        <w:t xml:space="preserve"> (2013) menguraikan enam karakteristik beserta indikatornya yaitu:</w:t>
      </w:r>
    </w:p>
    <w:p w14:paraId="6D43FF64" w14:textId="77777777" w:rsidR="006731AE" w:rsidRPr="00D04949" w:rsidRDefault="006731AE" w:rsidP="006731AE">
      <w:pPr>
        <w:pStyle w:val="ListParagraph"/>
        <w:numPr>
          <w:ilvl w:val="0"/>
          <w:numId w:val="28"/>
        </w:numPr>
        <w:ind w:left="714" w:hanging="357"/>
        <w:rPr>
          <w:i/>
        </w:rPr>
      </w:pPr>
      <w:r w:rsidRPr="00D04949">
        <w:rPr>
          <w:i/>
        </w:rPr>
        <w:t>Research and Information Literacy</w:t>
      </w:r>
    </w:p>
    <w:p w14:paraId="64A980BC" w14:textId="77777777" w:rsidR="006731AE" w:rsidRPr="00D04949" w:rsidRDefault="006731AE" w:rsidP="006731AE">
      <w:pPr>
        <w:pStyle w:val="ListParagraph"/>
        <w:spacing w:before="120"/>
        <w:ind w:firstLine="0"/>
      </w:pPr>
      <w:r w:rsidRPr="00D04949">
        <w:rPr>
          <w:i/>
        </w:rPr>
        <w:t>Research and Information Literacy</w:t>
      </w:r>
      <w:r w:rsidRPr="00D04949">
        <w:t xml:space="preserve"> yaitu menggunakan teknologi untuk mengumpulkan, mengevaluasi dan menggunakan informasi.</w:t>
      </w:r>
    </w:p>
    <w:p w14:paraId="55BC8B3B" w14:textId="77777777" w:rsidR="006731AE" w:rsidRPr="00D04949" w:rsidRDefault="006731AE" w:rsidP="006731AE">
      <w:pPr>
        <w:pStyle w:val="ListParagraph"/>
        <w:numPr>
          <w:ilvl w:val="0"/>
          <w:numId w:val="29"/>
        </w:numPr>
        <w:spacing w:before="120"/>
      </w:pPr>
      <w:r w:rsidRPr="00D04949">
        <w:rPr>
          <w:i/>
        </w:rPr>
        <w:t>Information Literacy</w:t>
      </w:r>
      <w:r w:rsidRPr="00D04949">
        <w:t xml:space="preserve"> yaitu berkaitan dalam hal menggunakan internet untuk melakukan penelitian secara efektif dan bertanggung jawab seperti mengerti bahwa setiap orang bisa menulis apa saja pada website sehingga tidak semua situs dapat dipercaya kebenarannya. Kemudian mengerti pentingnya mengutip sumber informasi ketika meneliti dan mampu menulis kutipan bibliografi di internet.</w:t>
      </w:r>
    </w:p>
    <w:p w14:paraId="3D363598" w14:textId="77777777" w:rsidR="006731AE" w:rsidRPr="00D04949" w:rsidRDefault="006731AE" w:rsidP="006731AE">
      <w:pPr>
        <w:pStyle w:val="ListParagraph"/>
        <w:numPr>
          <w:ilvl w:val="0"/>
          <w:numId w:val="29"/>
        </w:numPr>
        <w:spacing w:before="120"/>
      </w:pPr>
      <w:r w:rsidRPr="00D04949">
        <w:rPr>
          <w:i/>
        </w:rPr>
        <w:t>Information Processing and Management</w:t>
      </w:r>
      <w:r w:rsidRPr="00D04949">
        <w:t xml:space="preserve"> yaitu menggunakan teknologi untuk meningkatkan kemampuan dalam mengumpulkan, mengatur, menganalisa dan menilai secara relevan dari adanya informasi digital seperti mengetahui cara mengintrepertasikan dan mengumpulkan informasi digital yang relevan.</w:t>
      </w:r>
    </w:p>
    <w:p w14:paraId="63B2D5EB" w14:textId="77777777" w:rsidR="006731AE" w:rsidRPr="00D04949" w:rsidRDefault="006731AE" w:rsidP="006731AE">
      <w:pPr>
        <w:pStyle w:val="ListParagraph"/>
        <w:numPr>
          <w:ilvl w:val="0"/>
          <w:numId w:val="28"/>
        </w:numPr>
        <w:ind w:left="714" w:hanging="357"/>
        <w:rPr>
          <w:i/>
        </w:rPr>
      </w:pPr>
      <w:r w:rsidRPr="00D04949">
        <w:rPr>
          <w:i/>
        </w:rPr>
        <w:t xml:space="preserve">Critical Thinking, Problem Solving, and Decision Making, </w:t>
      </w:r>
      <w:r w:rsidRPr="00D04949">
        <w:t>yaitu keterampilan berpikir kritis untuk merencakan dan melakukan penelitian, mengelola proyek, mecahkan masalah dan membuat keputusan.</w:t>
      </w:r>
    </w:p>
    <w:p w14:paraId="5EC58012" w14:textId="1895F4B5" w:rsidR="006731AE" w:rsidRPr="00D04949" w:rsidRDefault="006731AE" w:rsidP="006731AE">
      <w:pPr>
        <w:pStyle w:val="ListParagraph"/>
        <w:numPr>
          <w:ilvl w:val="1"/>
          <w:numId w:val="28"/>
        </w:numPr>
        <w:spacing w:before="120"/>
        <w:ind w:left="993" w:hanging="284"/>
        <w:rPr>
          <w:i/>
        </w:rPr>
      </w:pPr>
      <w:r w:rsidRPr="00D04949">
        <w:rPr>
          <w:i/>
        </w:rPr>
        <w:t xml:space="preserve">Specialized and Advanced Skills for Learning, </w:t>
      </w:r>
      <w:r w:rsidRPr="00D04949">
        <w:t>menggunakan teknologi informasi secara digital untuk memperbaiki kinerjanya yang berkaitan dalam hal mengumpulkan dan menganalisis data untuk mengidentifikasi solusi untuk membuat keputusan berdasarkan informasi.</w:t>
      </w:r>
      <w:r w:rsidR="00580BC7">
        <w:rPr>
          <w:lang w:val="id-ID"/>
        </w:rPr>
        <w:t xml:space="preserve"> </w:t>
      </w:r>
      <w:r w:rsidRPr="00D04949">
        <w:t xml:space="preserve">Mampu </w:t>
      </w:r>
      <w:r w:rsidRPr="00D04949">
        <w:lastRenderedPageBreak/>
        <w:t>membangun pengetahuan yang bermanfaat melalui interaksi dengan sumber daya yang tersedia secara digital.</w:t>
      </w:r>
    </w:p>
    <w:p w14:paraId="59CF1B5D" w14:textId="77777777" w:rsidR="006731AE" w:rsidRPr="00D04949" w:rsidRDefault="006731AE" w:rsidP="006731AE">
      <w:pPr>
        <w:pStyle w:val="ListParagraph"/>
        <w:numPr>
          <w:ilvl w:val="0"/>
          <w:numId w:val="28"/>
        </w:numPr>
        <w:ind w:left="714" w:hanging="357"/>
        <w:rPr>
          <w:i/>
        </w:rPr>
      </w:pPr>
      <w:r w:rsidRPr="00D04949">
        <w:rPr>
          <w:i/>
        </w:rPr>
        <w:t xml:space="preserve">Creativity and Innovation, </w:t>
      </w:r>
      <w:r w:rsidRPr="00D04949">
        <w:t>yaitu</w:t>
      </w:r>
      <w:r w:rsidRPr="00D04949">
        <w:rPr>
          <w:i/>
        </w:rPr>
        <w:t xml:space="preserve"> </w:t>
      </w:r>
      <w:r w:rsidRPr="00D04949">
        <w:t>menunjukkan pemikiran yang kreatif, membangun pengetahuan, mengembangkan produk dan inovatif dalam menggunakan teknologi.</w:t>
      </w:r>
    </w:p>
    <w:p w14:paraId="79599D0B" w14:textId="77777777" w:rsidR="006731AE" w:rsidRPr="00D04949" w:rsidRDefault="006731AE" w:rsidP="006731AE">
      <w:pPr>
        <w:pStyle w:val="ListParagraph"/>
        <w:numPr>
          <w:ilvl w:val="1"/>
          <w:numId w:val="28"/>
        </w:numPr>
        <w:spacing w:before="120"/>
        <w:ind w:left="993" w:hanging="284"/>
        <w:rPr>
          <w:i/>
        </w:rPr>
      </w:pPr>
      <w:r w:rsidRPr="00D04949">
        <w:rPr>
          <w:i/>
        </w:rPr>
        <w:t xml:space="preserve">Specialized and Advanced Skills for Creative Expression, </w:t>
      </w:r>
      <w:r w:rsidRPr="00D04949">
        <w:t>menggunakan media untuk mengekspresikan ide, menerapkan pengetahuan untuk menghasilkan ide yang menggunakan teknologi dan mengubah konten digital yang ada menjadi sesuatu yang baru.</w:t>
      </w:r>
    </w:p>
    <w:p w14:paraId="7DEA9C2A" w14:textId="77777777" w:rsidR="006731AE" w:rsidRPr="00F7599A" w:rsidRDefault="006731AE" w:rsidP="006731AE">
      <w:pPr>
        <w:pStyle w:val="ListParagraph"/>
        <w:numPr>
          <w:ilvl w:val="1"/>
          <w:numId w:val="28"/>
        </w:numPr>
        <w:spacing w:before="120"/>
        <w:ind w:left="993" w:hanging="284"/>
        <w:rPr>
          <w:i/>
          <w:spacing w:val="-6"/>
        </w:rPr>
      </w:pPr>
      <w:r w:rsidRPr="00F7599A">
        <w:rPr>
          <w:i/>
          <w:spacing w:val="-6"/>
        </w:rPr>
        <w:t xml:space="preserve">Digital Citizenship, </w:t>
      </w:r>
      <w:r w:rsidRPr="00F7599A">
        <w:rPr>
          <w:spacing w:val="-6"/>
        </w:rPr>
        <w:t>yaitu</w:t>
      </w:r>
      <w:r w:rsidRPr="00F7599A">
        <w:rPr>
          <w:i/>
          <w:spacing w:val="-6"/>
        </w:rPr>
        <w:t xml:space="preserve"> m</w:t>
      </w:r>
      <w:r w:rsidRPr="00F7599A">
        <w:rPr>
          <w:spacing w:val="-6"/>
        </w:rPr>
        <w:t xml:space="preserve">emahami konsep terkait dengan teknologi khususnya dalam jejaring sosial, dengan menunjukkan perilaku yang bertanggung jawab, sesuai dengan norma dan etika yang berlaku. Seseorang dikatakan sebagai </w:t>
      </w:r>
      <w:r w:rsidRPr="00F7599A">
        <w:rPr>
          <w:i/>
          <w:spacing w:val="-6"/>
        </w:rPr>
        <w:t xml:space="preserve">Digital Citizenship </w:t>
      </w:r>
      <w:r w:rsidRPr="00F7599A">
        <w:rPr>
          <w:spacing w:val="-6"/>
        </w:rPr>
        <w:t>jika memiliki indikator berikut.</w:t>
      </w:r>
    </w:p>
    <w:p w14:paraId="2C75EA20" w14:textId="38F80C68" w:rsidR="006731AE" w:rsidRPr="00D04949" w:rsidRDefault="006731AE" w:rsidP="006731AE">
      <w:pPr>
        <w:pStyle w:val="ListParagraph"/>
        <w:numPr>
          <w:ilvl w:val="1"/>
          <w:numId w:val="28"/>
        </w:numPr>
        <w:spacing w:before="120"/>
        <w:ind w:left="993" w:hanging="284"/>
        <w:rPr>
          <w:i/>
        </w:rPr>
      </w:pPr>
      <w:r w:rsidRPr="00D04949">
        <w:rPr>
          <w:i/>
        </w:rPr>
        <w:t>Internet Safety</w:t>
      </w:r>
      <w:r w:rsidRPr="00D04949">
        <w:t xml:space="preserve">, menggunakan internet secara aman dan mengetahui cara membedakaan antara </w:t>
      </w:r>
      <w:r w:rsidRPr="00D04949">
        <w:rPr>
          <w:i/>
        </w:rPr>
        <w:t>inapprociate contact</w:t>
      </w:r>
      <w:r w:rsidRPr="00D04949">
        <w:t xml:space="preserve"> dan </w:t>
      </w:r>
      <w:r w:rsidRPr="00D04949">
        <w:rPr>
          <w:i/>
        </w:rPr>
        <w:t xml:space="preserve">positive connections. </w:t>
      </w:r>
      <w:r w:rsidRPr="00D04949">
        <w:t xml:space="preserve">Mengetahui bahwa mengakses atau mengunjungi situs harus tetap mengikuti aturan dan mampu membedakan situs web yang dapat </w:t>
      </w:r>
      <w:r w:rsidR="00280D1E">
        <w:t xml:space="preserve">dan tidak dapat </w:t>
      </w:r>
      <w:r w:rsidRPr="00D04949">
        <w:t>dikunjungi</w:t>
      </w:r>
      <w:r w:rsidR="00280D1E">
        <w:t>.</w:t>
      </w:r>
    </w:p>
    <w:p w14:paraId="42A392A2" w14:textId="77777777" w:rsidR="006731AE" w:rsidRPr="00D04949" w:rsidRDefault="006731AE" w:rsidP="006731AE">
      <w:pPr>
        <w:pStyle w:val="ListParagraph"/>
        <w:numPr>
          <w:ilvl w:val="1"/>
          <w:numId w:val="28"/>
        </w:numPr>
        <w:spacing w:before="120"/>
        <w:ind w:left="993" w:hanging="284"/>
        <w:rPr>
          <w:i/>
        </w:rPr>
      </w:pPr>
      <w:r w:rsidRPr="00D04949">
        <w:rPr>
          <w:i/>
        </w:rPr>
        <w:t>Privacy and Security</w:t>
      </w:r>
      <w:r w:rsidRPr="00D04949">
        <w:t xml:space="preserve">, mengetahui cara melindungi privasi diri sendiri dan menghargai privasi orang lain serta mengetahui strategi untuk menjaga keamanan informasi dan data </w:t>
      </w:r>
      <w:r w:rsidRPr="00D04949">
        <w:rPr>
          <w:i/>
        </w:rPr>
        <w:t>online</w:t>
      </w:r>
      <w:r w:rsidRPr="00D04949">
        <w:t>. Memahami bahwa informasi pribadi tidak boleh diberikan kepada orang lain dan mampu membedakan antara spam dengan formulir yang memang benar harus diisi, dan mengetahui cara mengidentifikasi dan mengatasinya.</w:t>
      </w:r>
    </w:p>
    <w:p w14:paraId="183D35DC" w14:textId="77777777" w:rsidR="006731AE" w:rsidRPr="00D04949" w:rsidRDefault="006731AE" w:rsidP="006731AE">
      <w:pPr>
        <w:pStyle w:val="ListParagraph"/>
        <w:numPr>
          <w:ilvl w:val="1"/>
          <w:numId w:val="28"/>
        </w:numPr>
        <w:spacing w:before="120"/>
        <w:ind w:left="993" w:hanging="284"/>
        <w:rPr>
          <w:i/>
        </w:rPr>
      </w:pPr>
      <w:r w:rsidRPr="00D04949">
        <w:rPr>
          <w:i/>
        </w:rPr>
        <w:t>Relationships and Communication</w:t>
      </w:r>
      <w:r w:rsidRPr="00D04949">
        <w:t xml:space="preserve">, memahami konsep teknologi dan praktik hukum di dunia digital. Memahami risiko dari memanfaatakan teknologi </w:t>
      </w:r>
      <w:r w:rsidRPr="00D04949">
        <w:rPr>
          <w:i/>
        </w:rPr>
        <w:t>online</w:t>
      </w:r>
      <w:r w:rsidRPr="00D04949">
        <w:t xml:space="preserve"> dan menggunakan ICT untuk berkomunikasi sopan dan mengembangkan hubungan secara efektif.</w:t>
      </w:r>
    </w:p>
    <w:p w14:paraId="7F47E6B3" w14:textId="77777777" w:rsidR="006731AE" w:rsidRPr="00D04949" w:rsidRDefault="006731AE" w:rsidP="006731AE">
      <w:pPr>
        <w:pStyle w:val="ListParagraph"/>
        <w:numPr>
          <w:ilvl w:val="1"/>
          <w:numId w:val="28"/>
        </w:numPr>
        <w:spacing w:before="120"/>
        <w:ind w:left="993" w:hanging="284"/>
        <w:rPr>
          <w:i/>
        </w:rPr>
      </w:pPr>
      <w:r w:rsidRPr="00D04949">
        <w:rPr>
          <w:i/>
        </w:rPr>
        <w:t xml:space="preserve">Cyberbullying, </w:t>
      </w:r>
      <w:r w:rsidRPr="00D04949">
        <w:t xml:space="preserve">mengetahui penindas di dunia internet dan cara mengatasinya. Mengetahui bahwa </w:t>
      </w:r>
      <w:r w:rsidRPr="00D04949">
        <w:rPr>
          <w:i/>
        </w:rPr>
        <w:t xml:space="preserve">cyberbullying </w:t>
      </w:r>
      <w:r w:rsidRPr="00D04949">
        <w:t xml:space="preserve">dapat meningkat karena postingan menyebar dengan cepat dan ditulis oleh orang lain secara anonim. Memahami dinamika </w:t>
      </w:r>
      <w:r w:rsidRPr="00D04949">
        <w:rPr>
          <w:i/>
        </w:rPr>
        <w:t>cyberbullying</w:t>
      </w:r>
      <w:r w:rsidRPr="00D04949">
        <w:t xml:space="preserve"> dan bagaimana hal itu mempengaruhi semua orang yang terlibat.</w:t>
      </w:r>
    </w:p>
    <w:p w14:paraId="046A608F" w14:textId="77777777" w:rsidR="006731AE" w:rsidRPr="00F7599A" w:rsidRDefault="006731AE" w:rsidP="006731AE">
      <w:pPr>
        <w:pStyle w:val="ListParagraph"/>
        <w:numPr>
          <w:ilvl w:val="1"/>
          <w:numId w:val="28"/>
        </w:numPr>
        <w:spacing w:before="120"/>
        <w:ind w:left="993" w:hanging="284"/>
        <w:rPr>
          <w:i/>
          <w:spacing w:val="-6"/>
        </w:rPr>
      </w:pPr>
      <w:r w:rsidRPr="00F7599A">
        <w:rPr>
          <w:i/>
          <w:spacing w:val="-6"/>
        </w:rPr>
        <w:t>Digital Footprint and Reputation</w:t>
      </w:r>
      <w:r w:rsidRPr="00F7599A">
        <w:rPr>
          <w:spacing w:val="-6"/>
        </w:rPr>
        <w:t xml:space="preserve">, mengetahui bahwa aktivitas diinternet meninggalkan </w:t>
      </w:r>
      <w:r w:rsidRPr="00F7599A">
        <w:rPr>
          <w:i/>
          <w:spacing w:val="-6"/>
        </w:rPr>
        <w:t>footprint</w:t>
      </w:r>
      <w:r w:rsidRPr="00F7599A">
        <w:rPr>
          <w:spacing w:val="-6"/>
        </w:rPr>
        <w:t>. Mengerti bahwa informasi yang diposting dan sesuatu yang ditulis di internet meninggalkan jejak. Jejak ini bisa besar atau kecil tergantung pada bagaimana mengelolanya dan menyadari bahwa informasi yang di buat dapat dicari, disalin, diteruskan oleh orang lain.</w:t>
      </w:r>
    </w:p>
    <w:p w14:paraId="0007076C" w14:textId="77777777" w:rsidR="006731AE" w:rsidRPr="00F7599A" w:rsidRDefault="006731AE" w:rsidP="006731AE">
      <w:pPr>
        <w:pStyle w:val="ListParagraph"/>
        <w:numPr>
          <w:ilvl w:val="1"/>
          <w:numId w:val="28"/>
        </w:numPr>
        <w:spacing w:before="120"/>
        <w:ind w:left="993" w:hanging="284"/>
        <w:rPr>
          <w:i/>
          <w:spacing w:val="-6"/>
        </w:rPr>
      </w:pPr>
      <w:r w:rsidRPr="00F7599A">
        <w:rPr>
          <w:i/>
          <w:spacing w:val="-6"/>
        </w:rPr>
        <w:t xml:space="preserve">Self-image and Identity, </w:t>
      </w:r>
      <w:r w:rsidRPr="00F7599A">
        <w:rPr>
          <w:spacing w:val="-6"/>
        </w:rPr>
        <w:t>memahami citra diri dan identitas diri di internet. Mengetahui bahwa gambar dapat dimanipulasi secara digital untuk tujuan positif atau negatif dan menyadari bagaimana pengaruh terhadap dunia nyata.</w:t>
      </w:r>
    </w:p>
    <w:p w14:paraId="28B479ED" w14:textId="77777777" w:rsidR="006731AE" w:rsidRPr="0063250C" w:rsidRDefault="006731AE" w:rsidP="006731AE">
      <w:pPr>
        <w:pStyle w:val="ListParagraph"/>
        <w:numPr>
          <w:ilvl w:val="1"/>
          <w:numId w:val="28"/>
        </w:numPr>
        <w:spacing w:before="120"/>
        <w:ind w:left="993" w:hanging="284"/>
        <w:rPr>
          <w:i/>
          <w:spacing w:val="-8"/>
        </w:rPr>
      </w:pPr>
      <w:r w:rsidRPr="0063250C">
        <w:rPr>
          <w:i/>
          <w:spacing w:val="-8"/>
        </w:rPr>
        <w:t xml:space="preserve">Creative Credit and Copyright, </w:t>
      </w:r>
      <w:r w:rsidRPr="0063250C">
        <w:rPr>
          <w:spacing w:val="-8"/>
        </w:rPr>
        <w:t xml:space="preserve">menghormati hasil karya orang lain di internet. mengerti konsep </w:t>
      </w:r>
      <w:r w:rsidRPr="0063250C">
        <w:rPr>
          <w:i/>
          <w:spacing w:val="-8"/>
        </w:rPr>
        <w:t>plagiarism</w:t>
      </w:r>
      <w:r w:rsidRPr="0063250C">
        <w:rPr>
          <w:spacing w:val="-8"/>
        </w:rPr>
        <w:t xml:space="preserve"> sehingga tahu cara menggunakan karya orang lain.</w:t>
      </w:r>
    </w:p>
    <w:p w14:paraId="2EB63BB6" w14:textId="77777777" w:rsidR="006731AE" w:rsidRPr="00D04949" w:rsidRDefault="006731AE" w:rsidP="006731AE">
      <w:pPr>
        <w:pStyle w:val="ListParagraph"/>
        <w:numPr>
          <w:ilvl w:val="1"/>
          <w:numId w:val="28"/>
        </w:numPr>
        <w:spacing w:before="120"/>
        <w:ind w:left="993" w:hanging="284"/>
        <w:rPr>
          <w:i/>
        </w:rPr>
      </w:pPr>
      <w:r w:rsidRPr="00D04949">
        <w:rPr>
          <w:i/>
        </w:rPr>
        <w:t>Legal and Ethical Aspects,</w:t>
      </w:r>
      <w:r w:rsidRPr="00D04949">
        <w:t xml:space="preserve"> mengetahui berperilaku yang tepat di lingkungan digital dengan menunjukkan kesadaran dan pengetahuan tentang aspek hukum dan etika mengenai penggunaan konten teknologi informasi dan digital. Mempertimbangkan prinsip hukum dan etika penggunaan dan publikasi informasi.</w:t>
      </w:r>
    </w:p>
    <w:p w14:paraId="201D8897" w14:textId="77777777" w:rsidR="006731AE" w:rsidRPr="00F7599A" w:rsidRDefault="006731AE" w:rsidP="006731AE">
      <w:pPr>
        <w:pStyle w:val="ListParagraph"/>
        <w:numPr>
          <w:ilvl w:val="1"/>
          <w:numId w:val="28"/>
        </w:numPr>
        <w:spacing w:before="120"/>
        <w:ind w:left="993" w:hanging="284"/>
        <w:rPr>
          <w:i/>
          <w:spacing w:val="-6"/>
        </w:rPr>
      </w:pPr>
      <w:r w:rsidRPr="00F7599A">
        <w:rPr>
          <w:i/>
          <w:spacing w:val="-6"/>
        </w:rPr>
        <w:lastRenderedPageBreak/>
        <w:t>Balanced Attitude and Towards Technology,</w:t>
      </w:r>
      <w:r w:rsidRPr="00F7599A">
        <w:rPr>
          <w:spacing w:val="-6"/>
        </w:rPr>
        <w:t xml:space="preserve"> menunjukan sikap yang terbuka dan seimbang dalam penggunaan teknologi digital.</w:t>
      </w:r>
      <w:r w:rsidRPr="00F7599A">
        <w:rPr>
          <w:rFonts w:ascii="MS Mincho" w:eastAsia="MS Mincho" w:hAnsi="MS Mincho" w:cs="MS Mincho" w:hint="eastAsia"/>
          <w:spacing w:val="-6"/>
        </w:rPr>
        <w:t xml:space="preserve"> </w:t>
      </w:r>
      <w:r w:rsidRPr="00F7599A">
        <w:rPr>
          <w:spacing w:val="-6"/>
        </w:rPr>
        <w:t>Menunjukkan sikap positif terhadap penggunaan teknologi yang mendukung kolaborasi, pembelajaran, dan produktivitas.</w:t>
      </w:r>
      <w:r w:rsidRPr="00F7599A">
        <w:rPr>
          <w:rFonts w:ascii="MS Mincho" w:eastAsia="MS Mincho" w:hAnsi="MS Mincho" w:cs="MS Mincho" w:hint="eastAsia"/>
          <w:spacing w:val="-6"/>
        </w:rPr>
        <w:t xml:space="preserve"> </w:t>
      </w:r>
      <w:r w:rsidRPr="00F7599A">
        <w:rPr>
          <w:spacing w:val="-6"/>
        </w:rPr>
        <w:t>Memiliki sikap positif namun realistis terhadap manfaat dan risiko yang terkait dengan teknologi informasi.</w:t>
      </w:r>
    </w:p>
    <w:p w14:paraId="280DC9AC" w14:textId="77777777" w:rsidR="006731AE" w:rsidRPr="00D04949" w:rsidRDefault="006731AE" w:rsidP="006731AE">
      <w:pPr>
        <w:pStyle w:val="ListParagraph"/>
        <w:numPr>
          <w:ilvl w:val="0"/>
          <w:numId w:val="28"/>
        </w:numPr>
        <w:ind w:left="714" w:hanging="357"/>
        <w:rPr>
          <w:i/>
        </w:rPr>
      </w:pPr>
      <w:r w:rsidRPr="00D04949">
        <w:rPr>
          <w:i/>
        </w:rPr>
        <w:t xml:space="preserve">Communication and Collaboration, </w:t>
      </w:r>
      <w:r w:rsidRPr="00D04949">
        <w:t>yaitu menggunakan media digital untuk berkomunikasi dan bekerja sama untuk mendukung pembelajaran individual dan berkontribusi pada pembelajaran orang lain.</w:t>
      </w:r>
    </w:p>
    <w:p w14:paraId="33FE8388" w14:textId="77777777" w:rsidR="006731AE" w:rsidRPr="00F7599A" w:rsidRDefault="006731AE" w:rsidP="006731AE">
      <w:pPr>
        <w:pStyle w:val="ListParagraph"/>
        <w:numPr>
          <w:ilvl w:val="1"/>
          <w:numId w:val="28"/>
        </w:numPr>
        <w:spacing w:before="120"/>
        <w:ind w:left="993" w:hanging="284"/>
        <w:rPr>
          <w:i/>
          <w:spacing w:val="-6"/>
        </w:rPr>
      </w:pPr>
      <w:r w:rsidRPr="00F7599A">
        <w:rPr>
          <w:i/>
          <w:spacing w:val="-6"/>
        </w:rPr>
        <w:t xml:space="preserve">Technology Mediated Communication and Collaboration, </w:t>
      </w:r>
      <w:r w:rsidRPr="00F7599A">
        <w:rPr>
          <w:spacing w:val="-6"/>
        </w:rPr>
        <w:t>yaitu menggunakan teknologi untuk berkomunikasi secara efektif dan mengetahui bagaimana menggunakan media sosial untuk mempromosikan hasil pekerjaan dan membuat konstribusi pengetahuan publik.</w:t>
      </w:r>
    </w:p>
    <w:p w14:paraId="4608CD26" w14:textId="77777777" w:rsidR="006731AE" w:rsidRPr="00F7599A" w:rsidRDefault="006731AE" w:rsidP="006731AE">
      <w:pPr>
        <w:pStyle w:val="ListParagraph"/>
        <w:numPr>
          <w:ilvl w:val="0"/>
          <w:numId w:val="28"/>
        </w:numPr>
        <w:ind w:left="714" w:hanging="357"/>
        <w:rPr>
          <w:i/>
          <w:spacing w:val="-6"/>
        </w:rPr>
      </w:pPr>
      <w:r w:rsidRPr="00F7599A">
        <w:rPr>
          <w:i/>
          <w:spacing w:val="-6"/>
        </w:rPr>
        <w:t xml:space="preserve">Technology Operations and Concepts, yaitu </w:t>
      </w:r>
      <w:r w:rsidRPr="00F7599A">
        <w:rPr>
          <w:spacing w:val="-6"/>
        </w:rPr>
        <w:t>memahami konsep, sistem maupun mengoperasikan teknologi dan mengembangkan kemampuan komputasi.</w:t>
      </w:r>
    </w:p>
    <w:p w14:paraId="5AB3155A" w14:textId="77777777" w:rsidR="006731AE" w:rsidRPr="00F7599A" w:rsidRDefault="006731AE" w:rsidP="006731AE">
      <w:pPr>
        <w:pStyle w:val="ListParagraph"/>
        <w:numPr>
          <w:ilvl w:val="1"/>
          <w:numId w:val="28"/>
        </w:numPr>
        <w:spacing w:after="120"/>
        <w:ind w:left="993" w:hanging="284"/>
        <w:rPr>
          <w:i/>
          <w:spacing w:val="-6"/>
        </w:rPr>
      </w:pPr>
      <w:r w:rsidRPr="00F7599A">
        <w:rPr>
          <w:i/>
          <w:spacing w:val="-6"/>
        </w:rPr>
        <w:t xml:space="preserve">General Knowledge and Functional Skills, </w:t>
      </w:r>
      <w:r w:rsidRPr="00F7599A">
        <w:rPr>
          <w:spacing w:val="-6"/>
        </w:rPr>
        <w:t xml:space="preserve">yaitu dapat menggunakan perangkat digital, memahami perbedaan antara perangkat keras dan perangkat lunak dan cara bekerjanya. Memiliki keterampilan komputer dasar seperti mengetik, menggunakan komputer, dan menjalankan program. </w:t>
      </w:r>
    </w:p>
    <w:p w14:paraId="234702C7" w14:textId="24DF8DEC" w:rsidR="006731AE" w:rsidRPr="00D04949" w:rsidRDefault="006731AE" w:rsidP="006731AE">
      <w:pPr>
        <w:pStyle w:val="ListParagraph"/>
        <w:numPr>
          <w:ilvl w:val="1"/>
          <w:numId w:val="28"/>
        </w:numPr>
        <w:spacing w:after="120"/>
        <w:ind w:left="993" w:hanging="284"/>
        <w:rPr>
          <w:i/>
        </w:rPr>
      </w:pPr>
      <w:r w:rsidRPr="00D04949">
        <w:rPr>
          <w:i/>
        </w:rPr>
        <w:t xml:space="preserve">Use in Everyday Life, </w:t>
      </w:r>
      <w:r w:rsidRPr="00D04949">
        <w:t xml:space="preserve">yaitu kemampuan menggunakan aplikasi dasar untuk mengedit, dan membuat konten, dapat mengunduh dan mengakses berbagai informasi dari internet, dapat melakukan transaksi </w:t>
      </w:r>
      <w:r w:rsidRPr="00D04949">
        <w:rPr>
          <w:i/>
        </w:rPr>
        <w:t>online</w:t>
      </w:r>
      <w:r w:rsidRPr="00D04949">
        <w:t xml:space="preserve">, melengkapi formulir </w:t>
      </w:r>
      <w:r w:rsidRPr="00D04949">
        <w:rPr>
          <w:i/>
        </w:rPr>
        <w:t>online</w:t>
      </w:r>
      <w:r w:rsidRPr="00D04949">
        <w:t xml:space="preserve"> dan lainnya</w:t>
      </w:r>
      <w:r w:rsidR="00D46616">
        <w:rPr>
          <w:lang w:val="id-ID"/>
        </w:rPr>
        <w:t>.</w:t>
      </w:r>
    </w:p>
    <w:p w14:paraId="7642410A" w14:textId="77777777" w:rsidR="006731AE" w:rsidRPr="00D04949" w:rsidRDefault="006731AE" w:rsidP="006731AE">
      <w:pPr>
        <w:pStyle w:val="ListParagraph"/>
        <w:numPr>
          <w:ilvl w:val="1"/>
          <w:numId w:val="28"/>
        </w:numPr>
        <w:spacing w:after="120"/>
        <w:ind w:left="993" w:hanging="284"/>
        <w:rPr>
          <w:i/>
        </w:rPr>
      </w:pPr>
      <w:r w:rsidRPr="00D04949">
        <w:rPr>
          <w:i/>
        </w:rPr>
        <w:t>Informed Decision Making</w:t>
      </w:r>
      <w:r w:rsidRPr="00D04949">
        <w:t>, yaitu megetahui berbagai hal yang dapat dilakukan menggunakan ICT atau internet. Kemudian dapat memilih dan menggunakan aplikasi secara efektif dan produktif.</w:t>
      </w:r>
    </w:p>
    <w:p w14:paraId="66C6180A" w14:textId="4452B187" w:rsidR="006731AE" w:rsidRPr="00D04949" w:rsidRDefault="006731AE" w:rsidP="006731AE">
      <w:pPr>
        <w:pStyle w:val="ListParagraph"/>
        <w:numPr>
          <w:ilvl w:val="1"/>
          <w:numId w:val="28"/>
        </w:numPr>
        <w:spacing w:after="120"/>
        <w:ind w:left="993" w:hanging="284"/>
        <w:rPr>
          <w:i/>
        </w:rPr>
      </w:pPr>
      <w:r w:rsidRPr="00D04949">
        <w:rPr>
          <w:i/>
        </w:rPr>
        <w:t xml:space="preserve">Seamless Use Demonstrating Self-Efficacy, </w:t>
      </w:r>
      <w:r w:rsidRPr="00D04949">
        <w:t xml:space="preserve">dapat menggunakan ICT yang berbeda untuk mendapatkan hasil yang lebih cepat, mudah dan lebih baik. Kemudian dapat memecahkan masalah teoritis atau praktis, keuntungan individua </w:t>
      </w:r>
      <w:r w:rsidR="00CF16AB">
        <w:rPr>
          <w:lang w:val="id-ID"/>
        </w:rPr>
        <w:t>a</w:t>
      </w:r>
      <w:r w:rsidRPr="00D04949">
        <w:t>tau kolektif melalui dukungan teknologi.</w:t>
      </w:r>
    </w:p>
    <w:p w14:paraId="589517C4" w14:textId="77777777" w:rsidR="006731AE" w:rsidRPr="006731AE" w:rsidRDefault="006731AE" w:rsidP="006731AE">
      <w:pPr>
        <w:pStyle w:val="ListParagraph"/>
        <w:numPr>
          <w:ilvl w:val="1"/>
          <w:numId w:val="28"/>
        </w:numPr>
        <w:spacing w:after="120"/>
        <w:ind w:left="993" w:hanging="284"/>
        <w:rPr>
          <w:i/>
          <w:spacing w:val="-10"/>
        </w:rPr>
      </w:pPr>
      <w:r w:rsidRPr="00D04949">
        <w:rPr>
          <w:i/>
        </w:rPr>
        <w:t xml:space="preserve">Learning about and with Digital Technologies, </w:t>
      </w:r>
      <w:r w:rsidRPr="00D04949">
        <w:t xml:space="preserve">yaitu menggunakan media </w:t>
      </w:r>
      <w:r w:rsidRPr="00D04949">
        <w:rPr>
          <w:i/>
        </w:rPr>
        <w:t>digital</w:t>
      </w:r>
      <w:r w:rsidRPr="00D04949">
        <w:t xml:space="preserve"> untuk belajar, dan untuk memperluas pengetahuan. Belajar dan beradaptasi bagaimana bekerja menggunakan teknologi baru, dan mampu memecahkan masalah teknis dan tahu apa yang harus dilakukan ketika teknologi tidak berfungsi.</w:t>
      </w:r>
    </w:p>
    <w:p w14:paraId="6ABD95C3" w14:textId="77777777" w:rsidR="006731AE" w:rsidRPr="006731AE" w:rsidRDefault="006731AE" w:rsidP="006731AE">
      <w:pPr>
        <w:pStyle w:val="ListParagraph"/>
        <w:ind w:left="714" w:firstLine="0"/>
        <w:rPr>
          <w:i/>
          <w:spacing w:val="-6"/>
        </w:rPr>
      </w:pPr>
    </w:p>
    <w:p w14:paraId="062758B3" w14:textId="77777777" w:rsidR="006731AE" w:rsidRPr="006731AE" w:rsidRDefault="006731AE" w:rsidP="006731AE">
      <w:pPr>
        <w:pStyle w:val="Heading2"/>
        <w:rPr>
          <w:i/>
        </w:rPr>
      </w:pPr>
      <w:bookmarkStart w:id="43" w:name="_Toc515451841"/>
      <w:r>
        <w:rPr>
          <w:i/>
        </w:rPr>
        <w:t>Northstar Digital Literacy Assessment Project Standard</w:t>
      </w:r>
      <w:bookmarkEnd w:id="43"/>
    </w:p>
    <w:p w14:paraId="2E826BFF" w14:textId="77777777" w:rsidR="006731AE" w:rsidRPr="00D04949" w:rsidRDefault="006731AE" w:rsidP="006731AE">
      <w:pPr>
        <w:ind w:firstLine="720"/>
      </w:pPr>
      <w:r w:rsidRPr="00D04949">
        <w:rPr>
          <w:i/>
        </w:rPr>
        <w:t>Northstar Digital Literacy Assessmenst Project Standard</w:t>
      </w:r>
      <w:r w:rsidRPr="00D04949">
        <w:t xml:space="preserve"> (2015) merupakan salah satu tes </w:t>
      </w:r>
      <w:r w:rsidRPr="00D04949">
        <w:rPr>
          <w:i/>
        </w:rPr>
        <w:t>digital literacy</w:t>
      </w:r>
      <w:r w:rsidRPr="00D04949">
        <w:t xml:space="preserve"> yang mengkaji komponen, kemampuan dalam menggunakan teknologi. Komponen </w:t>
      </w:r>
      <w:r w:rsidRPr="00D04949">
        <w:rPr>
          <w:i/>
        </w:rPr>
        <w:t>Northstar Digital Literacy Assessmenst Project Standard</w:t>
      </w:r>
      <w:r w:rsidRPr="00D04949">
        <w:t xml:space="preserve"> terdiri atas:</w:t>
      </w:r>
    </w:p>
    <w:p w14:paraId="5C75EC7A" w14:textId="77777777" w:rsidR="006731AE" w:rsidRPr="00F7599A" w:rsidRDefault="006731AE" w:rsidP="006731AE">
      <w:pPr>
        <w:pStyle w:val="ListParagraph"/>
        <w:numPr>
          <w:ilvl w:val="3"/>
          <w:numId w:val="29"/>
        </w:numPr>
        <w:ind w:left="284" w:hanging="284"/>
        <w:rPr>
          <w:spacing w:val="-6"/>
        </w:rPr>
      </w:pPr>
      <w:r w:rsidRPr="00F7599A">
        <w:rPr>
          <w:i/>
          <w:spacing w:val="-6"/>
        </w:rPr>
        <w:t>Basic Computer Skill</w:t>
      </w:r>
      <w:r w:rsidRPr="00F7599A">
        <w:rPr>
          <w:spacing w:val="-6"/>
        </w:rPr>
        <w:t>, yaitu kemampuan mengidentifikasi bagian-bagian komputer, dan mendemonstrasikan pemahaman menggunakan program dan meng-</w:t>
      </w:r>
      <w:r w:rsidRPr="00F7599A">
        <w:rPr>
          <w:i/>
          <w:spacing w:val="-6"/>
        </w:rPr>
        <w:t>update-</w:t>
      </w:r>
      <w:r w:rsidRPr="00F7599A">
        <w:rPr>
          <w:spacing w:val="-6"/>
        </w:rPr>
        <w:t>nya.</w:t>
      </w:r>
    </w:p>
    <w:p w14:paraId="32FDF22B" w14:textId="77777777" w:rsidR="006731AE" w:rsidRPr="00D04949" w:rsidRDefault="006731AE" w:rsidP="006731AE">
      <w:pPr>
        <w:pStyle w:val="ListParagraph"/>
        <w:numPr>
          <w:ilvl w:val="3"/>
          <w:numId w:val="29"/>
        </w:numPr>
        <w:ind w:left="284" w:hanging="284"/>
      </w:pPr>
      <w:r w:rsidRPr="00D04949">
        <w:rPr>
          <w:i/>
        </w:rPr>
        <w:t>Internet</w:t>
      </w:r>
      <w:r w:rsidRPr="00D04949">
        <w:t xml:space="preserve">, yaitu kemampuan mengidentifikasi website, </w:t>
      </w:r>
      <w:r w:rsidRPr="00D04949">
        <w:rPr>
          <w:i/>
        </w:rPr>
        <w:t>homepage</w:t>
      </w:r>
      <w:r w:rsidRPr="00D04949">
        <w:t xml:space="preserve">, dan hal-hal yang berkaitan dengan </w:t>
      </w:r>
      <w:r w:rsidRPr="00D04949">
        <w:rPr>
          <w:i/>
        </w:rPr>
        <w:t>web browser</w:t>
      </w:r>
      <w:r w:rsidRPr="00D04949">
        <w:t xml:space="preserve"> seperti menggunakan </w:t>
      </w:r>
      <w:r w:rsidRPr="00D04949">
        <w:rPr>
          <w:i/>
        </w:rPr>
        <w:t>hyperlink</w:t>
      </w:r>
      <w:r w:rsidRPr="00D04949">
        <w:t xml:space="preserve"> untuk mengakses sebuah website.</w:t>
      </w:r>
    </w:p>
    <w:p w14:paraId="53401A09" w14:textId="77777777" w:rsidR="006731AE" w:rsidRPr="00D04949" w:rsidRDefault="006731AE" w:rsidP="006731AE">
      <w:pPr>
        <w:pStyle w:val="ListParagraph"/>
        <w:numPr>
          <w:ilvl w:val="3"/>
          <w:numId w:val="29"/>
        </w:numPr>
        <w:ind w:left="284" w:hanging="284"/>
      </w:pPr>
      <w:r w:rsidRPr="00D04949">
        <w:rPr>
          <w:i/>
        </w:rPr>
        <w:t>Operating System</w:t>
      </w:r>
      <w:r w:rsidRPr="00D04949">
        <w:t xml:space="preserve">, yaitu kemampuan mengidentifikasi sistem operasi yang digunakan, mendemonstrasikan, dan pemahaman sstem operasi tersebut. </w:t>
      </w:r>
    </w:p>
    <w:p w14:paraId="5D33B0DF" w14:textId="77777777" w:rsidR="006731AE" w:rsidRPr="00D04949" w:rsidRDefault="006731AE" w:rsidP="006731AE">
      <w:pPr>
        <w:pStyle w:val="ListParagraph"/>
        <w:numPr>
          <w:ilvl w:val="3"/>
          <w:numId w:val="29"/>
        </w:numPr>
        <w:ind w:left="284" w:hanging="284"/>
      </w:pPr>
      <w:r w:rsidRPr="00D04949">
        <w:rPr>
          <w:i/>
        </w:rPr>
        <w:lastRenderedPageBreak/>
        <w:t xml:space="preserve">Email, </w:t>
      </w:r>
      <w:r w:rsidRPr="00D04949">
        <w:t xml:space="preserve">yaitu menjelaskan apa yang dimaksud </w:t>
      </w:r>
      <w:r w:rsidRPr="00D04949">
        <w:rPr>
          <w:i/>
        </w:rPr>
        <w:t xml:space="preserve">email, </w:t>
      </w:r>
      <w:r w:rsidRPr="00D04949">
        <w:t xml:space="preserve">manfaat, dan cara membuat </w:t>
      </w:r>
      <w:r w:rsidR="00564A0E" w:rsidRPr="00D04949">
        <w:rPr>
          <w:i/>
        </w:rPr>
        <w:t>email</w:t>
      </w:r>
      <w:r w:rsidRPr="00D04949">
        <w:t xml:space="preserve"> baru. Dapat mengidentifikasi antara spam dengan </w:t>
      </w:r>
      <w:r w:rsidR="00564A0E" w:rsidRPr="00D04949">
        <w:rPr>
          <w:i/>
        </w:rPr>
        <w:t>email</w:t>
      </w:r>
      <w:r w:rsidRPr="00D04949">
        <w:t xml:space="preserve"> masuk.</w:t>
      </w:r>
    </w:p>
    <w:p w14:paraId="2315408B" w14:textId="77777777" w:rsidR="006731AE" w:rsidRPr="00D04949" w:rsidRDefault="006731AE" w:rsidP="006731AE">
      <w:pPr>
        <w:pStyle w:val="ListParagraph"/>
        <w:numPr>
          <w:ilvl w:val="3"/>
          <w:numId w:val="29"/>
        </w:numPr>
        <w:ind w:left="284" w:hanging="284"/>
      </w:pPr>
      <w:r w:rsidRPr="00D04949">
        <w:rPr>
          <w:i/>
        </w:rPr>
        <w:t>Microsoft Word,</w:t>
      </w:r>
      <w:r w:rsidRPr="00D04949">
        <w:t xml:space="preserve"> yaitu kemampuan menggunakan Ms. Word seperti membuat, membuka, menyimpan dan menyisipkan sebuah gambar dan lainnya.</w:t>
      </w:r>
    </w:p>
    <w:p w14:paraId="0159CCB2" w14:textId="77777777" w:rsidR="006731AE" w:rsidRPr="00D04949" w:rsidRDefault="006731AE" w:rsidP="006731AE">
      <w:pPr>
        <w:pStyle w:val="ListParagraph"/>
        <w:numPr>
          <w:ilvl w:val="3"/>
          <w:numId w:val="29"/>
        </w:numPr>
        <w:ind w:left="284" w:hanging="284"/>
      </w:pPr>
      <w:r w:rsidRPr="00D04949">
        <w:rPr>
          <w:i/>
        </w:rPr>
        <w:t xml:space="preserve">Social Media, </w:t>
      </w:r>
      <w:r w:rsidRPr="00D04949">
        <w:t>yaitu kemampuan dan pemahaman menggunakan media sosial, mampu membedakan tipe media sosial dan fungsinya, membuat akun baru, dan mengenali informasi dan konsekuensi yang didapatkan.</w:t>
      </w:r>
    </w:p>
    <w:p w14:paraId="6D0E84FB" w14:textId="77777777" w:rsidR="006731AE" w:rsidRPr="00F7599A" w:rsidRDefault="006731AE" w:rsidP="006731AE">
      <w:pPr>
        <w:pStyle w:val="ListParagraph"/>
        <w:numPr>
          <w:ilvl w:val="3"/>
          <w:numId w:val="29"/>
        </w:numPr>
        <w:ind w:left="284" w:hanging="284"/>
        <w:rPr>
          <w:spacing w:val="-6"/>
        </w:rPr>
      </w:pPr>
      <w:r w:rsidRPr="00F7599A">
        <w:rPr>
          <w:i/>
          <w:spacing w:val="-6"/>
        </w:rPr>
        <w:t>Microsoft Excel,</w:t>
      </w:r>
      <w:r w:rsidRPr="00F7599A">
        <w:rPr>
          <w:spacing w:val="-6"/>
        </w:rPr>
        <w:t xml:space="preserve"> yaitu kemampuan menggunakan Ms. Excel seperti menggunakan formula, membuat grafik, menghapus dan mengyisipkan data di Ms. Excel.</w:t>
      </w:r>
    </w:p>
    <w:p w14:paraId="6110737D" w14:textId="77777777" w:rsidR="006731AE" w:rsidRPr="00D04949" w:rsidRDefault="006731AE" w:rsidP="006731AE">
      <w:pPr>
        <w:pStyle w:val="ListParagraph"/>
        <w:numPr>
          <w:ilvl w:val="3"/>
          <w:numId w:val="29"/>
        </w:numPr>
        <w:ind w:left="284" w:hanging="284"/>
      </w:pPr>
      <w:r w:rsidRPr="00D04949">
        <w:rPr>
          <w:i/>
        </w:rPr>
        <w:t xml:space="preserve">Microsoft PowerPoint, </w:t>
      </w:r>
      <w:r w:rsidRPr="00D04949">
        <w:t>yaitu kemampuan menggunakan Ms. PowerPoint seperti menggunakan membuat presentasi, mengelola teks, dan mengaplikasikan tema.</w:t>
      </w:r>
    </w:p>
    <w:p w14:paraId="4F2B73C7" w14:textId="77777777" w:rsidR="006731AE" w:rsidRPr="00D04949" w:rsidRDefault="006731AE" w:rsidP="006731AE">
      <w:pPr>
        <w:pStyle w:val="ListParagraph"/>
        <w:numPr>
          <w:ilvl w:val="3"/>
          <w:numId w:val="29"/>
        </w:numPr>
        <w:ind w:left="284" w:hanging="284"/>
      </w:pPr>
      <w:r w:rsidRPr="00D04949">
        <w:rPr>
          <w:i/>
        </w:rPr>
        <w:t>Information Literacy,</w:t>
      </w:r>
      <w:r w:rsidRPr="00D04949">
        <w:t xml:space="preserve"> yaitu kemampuan mendefiniskan masalah, mengidentifikasi tipe dan format dari suatau informasi </w:t>
      </w:r>
      <w:r w:rsidR="00564A0E" w:rsidRPr="00D04949">
        <w:rPr>
          <w:i/>
        </w:rPr>
        <w:t>online</w:t>
      </w:r>
      <w:r w:rsidRPr="00D04949">
        <w:t xml:space="preserve"> seperti artikel, </w:t>
      </w:r>
      <w:r w:rsidRPr="00D04949">
        <w:rPr>
          <w:i/>
        </w:rPr>
        <w:t>database</w:t>
      </w:r>
      <w:r w:rsidRPr="00D04949">
        <w:t>, gambar, video dan lainnya.</w:t>
      </w:r>
    </w:p>
    <w:p w14:paraId="51056C50" w14:textId="77777777" w:rsidR="006731AE" w:rsidRDefault="006731AE" w:rsidP="006731AE">
      <w:pPr>
        <w:ind w:firstLine="0"/>
      </w:pPr>
    </w:p>
    <w:p w14:paraId="58191CCA" w14:textId="77777777" w:rsidR="009C781A" w:rsidRDefault="009C781A" w:rsidP="009C781A">
      <w:pPr>
        <w:pStyle w:val="Heading2"/>
      </w:pPr>
      <w:bookmarkStart w:id="44" w:name="_Toc515451842"/>
      <w:r>
        <w:rPr>
          <w:i/>
        </w:rPr>
        <w:t>Framework</w:t>
      </w:r>
      <w:r>
        <w:t xml:space="preserve"> Laravel 5.5</w:t>
      </w:r>
      <w:bookmarkEnd w:id="44"/>
    </w:p>
    <w:p w14:paraId="56726885" w14:textId="77777777" w:rsidR="009C781A" w:rsidRDefault="009C781A" w:rsidP="009C781A">
      <w:pPr>
        <w:spacing w:before="120"/>
        <w:ind w:firstLine="0"/>
      </w:pPr>
      <w:r>
        <w:tab/>
      </w:r>
      <w:r>
        <w:rPr>
          <w:i/>
        </w:rPr>
        <w:t xml:space="preserve">Framework </w:t>
      </w:r>
      <w:r>
        <w:t xml:space="preserve">Laravel 5.5 adalah salah satu </w:t>
      </w:r>
      <w:r w:rsidRPr="009C781A">
        <w:rPr>
          <w:i/>
        </w:rPr>
        <w:t>web application framework</w:t>
      </w:r>
      <w:r>
        <w:t xml:space="preserve"> yang bersifat </w:t>
      </w:r>
      <w:r w:rsidRPr="009C781A">
        <w:rPr>
          <w:i/>
        </w:rPr>
        <w:t>open source</w:t>
      </w:r>
      <w:r>
        <w:t>, dengan menggunakan PHP 5 dan berbasis MVC (</w:t>
      </w:r>
      <w:r>
        <w:rPr>
          <w:i/>
        </w:rPr>
        <w:t>Model View Controller</w:t>
      </w:r>
      <w:r>
        <w:t>). MVC merupakan sebuah metode untuk membuat aplikasi dengan memisahkan antara data (</w:t>
      </w:r>
      <w:r>
        <w:rPr>
          <w:i/>
        </w:rPr>
        <w:t>Model</w:t>
      </w:r>
      <w:r>
        <w:t>), tampilan (</w:t>
      </w:r>
      <w:r>
        <w:rPr>
          <w:i/>
        </w:rPr>
        <w:t>View</w:t>
      </w:r>
      <w:r>
        <w:t>) dan menghubungkan prosesnya (</w:t>
      </w:r>
      <w:r>
        <w:rPr>
          <w:i/>
        </w:rPr>
        <w:t>Controller</w:t>
      </w:r>
      <w:r>
        <w:t>). Terdapat 3 komponen pembangunan suatu MVC, yaitu:</w:t>
      </w:r>
    </w:p>
    <w:p w14:paraId="7E2088CF" w14:textId="77155A56" w:rsidR="009C781A" w:rsidRDefault="009C781A" w:rsidP="009C781A">
      <w:pPr>
        <w:pStyle w:val="ListParagraph"/>
        <w:numPr>
          <w:ilvl w:val="0"/>
          <w:numId w:val="36"/>
        </w:numPr>
        <w:spacing w:before="120"/>
        <w:rPr>
          <w:rFonts w:ascii="TimesNewRomanPSMT" w:hAnsi="TimesNewRomanPSMT"/>
        </w:rPr>
      </w:pPr>
      <w:r>
        <w:rPr>
          <w:i/>
        </w:rPr>
        <w:t>Model</w:t>
      </w:r>
      <w:r>
        <w:t xml:space="preserve"> adalah bagian yang berperan menghubungkan </w:t>
      </w:r>
      <w:r>
        <w:rPr>
          <w:i/>
        </w:rPr>
        <w:t>controller</w:t>
      </w:r>
      <w:r>
        <w:t xml:space="preserve"> dengan </w:t>
      </w:r>
      <w:r>
        <w:rPr>
          <w:i/>
        </w:rPr>
        <w:t>database</w:t>
      </w:r>
      <w:r>
        <w:t>, yaitu melakukan manipulasi data ke database seperti CRUD (</w:t>
      </w:r>
      <w:r>
        <w:rPr>
          <w:i/>
        </w:rPr>
        <w:t>create</w:t>
      </w:r>
      <w:r>
        <w:t xml:space="preserve">, </w:t>
      </w:r>
      <w:r>
        <w:rPr>
          <w:i/>
        </w:rPr>
        <w:t>read</w:t>
      </w:r>
      <w:r>
        <w:t xml:space="preserve">, </w:t>
      </w:r>
      <w:r>
        <w:rPr>
          <w:i/>
        </w:rPr>
        <w:t>update</w:t>
      </w:r>
      <w:r>
        <w:t xml:space="preserve">, </w:t>
      </w:r>
      <w:r>
        <w:rPr>
          <w:i/>
        </w:rPr>
        <w:t>delete</w:t>
      </w:r>
      <w:r>
        <w:t>)</w:t>
      </w:r>
      <w:r w:rsidR="00923C65">
        <w:t>.</w:t>
      </w:r>
    </w:p>
    <w:p w14:paraId="412D6CE1" w14:textId="77777777" w:rsidR="009C781A" w:rsidRDefault="009C781A" w:rsidP="009C781A">
      <w:pPr>
        <w:pStyle w:val="ListParagraph"/>
        <w:numPr>
          <w:ilvl w:val="0"/>
          <w:numId w:val="36"/>
        </w:numPr>
        <w:spacing w:before="120"/>
        <w:rPr>
          <w:rFonts w:cs="Times New Roman"/>
        </w:rPr>
      </w:pPr>
      <w:r>
        <w:rPr>
          <w:rFonts w:cs="Times New Roman"/>
          <w:i/>
        </w:rPr>
        <w:t xml:space="preserve">View </w:t>
      </w:r>
      <w:r>
        <w:rPr>
          <w:rFonts w:cs="Times New Roman"/>
        </w:rPr>
        <w:t xml:space="preserve">berguna untuk mengatur data yang akan ditampilkan. Data yang didapat dari </w:t>
      </w:r>
      <w:r>
        <w:rPr>
          <w:rFonts w:cs="Times New Roman"/>
          <w:i/>
        </w:rPr>
        <w:t xml:space="preserve">model </w:t>
      </w:r>
      <w:r>
        <w:rPr>
          <w:rFonts w:cs="Times New Roman"/>
        </w:rPr>
        <w:t xml:space="preserve">akan diproses oleh </w:t>
      </w:r>
      <w:r>
        <w:rPr>
          <w:rFonts w:cs="Times New Roman"/>
          <w:i/>
        </w:rPr>
        <w:t>controller</w:t>
      </w:r>
      <w:r>
        <w:rPr>
          <w:rFonts w:cs="Times New Roman"/>
        </w:rPr>
        <w:t xml:space="preserve"> kemudian oleh </w:t>
      </w:r>
      <w:r>
        <w:rPr>
          <w:rFonts w:cs="Times New Roman"/>
          <w:i/>
        </w:rPr>
        <w:t>view</w:t>
      </w:r>
      <w:r>
        <w:rPr>
          <w:rFonts w:cs="Times New Roman"/>
        </w:rPr>
        <w:t xml:space="preserve"> ditampilkan kepada </w:t>
      </w:r>
      <w:r>
        <w:rPr>
          <w:rFonts w:cs="Times New Roman"/>
          <w:i/>
        </w:rPr>
        <w:t>user</w:t>
      </w:r>
      <w:r>
        <w:rPr>
          <w:rFonts w:cs="Times New Roman"/>
        </w:rPr>
        <w:t>.</w:t>
      </w:r>
    </w:p>
    <w:p w14:paraId="06B6BB00" w14:textId="77777777" w:rsidR="009C781A" w:rsidRDefault="009C781A" w:rsidP="009C781A">
      <w:pPr>
        <w:pStyle w:val="ListParagraph"/>
        <w:numPr>
          <w:ilvl w:val="0"/>
          <w:numId w:val="36"/>
        </w:numPr>
        <w:spacing w:before="120"/>
        <w:rPr>
          <w:rFonts w:cs="Times New Roman"/>
          <w:i/>
        </w:rPr>
      </w:pPr>
      <w:r>
        <w:rPr>
          <w:rFonts w:cs="Times New Roman"/>
          <w:i/>
        </w:rPr>
        <w:t xml:space="preserve">Controller </w:t>
      </w:r>
      <w:r>
        <w:rPr>
          <w:rFonts w:cs="Times New Roman"/>
        </w:rPr>
        <w:t xml:space="preserve">merupakan bagian penghubung antara </w:t>
      </w:r>
      <w:r>
        <w:rPr>
          <w:rFonts w:cs="Times New Roman"/>
          <w:i/>
        </w:rPr>
        <w:t xml:space="preserve">model </w:t>
      </w:r>
      <w:r>
        <w:rPr>
          <w:rFonts w:cs="Times New Roman"/>
        </w:rPr>
        <w:t xml:space="preserve">dan </w:t>
      </w:r>
      <w:r>
        <w:rPr>
          <w:rFonts w:cs="Times New Roman"/>
          <w:i/>
        </w:rPr>
        <w:t>view</w:t>
      </w:r>
      <w:r>
        <w:rPr>
          <w:rFonts w:cs="Times New Roman"/>
        </w:rPr>
        <w:t xml:space="preserve">. </w:t>
      </w:r>
      <w:r>
        <w:rPr>
          <w:rFonts w:cs="Times New Roman"/>
          <w:i/>
        </w:rPr>
        <w:t xml:space="preserve">Controller </w:t>
      </w:r>
      <w:r>
        <w:rPr>
          <w:rFonts w:cs="Times New Roman"/>
        </w:rPr>
        <w:t xml:space="preserve">berfungsi untuk memproses fungsi atau perintah dari </w:t>
      </w:r>
      <w:r>
        <w:rPr>
          <w:rFonts w:cs="Times New Roman"/>
          <w:i/>
        </w:rPr>
        <w:t>user</w:t>
      </w:r>
      <w:r>
        <w:rPr>
          <w:rFonts w:cs="Times New Roman"/>
        </w:rPr>
        <w:t xml:space="preserve"> kemudian menentukan bagaimana aplikasi dijalankan (Susanto </w:t>
      </w:r>
      <w:r>
        <w:rPr>
          <w:rFonts w:cs="Times New Roman"/>
          <w:i/>
        </w:rPr>
        <w:t>et al</w:t>
      </w:r>
      <w:r>
        <w:rPr>
          <w:rFonts w:cs="Times New Roman"/>
        </w:rPr>
        <w:t>. 2015).</w:t>
      </w:r>
    </w:p>
    <w:p w14:paraId="2B309883" w14:textId="77777777" w:rsidR="0063250C" w:rsidRDefault="0063250C" w:rsidP="006731AE">
      <w:pPr>
        <w:ind w:firstLine="0"/>
      </w:pPr>
    </w:p>
    <w:p w14:paraId="0257A532" w14:textId="77777777" w:rsidR="0063250C" w:rsidRDefault="0063250C" w:rsidP="006731AE">
      <w:pPr>
        <w:ind w:firstLine="0"/>
      </w:pPr>
    </w:p>
    <w:p w14:paraId="77692D34" w14:textId="77777777" w:rsidR="00C40F1D" w:rsidRDefault="00F62ADA" w:rsidP="00F62ADA">
      <w:pPr>
        <w:pStyle w:val="Heading1"/>
      </w:pPr>
      <w:bookmarkStart w:id="45" w:name="_Toc330535267"/>
      <w:bookmarkStart w:id="46" w:name="_Toc330535329"/>
      <w:bookmarkStart w:id="47" w:name="_Toc330535355"/>
      <w:bookmarkStart w:id="48" w:name="_Toc330964708"/>
      <w:bookmarkStart w:id="49" w:name="_Toc515451843"/>
      <w:r>
        <w:t>METODE</w:t>
      </w:r>
      <w:bookmarkEnd w:id="45"/>
      <w:bookmarkEnd w:id="46"/>
      <w:bookmarkEnd w:id="47"/>
      <w:bookmarkEnd w:id="48"/>
      <w:bookmarkEnd w:id="49"/>
    </w:p>
    <w:p w14:paraId="18F80D05" w14:textId="77777777" w:rsidR="004C7089" w:rsidRDefault="004C7089" w:rsidP="004C7089">
      <w:pPr>
        <w:pStyle w:val="Heading2"/>
        <w:rPr>
          <w:lang w:val="id-ID"/>
        </w:rPr>
      </w:pPr>
      <w:bookmarkStart w:id="50" w:name="_Toc515451844"/>
      <w:r>
        <w:rPr>
          <w:lang w:val="id-ID"/>
        </w:rPr>
        <w:t>Data Penelitian</w:t>
      </w:r>
      <w:bookmarkEnd w:id="50"/>
    </w:p>
    <w:p w14:paraId="7F183D39" w14:textId="77777777" w:rsidR="00C10251" w:rsidRPr="00A80F60" w:rsidRDefault="00F4383F" w:rsidP="00564A0E">
      <w:pPr>
        <w:pStyle w:val="Default"/>
        <w:ind w:firstLine="720"/>
        <w:jc w:val="both"/>
        <w:rPr>
          <w:spacing w:val="-2"/>
        </w:rPr>
      </w:pPr>
      <w:r w:rsidRPr="00A80F60">
        <w:rPr>
          <w:bCs/>
          <w:spacing w:val="-2"/>
          <w:lang w:val="en-GB"/>
        </w:rPr>
        <w:t xml:space="preserve">Data yang digunakan pada penelitian ini </w:t>
      </w:r>
      <w:r w:rsidRPr="00A80F60">
        <w:rPr>
          <w:spacing w:val="-2"/>
        </w:rPr>
        <w:t xml:space="preserve">adalah hasil wawancara, survei, dan hasil analisis kebutuhan sistem berdasarkan indikator </w:t>
      </w:r>
      <w:r w:rsidRPr="00A80F60">
        <w:rPr>
          <w:i/>
          <w:spacing w:val="-2"/>
        </w:rPr>
        <w:t>BC</w:t>
      </w:r>
      <w:r w:rsidRPr="00A80F60">
        <w:rPr>
          <w:spacing w:val="-2"/>
        </w:rPr>
        <w:t xml:space="preserve">’s </w:t>
      </w:r>
      <w:r w:rsidRPr="00A80F60">
        <w:rPr>
          <w:i/>
          <w:spacing w:val="-2"/>
        </w:rPr>
        <w:t>digital literacy framework</w:t>
      </w:r>
      <w:r w:rsidRPr="00A80F60">
        <w:rPr>
          <w:spacing w:val="-2"/>
        </w:rPr>
        <w:t xml:space="preserve"> yang dilakukan terhadap staf pemerintah di Kantor Kedinasan di Kota Bogor.</w:t>
      </w:r>
    </w:p>
    <w:p w14:paraId="5FF1ADB0" w14:textId="77777777" w:rsidR="00F4383F" w:rsidRPr="00C10251" w:rsidRDefault="00F4383F" w:rsidP="00C10251">
      <w:pPr>
        <w:pStyle w:val="Default"/>
        <w:ind w:left="426"/>
        <w:jc w:val="both"/>
        <w:rPr>
          <w:rFonts w:eastAsiaTheme="minorHAnsi"/>
          <w:color w:val="auto"/>
          <w:lang w:val="id-ID"/>
        </w:rPr>
      </w:pPr>
    </w:p>
    <w:p w14:paraId="55A12E0D" w14:textId="77777777" w:rsidR="00DB37C3" w:rsidRPr="00B23427" w:rsidRDefault="00B23427" w:rsidP="00C10251">
      <w:pPr>
        <w:pStyle w:val="Heading2"/>
        <w:rPr>
          <w:lang w:val="id-ID"/>
        </w:rPr>
      </w:pPr>
      <w:bookmarkStart w:id="51" w:name="_Toc515451845"/>
      <w:r>
        <w:rPr>
          <w:lang w:val="id-ID"/>
        </w:rPr>
        <w:t>Tahapan Penelitian</w:t>
      </w:r>
      <w:bookmarkEnd w:id="51"/>
    </w:p>
    <w:p w14:paraId="23707EE4" w14:textId="77777777" w:rsidR="00F4383F" w:rsidRDefault="00F4383F" w:rsidP="00F4383F">
      <w:pPr>
        <w:tabs>
          <w:tab w:val="left" w:pos="5015"/>
        </w:tabs>
        <w:ind w:firstLine="540"/>
        <w:rPr>
          <w:spacing w:val="-6"/>
        </w:rPr>
      </w:pPr>
      <w:r w:rsidRPr="000E2876">
        <w:rPr>
          <w:spacing w:val="-6"/>
          <w:lang w:val="en-GB" w:eastAsia="en-US"/>
        </w:rPr>
        <w:t xml:space="preserve">Penelitian </w:t>
      </w:r>
      <w:r w:rsidRPr="000E2876">
        <w:rPr>
          <w:spacing w:val="-6"/>
        </w:rPr>
        <w:t xml:space="preserve">ini akan berfokus pada pengembangan sistem </w:t>
      </w:r>
      <w:r w:rsidRPr="000E2876">
        <w:rPr>
          <w:i/>
          <w:spacing w:val="-6"/>
        </w:rPr>
        <w:t>digital literacy</w:t>
      </w:r>
      <w:r w:rsidRPr="000E2876">
        <w:rPr>
          <w:spacing w:val="-6"/>
        </w:rPr>
        <w:t xml:space="preserve">. Metode yang akan digunakan pada penelitian ini adalah metode </w:t>
      </w:r>
      <w:r w:rsidRPr="000E2876">
        <w:rPr>
          <w:i/>
          <w:spacing w:val="-6"/>
        </w:rPr>
        <w:t xml:space="preserve">prototyping </w:t>
      </w:r>
      <w:r w:rsidRPr="000E2876">
        <w:rPr>
          <w:spacing w:val="-6"/>
        </w:rPr>
        <w:t xml:space="preserve">(Pressman 2010). Proses pengembangan sistem dilakukan dengan melakukan survei dan komunikasi untuk menentukan keseluruhan sasaran untuk sistem, mengidentifikasi semua kebutuhan yang </w:t>
      </w:r>
      <w:r w:rsidRPr="000E2876">
        <w:rPr>
          <w:spacing w:val="-6"/>
        </w:rPr>
        <w:lastRenderedPageBreak/>
        <w:t xml:space="preserve">diketahui, dan menyusun sistem. Paradigma pengembangan perangkat lunak </w:t>
      </w:r>
      <w:r w:rsidRPr="000E2876">
        <w:rPr>
          <w:i/>
          <w:spacing w:val="-6"/>
        </w:rPr>
        <w:t>prototyping</w:t>
      </w:r>
      <w:r w:rsidRPr="000E2876">
        <w:rPr>
          <w:spacing w:val="-6"/>
        </w:rPr>
        <w:t xml:space="preserve"> dapat dilihat pada Gambar 1.</w:t>
      </w:r>
    </w:p>
    <w:p w14:paraId="2DC0C653" w14:textId="0C4F1F24" w:rsidR="00875310" w:rsidRDefault="005165DB" w:rsidP="007166B9">
      <w:pPr>
        <w:pStyle w:val="Paragraf"/>
        <w:keepNext/>
        <w:spacing w:before="120"/>
        <w:ind w:firstLine="0"/>
        <w:jc w:val="center"/>
      </w:pPr>
      <w:r>
        <w:rPr>
          <w:noProof/>
        </w:rPr>
        <w:drawing>
          <wp:inline distT="0" distB="0" distL="0" distR="0" wp14:anchorId="526A6F56" wp14:editId="312BA963">
            <wp:extent cx="3181350" cy="1228725"/>
            <wp:effectExtent l="0" t="0" r="0" b="952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3181350" cy="1228725"/>
                    </a:xfrm>
                    <a:prstGeom prst="rect">
                      <a:avLst/>
                    </a:prstGeom>
                  </pic:spPr>
                </pic:pic>
              </a:graphicData>
            </a:graphic>
          </wp:inline>
        </w:drawing>
      </w:r>
    </w:p>
    <w:p w14:paraId="57851B4B" w14:textId="77777777" w:rsidR="009263C7" w:rsidRPr="00875310" w:rsidRDefault="00875310" w:rsidP="00875310">
      <w:pPr>
        <w:pStyle w:val="Caption"/>
        <w:jc w:val="center"/>
      </w:pPr>
      <w:r w:rsidRPr="00875310">
        <w:t xml:space="preserve">Gambar </w:t>
      </w:r>
      <w:r w:rsidR="00B25C99">
        <w:rPr>
          <w:noProof/>
        </w:rPr>
        <w:fldChar w:fldCharType="begin"/>
      </w:r>
      <w:r w:rsidR="00B25C99">
        <w:rPr>
          <w:noProof/>
        </w:rPr>
        <w:instrText xml:space="preserve"> SEQ Gambar \* ARABIC </w:instrText>
      </w:r>
      <w:r w:rsidR="00B25C99">
        <w:rPr>
          <w:noProof/>
        </w:rPr>
        <w:fldChar w:fldCharType="separate"/>
      </w:r>
      <w:r w:rsidR="00D75CF5">
        <w:rPr>
          <w:noProof/>
        </w:rPr>
        <w:t>1</w:t>
      </w:r>
      <w:r w:rsidR="00B25C99">
        <w:rPr>
          <w:noProof/>
        </w:rPr>
        <w:fldChar w:fldCharType="end"/>
      </w:r>
      <w:r w:rsidRPr="00875310">
        <w:t xml:space="preserve"> </w:t>
      </w:r>
      <w:bookmarkStart w:id="52" w:name="_Toc515347837"/>
      <w:r w:rsidRPr="00875310">
        <w:t xml:space="preserve">Metode </w:t>
      </w:r>
      <w:r w:rsidRPr="00875310">
        <w:rPr>
          <w:i/>
        </w:rPr>
        <w:t>Prototyping</w:t>
      </w:r>
      <w:bookmarkEnd w:id="52"/>
    </w:p>
    <w:p w14:paraId="2874EE7B" w14:textId="031EE7FC" w:rsidR="00F4383F" w:rsidRDefault="00F4383F" w:rsidP="00F4383F">
      <w:pPr>
        <w:ind w:firstLine="539"/>
      </w:pPr>
      <w:r>
        <w:tab/>
      </w:r>
      <w:r w:rsidR="005165DB">
        <w:t xml:space="preserve">Perancangan sistem bersifat iteratif, karena disesuaikan berdasarkan kebutuhan sistem. Secara umum, tahapan-tahapan pengembangan sistem menggunakan metode </w:t>
      </w:r>
      <w:r w:rsidR="005165DB">
        <w:rPr>
          <w:i/>
        </w:rPr>
        <w:t>prototyping</w:t>
      </w:r>
      <w:r w:rsidR="005165DB">
        <w:t xml:space="preserve"> adalah sebagai berikut:</w:t>
      </w:r>
    </w:p>
    <w:p w14:paraId="28ED9D2E" w14:textId="77777777" w:rsidR="00F4383F" w:rsidRPr="00C224EF" w:rsidRDefault="00C224EF" w:rsidP="007850D2">
      <w:pPr>
        <w:pStyle w:val="Heading3"/>
        <w:spacing w:before="60"/>
        <w:rPr>
          <w:i/>
        </w:rPr>
      </w:pPr>
      <w:r w:rsidRPr="00C224EF">
        <w:rPr>
          <w:i/>
        </w:rPr>
        <w:t>Communication</w:t>
      </w:r>
    </w:p>
    <w:p w14:paraId="3EB3C5E7" w14:textId="77777777" w:rsidR="00F4383F" w:rsidRPr="000E2876" w:rsidRDefault="00F4383F" w:rsidP="00BB196D">
      <w:pPr>
        <w:ind w:firstLine="720"/>
        <w:rPr>
          <w:spacing w:val="-6"/>
        </w:rPr>
      </w:pPr>
      <w:r w:rsidRPr="000E2876">
        <w:rPr>
          <w:spacing w:val="-6"/>
        </w:rPr>
        <w:t xml:space="preserve">Tahap komunikasi yaitu melakukan analisis literatur untuk membangun sistem seperti menganalisis kebutuhan dan cakupan yang akan dibuat. Melakukan proses evaluasi </w:t>
      </w:r>
      <w:r w:rsidRPr="000E2876">
        <w:rPr>
          <w:i/>
          <w:spacing w:val="-6"/>
        </w:rPr>
        <w:t xml:space="preserve">BC’s Digital Literacy Framework </w:t>
      </w:r>
      <w:r w:rsidRPr="000E2876">
        <w:rPr>
          <w:spacing w:val="-6"/>
        </w:rPr>
        <w:t xml:space="preserve">dengan </w:t>
      </w:r>
      <w:r w:rsidRPr="000E2876">
        <w:rPr>
          <w:i/>
          <w:spacing w:val="-6"/>
        </w:rPr>
        <w:t>Northstar Digital Literacy Assessment Project Standard</w:t>
      </w:r>
      <w:r w:rsidRPr="000E2876">
        <w:rPr>
          <w:spacing w:val="-6"/>
        </w:rPr>
        <w:t xml:space="preserve"> untuk menyusun pertanyaan di sistem DIGASI.</w:t>
      </w:r>
    </w:p>
    <w:p w14:paraId="11BC00BE" w14:textId="77777777" w:rsidR="00F4383F" w:rsidRPr="00C224EF" w:rsidRDefault="00C224EF" w:rsidP="007850D2">
      <w:pPr>
        <w:pStyle w:val="Heading3"/>
        <w:spacing w:before="60"/>
        <w:rPr>
          <w:i/>
        </w:rPr>
      </w:pPr>
      <w:r w:rsidRPr="00C224EF">
        <w:rPr>
          <w:i/>
        </w:rPr>
        <w:t>Quick Plan</w:t>
      </w:r>
    </w:p>
    <w:p w14:paraId="747539FC" w14:textId="77777777" w:rsidR="00F4383F" w:rsidRPr="00B93F23" w:rsidRDefault="00F4383F" w:rsidP="00BB196D">
      <w:pPr>
        <w:ind w:firstLine="720"/>
      </w:pPr>
      <w:r w:rsidRPr="00B93F23">
        <w:t xml:space="preserve">Tahap perancangan prototipe yaitu melakukan perbaikan pertanyaan untuk dimasukkan ke dalam sistem dan merencanakan sistem sesuai dengan </w:t>
      </w:r>
      <w:r w:rsidRPr="00BB196D">
        <w:rPr>
          <w:i/>
        </w:rPr>
        <w:t>user requirement</w:t>
      </w:r>
      <w:r w:rsidRPr="00B93F23">
        <w:t xml:space="preserve"> yang dibutuhkan. Melakukan pembuatan </w:t>
      </w:r>
      <w:r w:rsidRPr="00BB196D">
        <w:rPr>
          <w:i/>
        </w:rPr>
        <w:t>use case diagram</w:t>
      </w:r>
      <w:r w:rsidRPr="00B93F23">
        <w:t xml:space="preserve"> dan </w:t>
      </w:r>
      <w:r w:rsidRPr="00BB196D">
        <w:rPr>
          <w:i/>
        </w:rPr>
        <w:t>activity diagram</w:t>
      </w:r>
      <w:r w:rsidRPr="00B93F23">
        <w:t xml:space="preserve"> untuk menentukan </w:t>
      </w:r>
      <w:r w:rsidRPr="00BB196D">
        <w:rPr>
          <w:i/>
        </w:rPr>
        <w:t xml:space="preserve">task </w:t>
      </w:r>
      <w:r w:rsidRPr="00B93F23">
        <w:t xml:space="preserve">dan </w:t>
      </w:r>
      <w:r w:rsidRPr="00BB196D">
        <w:rPr>
          <w:i/>
        </w:rPr>
        <w:t>rule</w:t>
      </w:r>
      <w:r w:rsidRPr="00B93F23">
        <w:t xml:space="preserve"> yang terdapat dalam sistem.</w:t>
      </w:r>
    </w:p>
    <w:p w14:paraId="503E64E4" w14:textId="77777777" w:rsidR="00F4383F" w:rsidRPr="00C224EF" w:rsidRDefault="00C224EF" w:rsidP="007850D2">
      <w:pPr>
        <w:pStyle w:val="Heading3"/>
        <w:spacing w:before="60"/>
        <w:rPr>
          <w:i/>
        </w:rPr>
      </w:pPr>
      <w:r w:rsidRPr="00C224EF">
        <w:rPr>
          <w:i/>
        </w:rPr>
        <w:t>Modeling Quick Design</w:t>
      </w:r>
    </w:p>
    <w:p w14:paraId="04B171D9" w14:textId="77777777" w:rsidR="00F4383F" w:rsidRPr="00B93F23" w:rsidRDefault="00F4383F" w:rsidP="00BB196D">
      <w:pPr>
        <w:ind w:firstLine="720"/>
      </w:pPr>
      <w:r w:rsidRPr="00B93F23">
        <w:t xml:space="preserve">Tahap pemodelan prototipe ini berupa melakukan desain basis data, </w:t>
      </w:r>
      <w:r w:rsidR="00686138">
        <w:t xml:space="preserve">dan </w:t>
      </w:r>
      <w:r w:rsidRPr="00B93F23">
        <w:t xml:space="preserve">pembuatan </w:t>
      </w:r>
      <w:r w:rsidRPr="00BB196D">
        <w:rPr>
          <w:i/>
        </w:rPr>
        <w:t>class diagra</w:t>
      </w:r>
      <w:r w:rsidR="00686138">
        <w:rPr>
          <w:i/>
        </w:rPr>
        <w:t>m</w:t>
      </w:r>
      <w:r w:rsidRPr="00BB196D">
        <w:rPr>
          <w:i/>
        </w:rPr>
        <w:t xml:space="preserve"> </w:t>
      </w:r>
      <w:r w:rsidRPr="00B93F23">
        <w:t>untuk menentukan</w:t>
      </w:r>
      <w:r w:rsidR="00686138">
        <w:t xml:space="preserve"> data apa saja yang ada pada </w:t>
      </w:r>
      <w:r w:rsidRPr="00B93F23">
        <w:t>sistem.</w:t>
      </w:r>
    </w:p>
    <w:p w14:paraId="26693E57" w14:textId="77777777" w:rsidR="00F4383F" w:rsidRPr="00C224EF" w:rsidRDefault="00C224EF" w:rsidP="007850D2">
      <w:pPr>
        <w:pStyle w:val="Heading3"/>
        <w:spacing w:before="60"/>
        <w:rPr>
          <w:i/>
        </w:rPr>
      </w:pPr>
      <w:r w:rsidRPr="00C224EF">
        <w:rPr>
          <w:i/>
        </w:rPr>
        <w:t>Construction of Prototype</w:t>
      </w:r>
    </w:p>
    <w:p w14:paraId="2E896566" w14:textId="77777777" w:rsidR="00F4383F" w:rsidRPr="00B93F23" w:rsidRDefault="00F4383F" w:rsidP="00BB196D">
      <w:pPr>
        <w:ind w:firstLine="720"/>
      </w:pPr>
      <w:r w:rsidRPr="00B93F23">
        <w:t xml:space="preserve">Tahap pengembangan prototipe adalah implementasi dari rancangan dan pemodelan yang telah dibuat. Pengembangan prototipe dibuat menggunakan </w:t>
      </w:r>
      <w:r w:rsidRPr="00BB196D">
        <w:rPr>
          <w:i/>
        </w:rPr>
        <w:t>framework</w:t>
      </w:r>
      <w:r w:rsidRPr="00B93F23">
        <w:t xml:space="preserve"> Laravel 5.5</w:t>
      </w:r>
      <w:r w:rsidR="00FA089B">
        <w:t xml:space="preserve"> dengan </w:t>
      </w:r>
      <w:r w:rsidR="00844A38">
        <w:t>b</w:t>
      </w:r>
      <w:r w:rsidR="00FA089B">
        <w:t>ahasa pemrograman PHP</w:t>
      </w:r>
      <w:r w:rsidRPr="00B93F23">
        <w:t xml:space="preserve">. </w:t>
      </w:r>
    </w:p>
    <w:p w14:paraId="6803D311" w14:textId="77777777" w:rsidR="00F4383F" w:rsidRPr="00C224EF" w:rsidRDefault="00C224EF" w:rsidP="007850D2">
      <w:pPr>
        <w:pStyle w:val="Heading3"/>
        <w:spacing w:before="60"/>
        <w:rPr>
          <w:i/>
        </w:rPr>
      </w:pPr>
      <w:r w:rsidRPr="00C224EF">
        <w:rPr>
          <w:i/>
        </w:rPr>
        <w:t>Deployment, Delivery and Feedback</w:t>
      </w:r>
    </w:p>
    <w:p w14:paraId="75C52B48" w14:textId="111CD8A3" w:rsidR="004B1EAC" w:rsidRDefault="00F4383F" w:rsidP="004B1EAC">
      <w:pPr>
        <w:ind w:firstLine="720"/>
      </w:pPr>
      <w:r w:rsidRPr="00B93F23">
        <w:t xml:space="preserve">Pengujian sistem dilakukan dengan mengevaluasi apakah sistem yang telah dibuat sudah sesuai dengan </w:t>
      </w:r>
      <w:r w:rsidRPr="00BB196D">
        <w:rPr>
          <w:i/>
        </w:rPr>
        <w:t>requirement</w:t>
      </w:r>
      <w:r w:rsidRPr="00B93F23">
        <w:t xml:space="preserve"> diawal, jika sistem kurang sesuai dengan </w:t>
      </w:r>
      <w:r w:rsidRPr="00BB196D">
        <w:rPr>
          <w:i/>
        </w:rPr>
        <w:t>requirement</w:t>
      </w:r>
      <w:r w:rsidRPr="00B93F23">
        <w:t xml:space="preserve"> yang diminta maka diperlukan perbaikan. Proses pengujian sistem dilakukan secara </w:t>
      </w:r>
      <w:r w:rsidRPr="00BB196D">
        <w:rPr>
          <w:i/>
        </w:rPr>
        <w:t>blackbox</w:t>
      </w:r>
      <w:r w:rsidRPr="00B93F23">
        <w:t xml:space="preserve">, apabila ditemukan </w:t>
      </w:r>
      <w:r w:rsidRPr="00BB196D">
        <w:rPr>
          <w:i/>
        </w:rPr>
        <w:t>error</w:t>
      </w:r>
      <w:r w:rsidRPr="00B93F23">
        <w:t xml:space="preserve">, maka diperlukan perbaikan sehingga sistem yang telah diuji siap untuk digunakan untuk mengukur tingkat </w:t>
      </w:r>
      <w:r w:rsidRPr="00BB196D">
        <w:rPr>
          <w:i/>
        </w:rPr>
        <w:t>digital literacy</w:t>
      </w:r>
      <w:r w:rsidRPr="00B93F23">
        <w:t xml:space="preserve"> staf pemerintah.</w:t>
      </w:r>
      <w:r w:rsidR="0008188D">
        <w:t xml:space="preserve"> Kemudian setelah sistem siap digunakan akan dilakukan pengujian sistem bersama staf pemerintah di Kantor Kedinasan di Kota Bogor untuk mencoba dan menguji sistem SIDASI</w:t>
      </w:r>
      <w:r w:rsidR="00274AF7">
        <w:t>.</w:t>
      </w:r>
    </w:p>
    <w:p w14:paraId="1AAF8D87" w14:textId="455DD0D8" w:rsidR="005165DB" w:rsidRDefault="005165DB" w:rsidP="004B1EAC">
      <w:pPr>
        <w:ind w:firstLine="720"/>
      </w:pPr>
    </w:p>
    <w:p w14:paraId="3B21D439" w14:textId="77777777" w:rsidR="005165DB" w:rsidRDefault="005165DB" w:rsidP="004B1EAC">
      <w:pPr>
        <w:ind w:firstLine="720"/>
      </w:pPr>
    </w:p>
    <w:p w14:paraId="4FD943C7" w14:textId="77777777" w:rsidR="005165DB" w:rsidRDefault="005165DB" w:rsidP="004B1EAC">
      <w:pPr>
        <w:ind w:firstLine="720"/>
      </w:pPr>
    </w:p>
    <w:p w14:paraId="33F1EE57" w14:textId="76B81598" w:rsidR="00F62ADA" w:rsidRDefault="00347691" w:rsidP="00D500D1">
      <w:pPr>
        <w:pStyle w:val="Heading1"/>
      </w:pPr>
      <w:bookmarkStart w:id="53" w:name="_Toc330535333"/>
      <w:bookmarkStart w:id="54" w:name="_Toc330535359"/>
      <w:bookmarkStart w:id="55" w:name="_Toc330964712"/>
      <w:bookmarkStart w:id="56" w:name="_Toc515451846"/>
      <w:r>
        <w:lastRenderedPageBreak/>
        <w:t>HASIL DAN PEMBAHASAN</w:t>
      </w:r>
      <w:bookmarkEnd w:id="53"/>
      <w:bookmarkEnd w:id="54"/>
      <w:bookmarkEnd w:id="55"/>
      <w:bookmarkEnd w:id="56"/>
    </w:p>
    <w:p w14:paraId="0F2171F1" w14:textId="4FB50AD7" w:rsidR="005165DB" w:rsidRPr="005165DB" w:rsidRDefault="005165DB" w:rsidP="005165DB">
      <w:pPr>
        <w:pStyle w:val="Heading2"/>
      </w:pPr>
      <w:r w:rsidRPr="005165DB">
        <w:t>Iterasi I</w:t>
      </w:r>
    </w:p>
    <w:p w14:paraId="63513FD1" w14:textId="77777777" w:rsidR="00657296" w:rsidRPr="005165DB" w:rsidRDefault="00CA1F6E" w:rsidP="005719DB">
      <w:pPr>
        <w:pStyle w:val="Heading3"/>
        <w:spacing w:before="240"/>
        <w:rPr>
          <w:i/>
        </w:rPr>
      </w:pPr>
      <w:bookmarkStart w:id="57" w:name="_Toc515451847"/>
      <w:r w:rsidRPr="005165DB">
        <w:rPr>
          <w:i/>
        </w:rPr>
        <w:t>Communication</w:t>
      </w:r>
      <w:bookmarkEnd w:id="57"/>
    </w:p>
    <w:p w14:paraId="3F0A2851" w14:textId="45C0DF6A" w:rsidR="00E041A4" w:rsidRDefault="00E041A4" w:rsidP="00E041A4">
      <w:r>
        <w:t xml:space="preserve">Tahap ini melakukan analisis literatur untuk mengumpulkan data-data terkait pegawai, fungsi dan cakupan yang akan dibuat. Berdasarkan hasil analisis literatur, website DIGASI memiliki dua aktor yang berperan dalam sistem yaitu </w:t>
      </w:r>
      <w:r>
        <w:rPr>
          <w:i/>
        </w:rPr>
        <w:t>admin</w:t>
      </w:r>
      <w:r>
        <w:t xml:space="preserve"> dan pegawai (pengguna). </w:t>
      </w:r>
      <w:r w:rsidR="00890E93">
        <w:t xml:space="preserve">Iterasi </w:t>
      </w:r>
      <w:r>
        <w:t xml:space="preserve">pertama </w:t>
      </w:r>
      <w:r w:rsidR="00890E93">
        <w:t xml:space="preserve">tahap komunikasi </w:t>
      </w:r>
      <w:r>
        <w:t>disusun beberapa fungsi yang akan dikembangkan seperti pada Tabel 1</w:t>
      </w:r>
      <w:r w:rsidR="00890E93">
        <w:t>.</w:t>
      </w:r>
    </w:p>
    <w:p w14:paraId="03B97AC7" w14:textId="72AA0B68" w:rsidR="00F17640" w:rsidRPr="00A26AD6" w:rsidRDefault="00F17640" w:rsidP="006C7335">
      <w:pPr>
        <w:pStyle w:val="Caption"/>
        <w:spacing w:before="120"/>
        <w:jc w:val="center"/>
      </w:pPr>
      <w:r w:rsidRPr="00A26AD6">
        <w:t xml:space="preserve">Tabel </w:t>
      </w:r>
      <w:r w:rsidR="00B25C99">
        <w:rPr>
          <w:noProof/>
        </w:rPr>
        <w:fldChar w:fldCharType="begin"/>
      </w:r>
      <w:r w:rsidR="00B25C99">
        <w:rPr>
          <w:noProof/>
        </w:rPr>
        <w:instrText xml:space="preserve"> SEQ Tabel \* ARABIC </w:instrText>
      </w:r>
      <w:r w:rsidR="00B25C99">
        <w:rPr>
          <w:noProof/>
        </w:rPr>
        <w:fldChar w:fldCharType="separate"/>
      </w:r>
      <w:r w:rsidR="008C2534">
        <w:rPr>
          <w:noProof/>
        </w:rPr>
        <w:t>1</w:t>
      </w:r>
      <w:r w:rsidR="00B25C99">
        <w:rPr>
          <w:noProof/>
        </w:rPr>
        <w:fldChar w:fldCharType="end"/>
      </w:r>
      <w:r w:rsidRPr="00A26AD6">
        <w:t xml:space="preserve"> </w:t>
      </w:r>
      <w:bookmarkStart w:id="58" w:name="_Toc515347918"/>
      <w:r w:rsidRPr="00A26AD6">
        <w:t>Kebutuhan Fungsional DIGASI</w:t>
      </w:r>
      <w:bookmarkEnd w:id="58"/>
      <w:r w:rsidR="006C7335">
        <w:t xml:space="preserve"> Iterasi Pertama</w:t>
      </w:r>
    </w:p>
    <w:tbl>
      <w:tblPr>
        <w:tblW w:w="0" w:type="auto"/>
        <w:tblBorders>
          <w:top w:val="single" w:sz="4" w:space="0" w:color="auto"/>
          <w:bottom w:val="single" w:sz="4" w:space="0" w:color="auto"/>
        </w:tblBorders>
        <w:tblLook w:val="04A0" w:firstRow="1" w:lastRow="0" w:firstColumn="1" w:lastColumn="0" w:noHBand="0" w:noVBand="1"/>
      </w:tblPr>
      <w:tblGrid>
        <w:gridCol w:w="1163"/>
        <w:gridCol w:w="5074"/>
        <w:gridCol w:w="1701"/>
      </w:tblGrid>
      <w:tr w:rsidR="00F17640" w14:paraId="59F58F6C" w14:textId="77777777" w:rsidTr="00A65516">
        <w:trPr>
          <w:tblHeader/>
        </w:trPr>
        <w:tc>
          <w:tcPr>
            <w:tcW w:w="1163" w:type="dxa"/>
            <w:tcBorders>
              <w:top w:val="single" w:sz="4" w:space="0" w:color="auto"/>
              <w:left w:val="nil"/>
              <w:bottom w:val="single" w:sz="4" w:space="0" w:color="auto"/>
              <w:right w:val="nil"/>
            </w:tcBorders>
            <w:shd w:val="clear" w:color="auto" w:fill="D9D9D9" w:themeFill="background1" w:themeFillShade="D9"/>
            <w:vAlign w:val="center"/>
            <w:hideMark/>
          </w:tcPr>
          <w:p w14:paraId="7DA7E57A" w14:textId="77777777" w:rsidR="00F17640" w:rsidRPr="00D914EA" w:rsidRDefault="00F17640" w:rsidP="00B96214">
            <w:pPr>
              <w:spacing w:before="40" w:after="40"/>
              <w:ind w:firstLine="0"/>
              <w:jc w:val="center"/>
            </w:pPr>
            <w:r w:rsidRPr="00D914EA">
              <w:t>Kategori Pengguna</w:t>
            </w:r>
          </w:p>
        </w:tc>
        <w:tc>
          <w:tcPr>
            <w:tcW w:w="5074" w:type="dxa"/>
            <w:tcBorders>
              <w:top w:val="single" w:sz="4" w:space="0" w:color="auto"/>
              <w:left w:val="nil"/>
              <w:bottom w:val="single" w:sz="4" w:space="0" w:color="auto"/>
              <w:right w:val="nil"/>
            </w:tcBorders>
            <w:shd w:val="clear" w:color="auto" w:fill="D9D9D9" w:themeFill="background1" w:themeFillShade="D9"/>
            <w:vAlign w:val="center"/>
            <w:hideMark/>
          </w:tcPr>
          <w:p w14:paraId="2D1B7A93" w14:textId="77777777" w:rsidR="00F17640" w:rsidRPr="00D914EA" w:rsidRDefault="00F17640" w:rsidP="00B96214">
            <w:pPr>
              <w:spacing w:before="40" w:after="40"/>
              <w:ind w:firstLine="0"/>
              <w:jc w:val="center"/>
            </w:pPr>
            <w:r w:rsidRPr="00D914EA">
              <w:t>Kebutuhan Fungsional</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123A199E" w14:textId="77777777" w:rsidR="00F17640" w:rsidRPr="00D914EA" w:rsidRDefault="00F17640" w:rsidP="00B96214">
            <w:pPr>
              <w:spacing w:before="40" w:after="40"/>
              <w:ind w:firstLine="0"/>
              <w:jc w:val="center"/>
            </w:pPr>
            <w:r w:rsidRPr="00D914EA">
              <w:t>Hak Akses Terhadap Aplikasi</w:t>
            </w:r>
          </w:p>
        </w:tc>
      </w:tr>
      <w:tr w:rsidR="00F17640" w14:paraId="54658B66" w14:textId="77777777" w:rsidTr="007F2A2B">
        <w:trPr>
          <w:tblHeader/>
        </w:trPr>
        <w:tc>
          <w:tcPr>
            <w:tcW w:w="1163" w:type="dxa"/>
            <w:vMerge w:val="restart"/>
            <w:tcBorders>
              <w:top w:val="single" w:sz="4" w:space="0" w:color="auto"/>
              <w:left w:val="nil"/>
              <w:bottom w:val="nil"/>
              <w:right w:val="nil"/>
            </w:tcBorders>
            <w:hideMark/>
          </w:tcPr>
          <w:p w14:paraId="3C8C17F2" w14:textId="77777777" w:rsidR="00F17640" w:rsidRPr="00D914EA" w:rsidRDefault="00F17640" w:rsidP="00B96214">
            <w:pPr>
              <w:tabs>
                <w:tab w:val="left" w:pos="5015"/>
              </w:tabs>
              <w:ind w:left="120" w:firstLine="0"/>
              <w:jc w:val="left"/>
              <w:rPr>
                <w:i/>
              </w:rPr>
            </w:pPr>
            <w:r w:rsidRPr="00D914EA">
              <w:rPr>
                <w:i/>
              </w:rPr>
              <w:t>Admin</w:t>
            </w:r>
          </w:p>
        </w:tc>
        <w:tc>
          <w:tcPr>
            <w:tcW w:w="5074" w:type="dxa"/>
            <w:tcBorders>
              <w:top w:val="single" w:sz="4" w:space="0" w:color="auto"/>
              <w:left w:val="nil"/>
              <w:bottom w:val="nil"/>
              <w:right w:val="nil"/>
            </w:tcBorders>
            <w:vAlign w:val="center"/>
            <w:hideMark/>
          </w:tcPr>
          <w:p w14:paraId="657F8677" w14:textId="77777777" w:rsidR="00F17640" w:rsidRPr="00D914EA" w:rsidRDefault="00F17640" w:rsidP="00B96214">
            <w:pPr>
              <w:tabs>
                <w:tab w:val="left" w:pos="5015"/>
              </w:tabs>
              <w:ind w:firstLine="0"/>
            </w:pPr>
            <w:r w:rsidRPr="00D914EA">
              <w:rPr>
                <w:lang w:val="id-ID"/>
              </w:rPr>
              <w:t>CRUD (</w:t>
            </w:r>
            <w:r w:rsidRPr="00D914EA">
              <w:rPr>
                <w:i/>
                <w:lang w:val="id-ID"/>
              </w:rPr>
              <w:t>Create, Read, Update, Delete</w:t>
            </w:r>
            <w:r w:rsidRPr="00D914EA">
              <w:rPr>
                <w:lang w:val="id-ID"/>
              </w:rPr>
              <w:t xml:space="preserve">) </w:t>
            </w:r>
            <w:r w:rsidRPr="00D914EA">
              <w:t>Daftar Soal</w:t>
            </w:r>
          </w:p>
        </w:tc>
        <w:tc>
          <w:tcPr>
            <w:tcW w:w="1701" w:type="dxa"/>
            <w:tcBorders>
              <w:top w:val="single" w:sz="4" w:space="0" w:color="auto"/>
              <w:left w:val="nil"/>
              <w:bottom w:val="nil"/>
              <w:right w:val="nil"/>
            </w:tcBorders>
            <w:hideMark/>
          </w:tcPr>
          <w:p w14:paraId="68565E1E" w14:textId="77777777" w:rsidR="00F17640" w:rsidRPr="00D914EA" w:rsidRDefault="00F17640" w:rsidP="00B96214">
            <w:pPr>
              <w:tabs>
                <w:tab w:val="left" w:pos="5015"/>
              </w:tabs>
              <w:ind w:firstLine="0"/>
              <w:jc w:val="left"/>
            </w:pPr>
            <w:r w:rsidRPr="00D914EA">
              <w:t>DIGASI-001</w:t>
            </w:r>
          </w:p>
        </w:tc>
      </w:tr>
      <w:tr w:rsidR="00F17640" w14:paraId="2B7CFF5C" w14:textId="77777777" w:rsidTr="007F2A2B">
        <w:trPr>
          <w:tblHeader/>
        </w:trPr>
        <w:tc>
          <w:tcPr>
            <w:tcW w:w="1163" w:type="dxa"/>
            <w:vMerge/>
            <w:tcBorders>
              <w:top w:val="single" w:sz="4" w:space="0" w:color="auto"/>
              <w:left w:val="nil"/>
              <w:bottom w:val="nil"/>
              <w:right w:val="nil"/>
            </w:tcBorders>
            <w:vAlign w:val="center"/>
            <w:hideMark/>
          </w:tcPr>
          <w:p w14:paraId="56A1B47A" w14:textId="77777777" w:rsidR="00F17640" w:rsidRPr="00D914EA" w:rsidRDefault="00F17640" w:rsidP="00B96214">
            <w:pPr>
              <w:ind w:firstLine="0"/>
              <w:jc w:val="left"/>
              <w:rPr>
                <w:i/>
                <w:lang w:eastAsia="en-US"/>
              </w:rPr>
            </w:pPr>
          </w:p>
        </w:tc>
        <w:tc>
          <w:tcPr>
            <w:tcW w:w="5074" w:type="dxa"/>
            <w:tcBorders>
              <w:top w:val="nil"/>
              <w:left w:val="nil"/>
              <w:bottom w:val="nil"/>
              <w:right w:val="nil"/>
            </w:tcBorders>
            <w:vAlign w:val="center"/>
            <w:hideMark/>
          </w:tcPr>
          <w:p w14:paraId="14957FCB" w14:textId="77777777" w:rsidR="00F17640" w:rsidRPr="00D914EA" w:rsidRDefault="00F17640" w:rsidP="00B96214">
            <w:pPr>
              <w:tabs>
                <w:tab w:val="left" w:pos="5015"/>
              </w:tabs>
              <w:ind w:firstLine="0"/>
              <w:rPr>
                <w:spacing w:val="-6"/>
              </w:rPr>
            </w:pPr>
            <w:r w:rsidRPr="00D914EA">
              <w:rPr>
                <w:spacing w:val="-6"/>
              </w:rPr>
              <w:t>CRUD (</w:t>
            </w:r>
            <w:r w:rsidRPr="00D914EA">
              <w:rPr>
                <w:i/>
                <w:spacing w:val="-6"/>
              </w:rPr>
              <w:t>Create</w:t>
            </w:r>
            <w:r w:rsidRPr="00D914EA">
              <w:rPr>
                <w:spacing w:val="-6"/>
              </w:rPr>
              <w:t xml:space="preserve">, </w:t>
            </w:r>
            <w:r w:rsidRPr="00D914EA">
              <w:rPr>
                <w:i/>
                <w:spacing w:val="-6"/>
              </w:rPr>
              <w:t>Read, Update, Delete</w:t>
            </w:r>
            <w:r w:rsidRPr="00D914EA">
              <w:rPr>
                <w:spacing w:val="-6"/>
              </w:rPr>
              <w:t>) Data Pegawai</w:t>
            </w:r>
          </w:p>
        </w:tc>
        <w:tc>
          <w:tcPr>
            <w:tcW w:w="1701" w:type="dxa"/>
            <w:tcBorders>
              <w:top w:val="nil"/>
              <w:left w:val="nil"/>
              <w:bottom w:val="nil"/>
              <w:right w:val="nil"/>
            </w:tcBorders>
            <w:hideMark/>
          </w:tcPr>
          <w:p w14:paraId="46544F8F" w14:textId="77777777" w:rsidR="00F17640" w:rsidRPr="00D914EA" w:rsidRDefault="00F17640" w:rsidP="00B96214">
            <w:pPr>
              <w:tabs>
                <w:tab w:val="left" w:pos="5015"/>
              </w:tabs>
              <w:ind w:firstLine="0"/>
              <w:jc w:val="left"/>
            </w:pPr>
            <w:r w:rsidRPr="00D914EA">
              <w:t>DIGASI-002</w:t>
            </w:r>
          </w:p>
        </w:tc>
      </w:tr>
      <w:tr w:rsidR="00F17640" w14:paraId="2CDD64DD" w14:textId="77777777" w:rsidTr="007F2A2B">
        <w:trPr>
          <w:tblHeader/>
        </w:trPr>
        <w:tc>
          <w:tcPr>
            <w:tcW w:w="1163" w:type="dxa"/>
            <w:vMerge/>
            <w:tcBorders>
              <w:top w:val="single" w:sz="4" w:space="0" w:color="auto"/>
              <w:left w:val="nil"/>
              <w:bottom w:val="nil"/>
              <w:right w:val="nil"/>
            </w:tcBorders>
            <w:vAlign w:val="center"/>
            <w:hideMark/>
          </w:tcPr>
          <w:p w14:paraId="755D412A" w14:textId="77777777" w:rsidR="00F17640" w:rsidRPr="00D914EA" w:rsidRDefault="00F17640" w:rsidP="00B96214">
            <w:pPr>
              <w:ind w:firstLine="0"/>
              <w:jc w:val="left"/>
              <w:rPr>
                <w:i/>
                <w:lang w:eastAsia="en-US"/>
              </w:rPr>
            </w:pPr>
          </w:p>
        </w:tc>
        <w:tc>
          <w:tcPr>
            <w:tcW w:w="5074" w:type="dxa"/>
            <w:tcBorders>
              <w:top w:val="nil"/>
              <w:left w:val="nil"/>
              <w:bottom w:val="nil"/>
              <w:right w:val="nil"/>
            </w:tcBorders>
            <w:vAlign w:val="center"/>
            <w:hideMark/>
          </w:tcPr>
          <w:p w14:paraId="1599D2CF" w14:textId="77777777" w:rsidR="00F17640" w:rsidRPr="00D914EA" w:rsidRDefault="00F17640" w:rsidP="00B96214">
            <w:pPr>
              <w:tabs>
                <w:tab w:val="left" w:pos="5015"/>
              </w:tabs>
              <w:ind w:firstLine="0"/>
            </w:pPr>
            <w:r w:rsidRPr="00D914EA">
              <w:t xml:space="preserve">Melihat </w:t>
            </w:r>
            <w:r w:rsidRPr="00D914EA">
              <w:rPr>
                <w:i/>
              </w:rPr>
              <w:t>Record</w:t>
            </w:r>
            <w:r w:rsidRPr="00D914EA">
              <w:t xml:space="preserve"> Tes</w:t>
            </w:r>
          </w:p>
        </w:tc>
        <w:tc>
          <w:tcPr>
            <w:tcW w:w="1701" w:type="dxa"/>
            <w:tcBorders>
              <w:top w:val="nil"/>
              <w:left w:val="nil"/>
              <w:bottom w:val="nil"/>
              <w:right w:val="nil"/>
            </w:tcBorders>
            <w:hideMark/>
          </w:tcPr>
          <w:p w14:paraId="49390E10" w14:textId="77777777" w:rsidR="00F17640" w:rsidRPr="00D914EA" w:rsidRDefault="00F17640" w:rsidP="00B96214">
            <w:pPr>
              <w:tabs>
                <w:tab w:val="left" w:pos="5015"/>
              </w:tabs>
              <w:ind w:firstLine="0"/>
              <w:jc w:val="left"/>
            </w:pPr>
            <w:r w:rsidRPr="00D914EA">
              <w:t>DIGASI-003</w:t>
            </w:r>
          </w:p>
        </w:tc>
      </w:tr>
      <w:tr w:rsidR="00F17640" w14:paraId="373BC369" w14:textId="77777777" w:rsidTr="007F2A2B">
        <w:trPr>
          <w:tblHeader/>
        </w:trPr>
        <w:tc>
          <w:tcPr>
            <w:tcW w:w="1163" w:type="dxa"/>
            <w:vMerge/>
            <w:tcBorders>
              <w:top w:val="single" w:sz="4" w:space="0" w:color="auto"/>
              <w:left w:val="nil"/>
              <w:bottom w:val="nil"/>
              <w:right w:val="nil"/>
            </w:tcBorders>
            <w:vAlign w:val="center"/>
            <w:hideMark/>
          </w:tcPr>
          <w:p w14:paraId="78C3F29D" w14:textId="77777777" w:rsidR="00F17640" w:rsidRPr="00D914EA" w:rsidRDefault="00F17640" w:rsidP="00B96214">
            <w:pPr>
              <w:ind w:firstLine="0"/>
              <w:jc w:val="left"/>
              <w:rPr>
                <w:i/>
                <w:lang w:eastAsia="en-US"/>
              </w:rPr>
            </w:pPr>
          </w:p>
        </w:tc>
        <w:tc>
          <w:tcPr>
            <w:tcW w:w="5074" w:type="dxa"/>
            <w:tcBorders>
              <w:top w:val="nil"/>
              <w:left w:val="nil"/>
              <w:bottom w:val="nil"/>
              <w:right w:val="nil"/>
            </w:tcBorders>
            <w:vAlign w:val="center"/>
            <w:hideMark/>
          </w:tcPr>
          <w:p w14:paraId="103F74EA" w14:textId="77777777" w:rsidR="00F17640" w:rsidRPr="00D914EA" w:rsidRDefault="00F17640" w:rsidP="00B96214">
            <w:pPr>
              <w:tabs>
                <w:tab w:val="left" w:pos="5015"/>
              </w:tabs>
              <w:ind w:firstLine="0"/>
            </w:pPr>
            <w:r w:rsidRPr="00D914EA">
              <w:t>Mengubah Data Level</w:t>
            </w:r>
          </w:p>
        </w:tc>
        <w:tc>
          <w:tcPr>
            <w:tcW w:w="1701" w:type="dxa"/>
            <w:tcBorders>
              <w:top w:val="nil"/>
              <w:left w:val="nil"/>
              <w:bottom w:val="nil"/>
              <w:right w:val="nil"/>
            </w:tcBorders>
            <w:hideMark/>
          </w:tcPr>
          <w:p w14:paraId="6D74DC7E" w14:textId="41F7B157" w:rsidR="00F17640" w:rsidRPr="00D914EA" w:rsidRDefault="00F17640" w:rsidP="00B96214">
            <w:pPr>
              <w:tabs>
                <w:tab w:val="left" w:pos="5015"/>
              </w:tabs>
              <w:ind w:firstLine="0"/>
              <w:jc w:val="left"/>
            </w:pPr>
            <w:r w:rsidRPr="00D914EA">
              <w:t>DIGASI-00</w:t>
            </w:r>
            <w:r w:rsidR="00890E93">
              <w:t>4</w:t>
            </w:r>
          </w:p>
        </w:tc>
      </w:tr>
      <w:tr w:rsidR="00F17640" w14:paraId="54490F2D" w14:textId="77777777" w:rsidTr="007F2A2B">
        <w:trPr>
          <w:tblHeader/>
        </w:trPr>
        <w:tc>
          <w:tcPr>
            <w:tcW w:w="1163" w:type="dxa"/>
            <w:vMerge w:val="restart"/>
            <w:tcBorders>
              <w:top w:val="nil"/>
              <w:left w:val="nil"/>
              <w:bottom w:val="nil"/>
              <w:right w:val="nil"/>
            </w:tcBorders>
            <w:hideMark/>
          </w:tcPr>
          <w:p w14:paraId="0AC473E1" w14:textId="77777777" w:rsidR="00F17640" w:rsidRPr="00D914EA" w:rsidRDefault="00F17640" w:rsidP="00B96214">
            <w:pPr>
              <w:tabs>
                <w:tab w:val="left" w:pos="5015"/>
              </w:tabs>
              <w:ind w:left="120" w:firstLine="0"/>
              <w:jc w:val="left"/>
            </w:pPr>
            <w:r w:rsidRPr="00D914EA">
              <w:t>Pegawai</w:t>
            </w:r>
          </w:p>
        </w:tc>
        <w:tc>
          <w:tcPr>
            <w:tcW w:w="5074" w:type="dxa"/>
            <w:tcBorders>
              <w:top w:val="nil"/>
              <w:left w:val="nil"/>
              <w:bottom w:val="nil"/>
              <w:right w:val="nil"/>
            </w:tcBorders>
            <w:vAlign w:val="center"/>
            <w:hideMark/>
          </w:tcPr>
          <w:p w14:paraId="2D9E4552" w14:textId="77777777" w:rsidR="00F17640" w:rsidRPr="00D914EA" w:rsidRDefault="00F17640" w:rsidP="00B96214">
            <w:pPr>
              <w:tabs>
                <w:tab w:val="left" w:pos="5015"/>
              </w:tabs>
              <w:ind w:firstLine="0"/>
            </w:pPr>
            <w:r w:rsidRPr="00D914EA">
              <w:t>Mengerjakan Tes</w:t>
            </w:r>
          </w:p>
        </w:tc>
        <w:tc>
          <w:tcPr>
            <w:tcW w:w="1701" w:type="dxa"/>
            <w:tcBorders>
              <w:top w:val="nil"/>
              <w:left w:val="nil"/>
              <w:bottom w:val="nil"/>
              <w:right w:val="nil"/>
            </w:tcBorders>
            <w:hideMark/>
          </w:tcPr>
          <w:p w14:paraId="2BD638AD" w14:textId="04D12668" w:rsidR="00F17640" w:rsidRPr="00D914EA" w:rsidRDefault="00F17640" w:rsidP="00B96214">
            <w:pPr>
              <w:tabs>
                <w:tab w:val="left" w:pos="5015"/>
              </w:tabs>
              <w:ind w:firstLine="0"/>
              <w:jc w:val="left"/>
            </w:pPr>
            <w:r w:rsidRPr="00D914EA">
              <w:t>DIGASI-00</w:t>
            </w:r>
            <w:r w:rsidR="00890E93">
              <w:t>5</w:t>
            </w:r>
          </w:p>
        </w:tc>
      </w:tr>
      <w:tr w:rsidR="00F17640" w14:paraId="2D510701" w14:textId="77777777" w:rsidTr="007F2A2B">
        <w:trPr>
          <w:tblHeader/>
        </w:trPr>
        <w:tc>
          <w:tcPr>
            <w:tcW w:w="1163" w:type="dxa"/>
            <w:vMerge/>
            <w:tcBorders>
              <w:top w:val="nil"/>
              <w:left w:val="nil"/>
              <w:bottom w:val="nil"/>
              <w:right w:val="nil"/>
            </w:tcBorders>
            <w:vAlign w:val="center"/>
            <w:hideMark/>
          </w:tcPr>
          <w:p w14:paraId="11D81262" w14:textId="77777777" w:rsidR="00F17640" w:rsidRPr="00D914EA" w:rsidRDefault="00F17640" w:rsidP="00B96214">
            <w:pPr>
              <w:ind w:firstLine="0"/>
              <w:jc w:val="left"/>
              <w:rPr>
                <w:lang w:eastAsia="en-US"/>
              </w:rPr>
            </w:pPr>
          </w:p>
        </w:tc>
        <w:tc>
          <w:tcPr>
            <w:tcW w:w="5074" w:type="dxa"/>
            <w:tcBorders>
              <w:top w:val="nil"/>
              <w:left w:val="nil"/>
              <w:bottom w:val="nil"/>
              <w:right w:val="nil"/>
            </w:tcBorders>
            <w:vAlign w:val="center"/>
            <w:hideMark/>
          </w:tcPr>
          <w:p w14:paraId="2945F5B2" w14:textId="77777777" w:rsidR="00F17640" w:rsidRPr="00D914EA" w:rsidRDefault="00F17640" w:rsidP="00B96214">
            <w:pPr>
              <w:tabs>
                <w:tab w:val="left" w:pos="5015"/>
              </w:tabs>
              <w:ind w:firstLine="0"/>
            </w:pPr>
            <w:r w:rsidRPr="00D914EA">
              <w:t>Melihat Hasil Tes</w:t>
            </w:r>
          </w:p>
        </w:tc>
        <w:tc>
          <w:tcPr>
            <w:tcW w:w="1701" w:type="dxa"/>
            <w:tcBorders>
              <w:top w:val="nil"/>
              <w:left w:val="nil"/>
              <w:bottom w:val="nil"/>
              <w:right w:val="nil"/>
            </w:tcBorders>
            <w:hideMark/>
          </w:tcPr>
          <w:p w14:paraId="7BEF7B10" w14:textId="3338A7FC" w:rsidR="00F17640" w:rsidRPr="00D914EA" w:rsidRDefault="00F17640" w:rsidP="00B96214">
            <w:pPr>
              <w:tabs>
                <w:tab w:val="left" w:pos="5015"/>
              </w:tabs>
              <w:ind w:firstLine="0"/>
              <w:jc w:val="left"/>
            </w:pPr>
            <w:r w:rsidRPr="00D914EA">
              <w:t>DIGASI-00</w:t>
            </w:r>
            <w:r w:rsidR="00890E93">
              <w:t>6</w:t>
            </w:r>
          </w:p>
        </w:tc>
      </w:tr>
      <w:tr w:rsidR="00F17640" w14:paraId="69FDC109" w14:textId="77777777" w:rsidTr="007F2A2B">
        <w:trPr>
          <w:tblHeader/>
        </w:trPr>
        <w:tc>
          <w:tcPr>
            <w:tcW w:w="1163" w:type="dxa"/>
            <w:vMerge/>
            <w:tcBorders>
              <w:top w:val="nil"/>
              <w:left w:val="nil"/>
              <w:bottom w:val="single" w:sz="4" w:space="0" w:color="auto"/>
              <w:right w:val="nil"/>
            </w:tcBorders>
            <w:vAlign w:val="center"/>
            <w:hideMark/>
          </w:tcPr>
          <w:p w14:paraId="18868450" w14:textId="77777777" w:rsidR="00F17640" w:rsidRPr="00D914EA" w:rsidRDefault="00F17640" w:rsidP="00B96214">
            <w:pPr>
              <w:ind w:firstLine="0"/>
              <w:jc w:val="left"/>
              <w:rPr>
                <w:lang w:eastAsia="en-US"/>
              </w:rPr>
            </w:pPr>
          </w:p>
        </w:tc>
        <w:tc>
          <w:tcPr>
            <w:tcW w:w="5074" w:type="dxa"/>
            <w:tcBorders>
              <w:top w:val="nil"/>
              <w:left w:val="nil"/>
              <w:bottom w:val="single" w:sz="4" w:space="0" w:color="auto"/>
              <w:right w:val="nil"/>
            </w:tcBorders>
            <w:vAlign w:val="center"/>
            <w:hideMark/>
          </w:tcPr>
          <w:p w14:paraId="7B8EA775" w14:textId="77777777" w:rsidR="00F17640" w:rsidRPr="00D914EA" w:rsidRDefault="00F17640" w:rsidP="00B96214">
            <w:pPr>
              <w:tabs>
                <w:tab w:val="left" w:pos="5015"/>
              </w:tabs>
              <w:ind w:firstLine="0"/>
            </w:pPr>
            <w:r w:rsidRPr="00D914EA">
              <w:t>Mengelola Profil</w:t>
            </w:r>
          </w:p>
        </w:tc>
        <w:tc>
          <w:tcPr>
            <w:tcW w:w="1701" w:type="dxa"/>
            <w:tcBorders>
              <w:top w:val="nil"/>
              <w:left w:val="nil"/>
              <w:bottom w:val="single" w:sz="4" w:space="0" w:color="auto"/>
              <w:right w:val="nil"/>
            </w:tcBorders>
            <w:hideMark/>
          </w:tcPr>
          <w:p w14:paraId="2ABB2EC3" w14:textId="225F3D7A" w:rsidR="00F17640" w:rsidRPr="00D914EA" w:rsidRDefault="00F17640" w:rsidP="00B96214">
            <w:pPr>
              <w:tabs>
                <w:tab w:val="left" w:pos="5015"/>
              </w:tabs>
              <w:ind w:firstLine="0"/>
              <w:jc w:val="left"/>
            </w:pPr>
            <w:r w:rsidRPr="00D914EA">
              <w:t>DIGASI-00</w:t>
            </w:r>
            <w:r w:rsidR="00890E93">
              <w:t>7</w:t>
            </w:r>
          </w:p>
        </w:tc>
      </w:tr>
    </w:tbl>
    <w:p w14:paraId="3B380084" w14:textId="77777777" w:rsidR="00B57CBA" w:rsidRPr="00B25C99" w:rsidRDefault="00E041A4" w:rsidP="007850D2">
      <w:pPr>
        <w:tabs>
          <w:tab w:val="left" w:pos="5015"/>
        </w:tabs>
        <w:spacing w:before="120"/>
      </w:pPr>
      <w:r w:rsidRPr="00B25C99">
        <w:t>Proses selanjutnya yaitu dilakukan penyusunan pertanyaan berdasarkan hasil evalua</w:t>
      </w:r>
      <w:r w:rsidR="004066B1" w:rsidRPr="00B25C99">
        <w:t xml:space="preserve">si </w:t>
      </w:r>
      <w:r w:rsidRPr="00B25C99">
        <w:t xml:space="preserve">yang disesuaikan dengan indikator </w:t>
      </w:r>
      <w:r w:rsidRPr="00B25C99">
        <w:rPr>
          <w:i/>
        </w:rPr>
        <w:t>BC’s Digital Literacy Framework</w:t>
      </w:r>
      <w:r w:rsidRPr="00B25C99">
        <w:t xml:space="preserve"> dan </w:t>
      </w:r>
      <w:r w:rsidRPr="00B25C99">
        <w:rPr>
          <w:i/>
        </w:rPr>
        <w:t>Northstar Digital Literacy Assessment Project Standard</w:t>
      </w:r>
      <w:r w:rsidRPr="00B25C99">
        <w:t xml:space="preserve"> sebagai acuan komponennya.</w:t>
      </w:r>
      <w:r w:rsidR="007850D2" w:rsidRPr="00B25C99">
        <w:t xml:space="preserve"> </w:t>
      </w:r>
      <w:r w:rsidR="00B57CBA" w:rsidRPr="00B25C99">
        <w:t xml:space="preserve">Komponen yang terdapat pada </w:t>
      </w:r>
      <w:r w:rsidR="00B57CBA" w:rsidRPr="00B25C99">
        <w:rPr>
          <w:i/>
        </w:rPr>
        <w:t>Northstar Digital Literacy Assessment Project Standard</w:t>
      </w:r>
      <w:r w:rsidR="00B57CBA" w:rsidRPr="00B25C99">
        <w:t xml:space="preserve"> disesuaikan dengan indikator-indikator </w:t>
      </w:r>
      <w:r w:rsidR="00B57CBA" w:rsidRPr="00B25C99">
        <w:rPr>
          <w:i/>
        </w:rPr>
        <w:t>BC’s Digital Literacy Framework</w:t>
      </w:r>
      <w:r w:rsidR="00B57CBA" w:rsidRPr="00B25C99">
        <w:t xml:space="preserve"> sehingga menghasilkan pertanyaan-pertanyaan yang mengandung indikator dan komponen tersebut.  </w:t>
      </w:r>
      <w:r w:rsidR="007850D2" w:rsidRPr="00B25C99">
        <w:rPr>
          <w:spacing w:val="-6"/>
        </w:rPr>
        <w:t xml:space="preserve">Hubungan antara </w:t>
      </w:r>
      <w:r w:rsidR="007850D2" w:rsidRPr="00B25C99">
        <w:rPr>
          <w:i/>
          <w:spacing w:val="-6"/>
        </w:rPr>
        <w:t>BC’s Digital Literacy Framework</w:t>
      </w:r>
      <w:r w:rsidR="007850D2" w:rsidRPr="00B25C99">
        <w:rPr>
          <w:spacing w:val="-6"/>
        </w:rPr>
        <w:t xml:space="preserve"> dan </w:t>
      </w:r>
      <w:r w:rsidR="007850D2" w:rsidRPr="00B25C99">
        <w:rPr>
          <w:i/>
          <w:spacing w:val="-6"/>
        </w:rPr>
        <w:t xml:space="preserve">Northstar Digital Literacy Assessment Project Standard </w:t>
      </w:r>
      <w:r w:rsidR="007850D2" w:rsidRPr="00B25C99">
        <w:rPr>
          <w:spacing w:val="-6"/>
        </w:rPr>
        <w:t xml:space="preserve">yang ditunjukkan pada Lampiran 1. </w:t>
      </w:r>
      <w:r w:rsidR="00B57CBA" w:rsidRPr="00B25C99">
        <w:rPr>
          <w:spacing w:val="-6"/>
        </w:rPr>
        <w:t>Berikut beberapa contoh soal yang telah dibuat, yaitu:</w:t>
      </w:r>
    </w:p>
    <w:p w14:paraId="6E78907B" w14:textId="77777777" w:rsidR="00B57CBA" w:rsidRDefault="00B57CBA" w:rsidP="007850D2">
      <w:pPr>
        <w:pStyle w:val="ListParagraph"/>
        <w:numPr>
          <w:ilvl w:val="3"/>
          <w:numId w:val="39"/>
        </w:numPr>
        <w:ind w:left="425" w:hanging="425"/>
      </w:pPr>
      <w:r>
        <w:t xml:space="preserve">Alamat situs berikut ini yang digunakan untuk memperoleh informasi statistik penduduk Indonesia adalah (a) Biro Pusat Statistika, (b) Kompas </w:t>
      </w:r>
      <w:r>
        <w:rPr>
          <w:i/>
        </w:rPr>
        <w:t>Online,</w:t>
      </w:r>
      <w:r>
        <w:t xml:space="preserve"> (c) Ensiklopedia, (d) Situs Kedinasan, (e) Departemen Dalam Negeri.</w:t>
      </w:r>
    </w:p>
    <w:p w14:paraId="224BB84B" w14:textId="77777777" w:rsidR="00B57CBA" w:rsidRPr="004066B1" w:rsidRDefault="00B57CBA" w:rsidP="00B57CBA">
      <w:pPr>
        <w:pStyle w:val="ListParagraph"/>
        <w:numPr>
          <w:ilvl w:val="3"/>
          <w:numId w:val="39"/>
        </w:numPr>
        <w:spacing w:before="60"/>
        <w:ind w:left="426" w:hanging="426"/>
        <w:rPr>
          <w:spacing w:val="-6"/>
        </w:rPr>
      </w:pPr>
      <w:r w:rsidRPr="004066B1">
        <w:rPr>
          <w:spacing w:val="-6"/>
        </w:rPr>
        <w:t>Berikut ini kriteria dalam memilih suatu informasi adalah (a) Font, (b) Cara Penulisan, (c) Informasi Terbaru, (d) Informasi Terkonfirmasi, (e) Informasi Favorit.</w:t>
      </w:r>
    </w:p>
    <w:p w14:paraId="4DE9E797" w14:textId="2CF3DF4C" w:rsidR="000C718D" w:rsidRDefault="00B57CBA" w:rsidP="00E2572E">
      <w:pPr>
        <w:pStyle w:val="ListParagraph"/>
        <w:numPr>
          <w:ilvl w:val="3"/>
          <w:numId w:val="39"/>
        </w:numPr>
        <w:spacing w:before="60"/>
        <w:ind w:left="426" w:hanging="426"/>
      </w:pPr>
      <w:r>
        <w:t>Fitur yang digunakan Google+ untuk memfasilitasi kelomp</w:t>
      </w:r>
      <w:r w:rsidR="007A30B4">
        <w:rPr>
          <w:lang w:val="id-ID"/>
        </w:rPr>
        <w:t>o</w:t>
      </w:r>
      <w:r>
        <w:t>k obrolan video adalah (a) Circle, (b) Sparks, (c) Hangouts, (d) Steam, (e) Instagram.</w:t>
      </w:r>
    </w:p>
    <w:p w14:paraId="73ED2614" w14:textId="77777777" w:rsidR="007F6CC5" w:rsidRPr="00890E93" w:rsidRDefault="00CA1F6E" w:rsidP="005719DB">
      <w:pPr>
        <w:pStyle w:val="Heading3"/>
        <w:spacing w:before="240"/>
        <w:rPr>
          <w:rFonts w:eastAsia="Calibri"/>
          <w:i/>
          <w:lang w:eastAsia="en-US"/>
        </w:rPr>
      </w:pPr>
      <w:bookmarkStart w:id="59" w:name="_Toc515451848"/>
      <w:r w:rsidRPr="00890E93">
        <w:rPr>
          <w:rFonts w:eastAsia="Calibri"/>
          <w:i/>
          <w:lang w:eastAsia="en-US"/>
        </w:rPr>
        <w:t>Quick Plan</w:t>
      </w:r>
      <w:bookmarkEnd w:id="59"/>
    </w:p>
    <w:p w14:paraId="6BDAC2C0" w14:textId="77777777" w:rsidR="00A950EB" w:rsidRPr="006F4A97" w:rsidRDefault="00A950EB" w:rsidP="00A950EB">
      <w:pPr>
        <w:spacing w:after="120"/>
        <w:ind w:firstLine="720"/>
      </w:pPr>
      <w:r w:rsidRPr="00356748">
        <w:t xml:space="preserve">Tahap perancangan prototipe melakukan pembuatan </w:t>
      </w:r>
      <w:r w:rsidRPr="00356748">
        <w:rPr>
          <w:i/>
        </w:rPr>
        <w:t>use case diagram</w:t>
      </w:r>
      <w:r w:rsidRPr="00356748">
        <w:t xml:space="preserve"> dan </w:t>
      </w:r>
      <w:r w:rsidRPr="00356748">
        <w:rPr>
          <w:i/>
        </w:rPr>
        <w:t>activity diagram</w:t>
      </w:r>
      <w:r w:rsidRPr="00356748">
        <w:t xml:space="preserve"> berdasarkan pada kebutuhan fungsional sebelumnya. </w:t>
      </w:r>
      <w:r w:rsidRPr="00356748">
        <w:rPr>
          <w:i/>
        </w:rPr>
        <w:t>Use case diagram</w:t>
      </w:r>
      <w:r w:rsidRPr="00356748">
        <w:t xml:space="preserve"> </w:t>
      </w:r>
      <w:r w:rsidR="00D038CB">
        <w:t>DIGASI pada</w:t>
      </w:r>
      <w:r w:rsidRPr="00356748">
        <w:t xml:space="preserve"> Gambar 2</w:t>
      </w:r>
      <w:r w:rsidR="00D038CB">
        <w:t xml:space="preserve"> </w:t>
      </w:r>
      <w:r w:rsidRPr="00356748">
        <w:t xml:space="preserve">digunakan untuk menunjukkan </w:t>
      </w:r>
      <w:r w:rsidRPr="00356748">
        <w:rPr>
          <w:i/>
        </w:rPr>
        <w:t>task</w:t>
      </w:r>
      <w:r w:rsidRPr="00356748">
        <w:t xml:space="preserve"> yang dilakukan oleh pengguna seperti melihat daftar soal, menambah daftar soal,</w:t>
      </w:r>
      <w:r>
        <w:t xml:space="preserve"> </w:t>
      </w:r>
      <w:r w:rsidRPr="00356748">
        <w:t xml:space="preserve">dan lainnya. </w:t>
      </w:r>
      <w:r w:rsidRPr="00356748">
        <w:rPr>
          <w:i/>
        </w:rPr>
        <w:t>Activity diagram</w:t>
      </w:r>
      <w:r w:rsidRPr="00356748">
        <w:t xml:space="preserve"> digunakan untuk menunjukkan alur dari suatu </w:t>
      </w:r>
      <w:r w:rsidRPr="00356748">
        <w:rPr>
          <w:i/>
        </w:rPr>
        <w:t>task</w:t>
      </w:r>
      <w:r w:rsidRPr="00356748">
        <w:t xml:space="preserve">. Gambar 3 merupakan salah satu </w:t>
      </w:r>
      <w:r w:rsidRPr="00356748">
        <w:rPr>
          <w:i/>
        </w:rPr>
        <w:t>activity diagram</w:t>
      </w:r>
      <w:r w:rsidRPr="00356748">
        <w:t xml:space="preserve"> dari beberapa </w:t>
      </w:r>
      <w:r w:rsidRPr="00356748">
        <w:rPr>
          <w:i/>
        </w:rPr>
        <w:t>task</w:t>
      </w:r>
      <w:r w:rsidRPr="00356748">
        <w:t xml:space="preserve"> yang terdapat </w:t>
      </w:r>
      <w:r w:rsidRPr="00356748">
        <w:lastRenderedPageBreak/>
        <w:t xml:space="preserve">pada </w:t>
      </w:r>
      <w:r w:rsidRPr="00356748">
        <w:rPr>
          <w:i/>
        </w:rPr>
        <w:t>use case</w:t>
      </w:r>
      <w:r>
        <w:t xml:space="preserve"> yang </w:t>
      </w:r>
      <w:r w:rsidRPr="00356748">
        <w:t>menunjukkan alur mengerjakan tes untuk pegawai.</w:t>
      </w:r>
      <w:r w:rsidR="00963AA7">
        <w:t xml:space="preserve"> </w:t>
      </w:r>
      <w:r w:rsidR="00963AA7" w:rsidRPr="006F4A97">
        <w:rPr>
          <w:i/>
          <w:spacing w:val="-6"/>
        </w:rPr>
        <w:t xml:space="preserve">Activity diagram </w:t>
      </w:r>
      <w:r w:rsidR="006F4A97" w:rsidRPr="006F4A97">
        <w:rPr>
          <w:spacing w:val="-6"/>
        </w:rPr>
        <w:t xml:space="preserve">untuk </w:t>
      </w:r>
      <w:r w:rsidR="006F4A97" w:rsidRPr="00B96214">
        <w:rPr>
          <w:i/>
          <w:spacing w:val="-6"/>
        </w:rPr>
        <w:t xml:space="preserve">task </w:t>
      </w:r>
      <w:r w:rsidR="006F4A97" w:rsidRPr="006F4A97">
        <w:rPr>
          <w:spacing w:val="-6"/>
        </w:rPr>
        <w:t>menampilkan hasil tes, dan lainnya dapat dilihat pada Lampiran 2.</w:t>
      </w:r>
    </w:p>
    <w:p w14:paraId="426E38C2" w14:textId="03DE8229" w:rsidR="003F7A52" w:rsidRDefault="00B620C1" w:rsidP="003F7A52">
      <w:pPr>
        <w:keepNext/>
        <w:ind w:firstLine="0"/>
        <w:jc w:val="center"/>
      </w:pPr>
      <w:r>
        <w:rPr>
          <w:noProof/>
        </w:rPr>
        <w:drawing>
          <wp:inline distT="0" distB="0" distL="0" distR="0" wp14:anchorId="0A340F9A" wp14:editId="157675FB">
            <wp:extent cx="4476750" cy="20478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476750" cy="2047875"/>
                    </a:xfrm>
                    <a:prstGeom prst="rect">
                      <a:avLst/>
                    </a:prstGeom>
                  </pic:spPr>
                </pic:pic>
              </a:graphicData>
            </a:graphic>
          </wp:inline>
        </w:drawing>
      </w:r>
    </w:p>
    <w:p w14:paraId="198451CE" w14:textId="1C365AB0" w:rsidR="00E2572E" w:rsidRPr="004C119C" w:rsidRDefault="003F7A52" w:rsidP="004C119C">
      <w:pPr>
        <w:pStyle w:val="Caption"/>
        <w:jc w:val="center"/>
      </w:pPr>
      <w:r w:rsidRPr="004C119C">
        <w:t xml:space="preserve">Gambar </w:t>
      </w:r>
      <w:fldSimple w:instr=" SEQ Gambar \* ARABIC ">
        <w:r w:rsidR="00D75CF5" w:rsidRPr="004C119C">
          <w:t>2</w:t>
        </w:r>
      </w:fldSimple>
      <w:r w:rsidR="00A26AD6" w:rsidRPr="004C119C">
        <w:t xml:space="preserve"> </w:t>
      </w:r>
      <w:bookmarkStart w:id="60" w:name="_Toc515347838"/>
      <w:r w:rsidRPr="00B96214">
        <w:rPr>
          <w:i/>
        </w:rPr>
        <w:t>Use Case Diagram</w:t>
      </w:r>
      <w:r w:rsidRPr="004C119C">
        <w:t xml:space="preserve"> DIGASI</w:t>
      </w:r>
      <w:bookmarkEnd w:id="60"/>
      <w:r w:rsidR="00B620C1">
        <w:t xml:space="preserve"> Iterasi Pertama</w:t>
      </w:r>
    </w:p>
    <w:p w14:paraId="044311D3" w14:textId="77777777" w:rsidR="003F7A52" w:rsidRDefault="003F7A52" w:rsidP="00C676A5">
      <w:pPr>
        <w:pStyle w:val="Caption"/>
        <w:spacing w:before="120" w:after="0"/>
        <w:ind w:left="0" w:firstLine="0"/>
        <w:jc w:val="center"/>
      </w:pPr>
      <w:r>
        <w:rPr>
          <w:noProof/>
        </w:rPr>
        <w:drawing>
          <wp:inline distT="0" distB="0" distL="0" distR="0" wp14:anchorId="48A660F5" wp14:editId="20D044C1">
            <wp:extent cx="4836788" cy="43243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AD(1).png"/>
                    <pic:cNvPicPr/>
                  </pic:nvPicPr>
                  <pic:blipFill>
                    <a:blip r:embed="rId14">
                      <a:extLst>
                        <a:ext uri="{28A0092B-C50C-407E-A947-70E740481C1C}">
                          <a14:useLocalDpi xmlns:a14="http://schemas.microsoft.com/office/drawing/2010/main" val="0"/>
                        </a:ext>
                      </a:extLst>
                    </a:blip>
                    <a:stretch>
                      <a:fillRect/>
                    </a:stretch>
                  </pic:blipFill>
                  <pic:spPr>
                    <a:xfrm>
                      <a:off x="0" y="0"/>
                      <a:ext cx="4856267" cy="4341765"/>
                    </a:xfrm>
                    <a:prstGeom prst="rect">
                      <a:avLst/>
                    </a:prstGeom>
                  </pic:spPr>
                </pic:pic>
              </a:graphicData>
            </a:graphic>
          </wp:inline>
        </w:drawing>
      </w:r>
    </w:p>
    <w:p w14:paraId="1C0F71CB" w14:textId="321CC6BC" w:rsidR="00A950EB" w:rsidRPr="004C119C" w:rsidRDefault="003F7A52" w:rsidP="004C119C">
      <w:pPr>
        <w:pStyle w:val="Caption"/>
        <w:jc w:val="center"/>
      </w:pPr>
      <w:r w:rsidRPr="004C119C">
        <w:t xml:space="preserve">Gambar </w:t>
      </w:r>
      <w:fldSimple w:instr=" SEQ Gambar \* ARABIC ">
        <w:r w:rsidR="00D75CF5" w:rsidRPr="004C119C">
          <w:t>3</w:t>
        </w:r>
      </w:fldSimple>
      <w:r w:rsidRPr="004C119C">
        <w:t xml:space="preserve"> </w:t>
      </w:r>
      <w:bookmarkStart w:id="61" w:name="_Toc515347839"/>
      <w:r w:rsidRPr="00683C15">
        <w:rPr>
          <w:i/>
        </w:rPr>
        <w:t>Activity Diagram</w:t>
      </w:r>
      <w:r w:rsidRPr="004C119C">
        <w:t xml:space="preserve"> Mengerjakan Tes (DIGASI-00</w:t>
      </w:r>
      <w:r w:rsidR="00B620C1">
        <w:t>5</w:t>
      </w:r>
      <w:r w:rsidRPr="004C119C">
        <w:t>)</w:t>
      </w:r>
      <w:bookmarkEnd w:id="61"/>
    </w:p>
    <w:p w14:paraId="20841A40" w14:textId="77777777" w:rsidR="00A950EB" w:rsidRPr="00890E93" w:rsidRDefault="00CA1F6E" w:rsidP="005719DB">
      <w:pPr>
        <w:pStyle w:val="Heading3"/>
        <w:spacing w:before="240"/>
        <w:rPr>
          <w:rFonts w:eastAsia="Calibri"/>
          <w:i/>
          <w:lang w:eastAsia="en-US"/>
        </w:rPr>
      </w:pPr>
      <w:bookmarkStart w:id="62" w:name="_Toc515451849"/>
      <w:r w:rsidRPr="00890E93">
        <w:rPr>
          <w:rFonts w:eastAsia="Calibri"/>
          <w:i/>
          <w:lang w:eastAsia="en-US"/>
        </w:rPr>
        <w:t>Modeling Quick Design</w:t>
      </w:r>
      <w:bookmarkEnd w:id="62"/>
    </w:p>
    <w:p w14:paraId="06EFBB28" w14:textId="77777777" w:rsidR="00526B31" w:rsidRPr="00345A2E" w:rsidRDefault="00526B31" w:rsidP="00526B31">
      <w:pPr>
        <w:spacing w:after="120"/>
        <w:ind w:firstLine="720"/>
      </w:pPr>
      <w:r w:rsidRPr="00345A2E">
        <w:t>Tahap ini melakukan penyusunan basis data</w:t>
      </w:r>
      <w:r w:rsidRPr="00345A2E">
        <w:rPr>
          <w:i/>
        </w:rPr>
        <w:t xml:space="preserve"> </w:t>
      </w:r>
      <w:r w:rsidRPr="00345A2E">
        <w:t>sistem</w:t>
      </w:r>
      <w:r w:rsidR="00B445D6">
        <w:t xml:space="preserve"> dan </w:t>
      </w:r>
      <w:r w:rsidRPr="00345A2E">
        <w:t xml:space="preserve">pembuatan </w:t>
      </w:r>
      <w:r w:rsidRPr="00345A2E">
        <w:rPr>
          <w:i/>
        </w:rPr>
        <w:t>class diagra</w:t>
      </w:r>
      <w:r w:rsidR="00B445D6">
        <w:rPr>
          <w:i/>
        </w:rPr>
        <w:t>m</w:t>
      </w:r>
      <w:r w:rsidRPr="00345A2E">
        <w:t xml:space="preserve">. </w:t>
      </w:r>
      <w:r w:rsidR="00C406B5">
        <w:t xml:space="preserve">Basis data sistem disesuaikan dengan kebutuhan dari hasil analisis sebelumnya, yang kemudian dibuatlah </w:t>
      </w:r>
      <w:r w:rsidR="00C406B5" w:rsidRPr="00C406B5">
        <w:rPr>
          <w:i/>
        </w:rPr>
        <w:t>class diagram</w:t>
      </w:r>
      <w:r w:rsidR="00C406B5">
        <w:t xml:space="preserve"> yang berisi </w:t>
      </w:r>
      <w:r w:rsidR="00C406B5" w:rsidRPr="00C406B5">
        <w:rPr>
          <w:i/>
        </w:rPr>
        <w:t>method</w:t>
      </w:r>
      <w:r w:rsidR="00C406B5">
        <w:t xml:space="preserve">. </w:t>
      </w:r>
      <w:r w:rsidR="003D58BF" w:rsidRPr="00386CFB">
        <w:rPr>
          <w:i/>
        </w:rPr>
        <w:t>Class</w:t>
      </w:r>
      <w:r w:rsidRPr="00345A2E">
        <w:rPr>
          <w:i/>
        </w:rPr>
        <w:t xml:space="preserve"> diagram</w:t>
      </w:r>
      <w:r w:rsidRPr="00345A2E">
        <w:t xml:space="preserve"> DIGASI </w:t>
      </w:r>
      <w:r w:rsidR="00B445D6">
        <w:t xml:space="preserve">yang </w:t>
      </w:r>
      <w:r w:rsidRPr="00345A2E">
        <w:t>dapat dilihat pada Gambar 4.</w:t>
      </w:r>
    </w:p>
    <w:p w14:paraId="35EB9FF5" w14:textId="2E375E0F" w:rsidR="00D75CF5" w:rsidRDefault="00CD5C9E" w:rsidP="00D75CF5">
      <w:pPr>
        <w:keepNext/>
        <w:ind w:firstLine="0"/>
        <w:jc w:val="center"/>
      </w:pPr>
      <w:r>
        <w:rPr>
          <w:noProof/>
        </w:rPr>
        <w:lastRenderedPageBreak/>
        <w:drawing>
          <wp:inline distT="0" distB="0" distL="0" distR="0" wp14:anchorId="1D202704" wp14:editId="724366BF">
            <wp:extent cx="5039360" cy="2543175"/>
            <wp:effectExtent l="0" t="0" r="8890" b="9525"/>
            <wp:docPr id="5" name="Picture 5" descr="AD2"/>
            <wp:cNvGraphicFramePr/>
            <a:graphic xmlns:a="http://schemas.openxmlformats.org/drawingml/2006/main">
              <a:graphicData uri="http://schemas.openxmlformats.org/drawingml/2006/picture">
                <pic:pic xmlns:pic="http://schemas.openxmlformats.org/drawingml/2006/picture">
                  <pic:nvPicPr>
                    <pic:cNvPr id="5" name="Picture 5" descr="AD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360" cy="2543175"/>
                    </a:xfrm>
                    <a:prstGeom prst="rect">
                      <a:avLst/>
                    </a:prstGeom>
                    <a:noFill/>
                    <a:ln>
                      <a:noFill/>
                    </a:ln>
                  </pic:spPr>
                </pic:pic>
              </a:graphicData>
            </a:graphic>
          </wp:inline>
        </w:drawing>
      </w:r>
    </w:p>
    <w:p w14:paraId="2B645D36" w14:textId="5BA9F4B2" w:rsidR="00526B31" w:rsidRPr="009F4C7B" w:rsidRDefault="00D75CF5" w:rsidP="009F4C7B">
      <w:pPr>
        <w:pStyle w:val="Caption"/>
        <w:jc w:val="center"/>
      </w:pPr>
      <w:r w:rsidRPr="009F4C7B">
        <w:t xml:space="preserve">Gambar </w:t>
      </w:r>
      <w:fldSimple w:instr=" SEQ Gambar \* ARABIC ">
        <w:r w:rsidRPr="009F4C7B">
          <w:t>4</w:t>
        </w:r>
      </w:fldSimple>
      <w:r w:rsidRPr="009F4C7B">
        <w:t xml:space="preserve"> </w:t>
      </w:r>
      <w:bookmarkStart w:id="63" w:name="_Toc515347840"/>
      <w:r w:rsidRPr="00E07227">
        <w:rPr>
          <w:i/>
        </w:rPr>
        <w:t>Class Diagram</w:t>
      </w:r>
      <w:r w:rsidRPr="009F4C7B">
        <w:t xml:space="preserve"> DIGASI</w:t>
      </w:r>
      <w:r w:rsidR="00C406B5">
        <w:t xml:space="preserve"> Iterasi</w:t>
      </w:r>
      <w:bookmarkEnd w:id="63"/>
      <w:r w:rsidR="001436B0">
        <w:t xml:space="preserve"> Pertama</w:t>
      </w:r>
    </w:p>
    <w:p w14:paraId="180A8DCE" w14:textId="77777777" w:rsidR="00526B31" w:rsidRPr="00890E93" w:rsidRDefault="00CA1F6E" w:rsidP="005719DB">
      <w:pPr>
        <w:pStyle w:val="Heading3"/>
        <w:spacing w:before="240"/>
        <w:rPr>
          <w:rFonts w:eastAsia="Calibri"/>
          <w:i/>
          <w:lang w:eastAsia="en-US"/>
        </w:rPr>
      </w:pPr>
      <w:bookmarkStart w:id="64" w:name="_Toc515451850"/>
      <w:r w:rsidRPr="00890E93">
        <w:rPr>
          <w:rFonts w:eastAsia="Calibri"/>
          <w:i/>
          <w:lang w:eastAsia="en-US"/>
        </w:rPr>
        <w:t>Construction of Prototype</w:t>
      </w:r>
      <w:bookmarkEnd w:id="64"/>
    </w:p>
    <w:p w14:paraId="67EEC82A" w14:textId="77777777" w:rsidR="00526B31" w:rsidRPr="00C406B5" w:rsidRDefault="00526B31" w:rsidP="00526B31">
      <w:r w:rsidRPr="00C406B5">
        <w:t xml:space="preserve">Tahap pengembangan prototipe merupakan tahap mengimplementasikan desain ke dalam sistem menggunakan Laravel 5.5 dengan bahasa pemrograman PHP. Hasil pengembangan prototipe yang telah dibuat seperti pada Gambar 5 yaitu berupa halaman pegawai untuk mengerjakan tes </w:t>
      </w:r>
      <w:r w:rsidRPr="00C406B5">
        <w:rPr>
          <w:i/>
        </w:rPr>
        <w:t>digital literacy</w:t>
      </w:r>
      <w:r w:rsidRPr="00C406B5">
        <w:t>.</w:t>
      </w:r>
      <w:r w:rsidR="00B445D6" w:rsidRPr="00C406B5">
        <w:t xml:space="preserve"> Untuk halaman lainnya dapat dilihat pada Lampiran </w:t>
      </w:r>
      <w:r w:rsidR="00686138">
        <w:t>3</w:t>
      </w:r>
      <w:r w:rsidR="00B445D6" w:rsidRPr="00C406B5">
        <w:t>.</w:t>
      </w:r>
    </w:p>
    <w:p w14:paraId="4E81D32A" w14:textId="77777777" w:rsidR="00D75CF5" w:rsidRDefault="00B96214" w:rsidP="00F31AE5">
      <w:pPr>
        <w:pStyle w:val="Caption"/>
        <w:keepNext/>
        <w:spacing w:before="120" w:after="0"/>
        <w:jc w:val="center"/>
      </w:pPr>
      <w:commentRangeStart w:id="65"/>
      <w:r>
        <w:rPr>
          <w:noProof/>
        </w:rPr>
        <w:drawing>
          <wp:inline distT="0" distB="0" distL="0" distR="0" wp14:anchorId="79F7BDE3" wp14:editId="5FE5AC40">
            <wp:extent cx="4962529" cy="2638425"/>
            <wp:effectExtent l="19050" t="19050" r="285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535" r="4573"/>
                    <a:stretch/>
                  </pic:blipFill>
                  <pic:spPr bwMode="auto">
                    <a:xfrm>
                      <a:off x="0" y="0"/>
                      <a:ext cx="4974691" cy="264489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commentRangeEnd w:id="65"/>
      <w:r w:rsidR="00135BA7">
        <w:rPr>
          <w:rStyle w:val="CommentReference"/>
          <w:bCs w:val="0"/>
        </w:rPr>
        <w:commentReference w:id="65"/>
      </w:r>
    </w:p>
    <w:p w14:paraId="658EDF47" w14:textId="0EA8C66D" w:rsidR="00526B31" w:rsidRPr="00DD2D92" w:rsidRDefault="00D75CF5" w:rsidP="00DD2D92">
      <w:pPr>
        <w:pStyle w:val="Caption"/>
        <w:jc w:val="center"/>
      </w:pPr>
      <w:r w:rsidRPr="00DD2D92">
        <w:t xml:space="preserve">Gambar </w:t>
      </w:r>
      <w:fldSimple w:instr=" SEQ Gambar \* ARABIC ">
        <w:r w:rsidRPr="00DD2D92">
          <w:t>5</w:t>
        </w:r>
      </w:fldSimple>
      <w:r w:rsidRPr="00DD2D92">
        <w:t xml:space="preserve"> </w:t>
      </w:r>
      <w:bookmarkStart w:id="66" w:name="_Toc515347841"/>
      <w:r w:rsidRPr="00DD2D92">
        <w:t>Halaman Mengerjakan Tes Pegawai (DIGASI-00</w:t>
      </w:r>
      <w:r w:rsidR="00CD5C9E">
        <w:t>5</w:t>
      </w:r>
      <w:r w:rsidRPr="00DD2D92">
        <w:t>)</w:t>
      </w:r>
      <w:bookmarkEnd w:id="66"/>
    </w:p>
    <w:p w14:paraId="35188BA6" w14:textId="77777777" w:rsidR="00DD2D92" w:rsidRPr="00B94FB4" w:rsidRDefault="00D75CF5" w:rsidP="00DD2D92">
      <w:r w:rsidRPr="00356748">
        <w:t xml:space="preserve">Tes </w:t>
      </w:r>
      <w:r w:rsidRPr="00356748">
        <w:rPr>
          <w:i/>
        </w:rPr>
        <w:t>Digital Literacy</w:t>
      </w:r>
      <w:r w:rsidRPr="00356748">
        <w:t xml:space="preserve"> di website </w:t>
      </w:r>
      <w:r>
        <w:t>DIGASI</w:t>
      </w:r>
      <w:r w:rsidRPr="00356748">
        <w:t xml:space="preserve"> menampilkan sebanyak 50 soal yang ditampilkan secara </w:t>
      </w:r>
      <w:r w:rsidR="007E123C">
        <w:t>acak</w:t>
      </w:r>
      <w:r w:rsidRPr="00356748">
        <w:t xml:space="preserve"> seperti pada Gambar </w:t>
      </w:r>
      <w:r w:rsidR="00DD2D92">
        <w:t>5</w:t>
      </w:r>
      <w:r w:rsidRPr="00356748">
        <w:rPr>
          <w:i/>
        </w:rPr>
        <w:t xml:space="preserve">. </w:t>
      </w:r>
      <w:r w:rsidRPr="00356748">
        <w:t xml:space="preserve">Sistem penilaian pada website </w:t>
      </w:r>
      <w:r>
        <w:t>DIGASI</w:t>
      </w:r>
      <w:r w:rsidRPr="00356748">
        <w:t xml:space="preserve"> adalah dua poin jika jawaban benar</w:t>
      </w:r>
      <w:r w:rsidR="00DD2D92">
        <w:t>,</w:t>
      </w:r>
      <w:r w:rsidRPr="00356748">
        <w:t xml:space="preserve"> dan nol untuk jawaban salah dengan waktu pengerjaan selama 120 menit. Total poin yang didapatkan jika semua jawaban benar adalah 100 poin.</w:t>
      </w:r>
      <w:r>
        <w:t xml:space="preserve"> </w:t>
      </w:r>
      <w:r w:rsidR="00B94FB4">
        <w:t xml:space="preserve">Setelah selesai mengerjakan soal maka sistem menampilkan hasil ujian berupa nilai, dan level </w:t>
      </w:r>
      <w:r w:rsidR="00B94FB4" w:rsidRPr="00B94FB4">
        <w:rPr>
          <w:i/>
        </w:rPr>
        <w:t>digital literacy</w:t>
      </w:r>
      <w:r w:rsidR="00B94FB4">
        <w:t xml:space="preserve">. Tabel 2 </w:t>
      </w:r>
      <w:r w:rsidR="00B94FB4">
        <w:lastRenderedPageBreak/>
        <w:t xml:space="preserve">menunjukkan level dan rentang nilai dari hasil ujian, sebagai batasan level atau tingkatan </w:t>
      </w:r>
      <w:r w:rsidR="00B94FB4" w:rsidRPr="00B94FB4">
        <w:rPr>
          <w:i/>
        </w:rPr>
        <w:t>digital literacy</w:t>
      </w:r>
      <w:r w:rsidR="00B94FB4">
        <w:t xml:space="preserve"> sistem DIGASI.</w:t>
      </w:r>
    </w:p>
    <w:p w14:paraId="09B22584" w14:textId="494D8870" w:rsidR="00B94FB4" w:rsidRDefault="00B94FB4" w:rsidP="00D7199D">
      <w:pPr>
        <w:pStyle w:val="Caption"/>
        <w:keepNext/>
        <w:jc w:val="center"/>
      </w:pPr>
      <w:r>
        <w:t xml:space="preserve">Tabel </w:t>
      </w:r>
      <w:r w:rsidR="00B25C99">
        <w:rPr>
          <w:noProof/>
        </w:rPr>
        <w:fldChar w:fldCharType="begin"/>
      </w:r>
      <w:r w:rsidR="00B25C99">
        <w:rPr>
          <w:noProof/>
        </w:rPr>
        <w:instrText xml:space="preserve"> SEQ Tabel \* ARABIC </w:instrText>
      </w:r>
      <w:r w:rsidR="00B25C99">
        <w:rPr>
          <w:noProof/>
        </w:rPr>
        <w:fldChar w:fldCharType="separate"/>
      </w:r>
      <w:r w:rsidR="008C2534">
        <w:rPr>
          <w:noProof/>
        </w:rPr>
        <w:t>2</w:t>
      </w:r>
      <w:r w:rsidR="00B25C99">
        <w:rPr>
          <w:noProof/>
        </w:rPr>
        <w:fldChar w:fldCharType="end"/>
      </w:r>
      <w:r>
        <w:t xml:space="preserve"> </w:t>
      </w:r>
      <w:bookmarkStart w:id="67" w:name="_Toc515347919"/>
      <w:r>
        <w:t>Level dan Rentang Nilai DIGASI</w:t>
      </w:r>
      <w:bookmarkEnd w:id="67"/>
    </w:p>
    <w:tbl>
      <w:tblPr>
        <w:tblStyle w:val="TableGrid"/>
        <w:tblW w:w="0" w:type="auto"/>
        <w:tblInd w:w="22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268"/>
      </w:tblGrid>
      <w:tr w:rsidR="00DD2D92" w14:paraId="38B22C33" w14:textId="77777777" w:rsidTr="00A65516">
        <w:tc>
          <w:tcPr>
            <w:tcW w:w="1134" w:type="dxa"/>
            <w:tcBorders>
              <w:top w:val="single" w:sz="4" w:space="0" w:color="auto"/>
              <w:bottom w:val="single" w:sz="4" w:space="0" w:color="auto"/>
            </w:tcBorders>
            <w:shd w:val="clear" w:color="auto" w:fill="D9D9D9" w:themeFill="background1" w:themeFillShade="D9"/>
          </w:tcPr>
          <w:p w14:paraId="1255F400" w14:textId="77777777" w:rsidR="00DD2D92" w:rsidRDefault="00DD2D92" w:rsidP="00DD2D92">
            <w:pPr>
              <w:spacing w:before="40" w:after="40"/>
              <w:ind w:firstLine="0"/>
              <w:jc w:val="center"/>
              <w:rPr>
                <w:spacing w:val="-6"/>
              </w:rPr>
            </w:pPr>
            <w:r>
              <w:rPr>
                <w:spacing w:val="-6"/>
              </w:rPr>
              <w:t>Level</w:t>
            </w:r>
          </w:p>
        </w:tc>
        <w:tc>
          <w:tcPr>
            <w:tcW w:w="2268" w:type="dxa"/>
            <w:tcBorders>
              <w:top w:val="single" w:sz="4" w:space="0" w:color="auto"/>
              <w:bottom w:val="single" w:sz="4" w:space="0" w:color="auto"/>
            </w:tcBorders>
            <w:shd w:val="clear" w:color="auto" w:fill="D9D9D9" w:themeFill="background1" w:themeFillShade="D9"/>
          </w:tcPr>
          <w:p w14:paraId="067E5C93" w14:textId="5853041A" w:rsidR="00DD2D92" w:rsidRDefault="00DD2D92" w:rsidP="00DD2D92">
            <w:pPr>
              <w:spacing w:before="40" w:after="40"/>
              <w:ind w:firstLine="0"/>
              <w:jc w:val="center"/>
              <w:rPr>
                <w:spacing w:val="-6"/>
              </w:rPr>
            </w:pPr>
            <w:r>
              <w:rPr>
                <w:spacing w:val="-6"/>
              </w:rPr>
              <w:t>Rentang Nilai</w:t>
            </w:r>
            <w:r w:rsidR="000954D7">
              <w:rPr>
                <w:spacing w:val="-6"/>
              </w:rPr>
              <w:t xml:space="preserve"> (X)</w:t>
            </w:r>
          </w:p>
        </w:tc>
      </w:tr>
      <w:tr w:rsidR="00DD2D92" w14:paraId="21A50465" w14:textId="77777777" w:rsidTr="00D7199D">
        <w:tc>
          <w:tcPr>
            <w:tcW w:w="1134" w:type="dxa"/>
            <w:tcBorders>
              <w:top w:val="single" w:sz="4" w:space="0" w:color="auto"/>
            </w:tcBorders>
          </w:tcPr>
          <w:p w14:paraId="26566E3B" w14:textId="77777777" w:rsidR="00DD2D92" w:rsidRDefault="00DD2D92" w:rsidP="00B94FB4">
            <w:pPr>
              <w:ind w:firstLine="0"/>
              <w:jc w:val="center"/>
              <w:rPr>
                <w:spacing w:val="-6"/>
              </w:rPr>
            </w:pPr>
            <w:r>
              <w:rPr>
                <w:spacing w:val="-6"/>
              </w:rPr>
              <w:t>A</w:t>
            </w:r>
          </w:p>
        </w:tc>
        <w:tc>
          <w:tcPr>
            <w:tcW w:w="2268" w:type="dxa"/>
            <w:tcBorders>
              <w:top w:val="single" w:sz="4" w:space="0" w:color="auto"/>
            </w:tcBorders>
          </w:tcPr>
          <w:p w14:paraId="5CCF8EC5" w14:textId="26D75587" w:rsidR="00DD2D92" w:rsidRDefault="000954D7" w:rsidP="00135BA7">
            <w:pPr>
              <w:ind w:firstLine="0"/>
              <w:jc w:val="center"/>
              <w:rPr>
                <w:spacing w:val="-6"/>
              </w:rPr>
            </w:pPr>
            <w:r>
              <w:rPr>
                <w:spacing w:val="-6"/>
              </w:rPr>
              <w:t xml:space="preserve">X </w:t>
            </w:r>
            <w:r>
              <w:rPr>
                <w:rFonts w:cs="Times New Roman"/>
                <w:spacing w:val="-6"/>
              </w:rPr>
              <w:t xml:space="preserve">≥ </w:t>
            </w:r>
            <w:r>
              <w:rPr>
                <w:spacing w:val="-6"/>
              </w:rPr>
              <w:t>80</w:t>
            </w:r>
          </w:p>
        </w:tc>
      </w:tr>
      <w:tr w:rsidR="00DD2D92" w14:paraId="1675EF30" w14:textId="77777777" w:rsidTr="00D7199D">
        <w:trPr>
          <w:trHeight w:val="83"/>
        </w:trPr>
        <w:tc>
          <w:tcPr>
            <w:tcW w:w="1134" w:type="dxa"/>
          </w:tcPr>
          <w:p w14:paraId="52A64E96" w14:textId="77777777" w:rsidR="00DD2D92" w:rsidRDefault="00DD2D92" w:rsidP="00B94FB4">
            <w:pPr>
              <w:ind w:firstLine="0"/>
              <w:jc w:val="center"/>
              <w:rPr>
                <w:spacing w:val="-6"/>
              </w:rPr>
            </w:pPr>
            <w:r>
              <w:rPr>
                <w:spacing w:val="-6"/>
              </w:rPr>
              <w:t>B</w:t>
            </w:r>
          </w:p>
        </w:tc>
        <w:tc>
          <w:tcPr>
            <w:tcW w:w="2268" w:type="dxa"/>
          </w:tcPr>
          <w:p w14:paraId="5121BDA9" w14:textId="35B36D52" w:rsidR="00DD2D92" w:rsidRDefault="00DD2D92" w:rsidP="00135BA7">
            <w:pPr>
              <w:ind w:firstLine="0"/>
              <w:jc w:val="center"/>
              <w:rPr>
                <w:spacing w:val="-6"/>
              </w:rPr>
            </w:pPr>
            <w:r>
              <w:rPr>
                <w:spacing w:val="-6"/>
              </w:rPr>
              <w:t>60</w:t>
            </w:r>
            <w:r w:rsidR="00135BA7">
              <w:rPr>
                <w:spacing w:val="-6"/>
              </w:rPr>
              <w:t xml:space="preserve"> </w:t>
            </w:r>
            <w:r w:rsidR="000954D7">
              <w:rPr>
                <w:rFonts w:cs="Times New Roman"/>
                <w:spacing w:val="-6"/>
              </w:rPr>
              <w:t>≤</w:t>
            </w:r>
            <w:r w:rsidR="000954D7">
              <w:rPr>
                <w:spacing w:val="-6"/>
              </w:rPr>
              <w:t xml:space="preserve"> X &lt;</w:t>
            </w:r>
            <w:r w:rsidR="00135BA7">
              <w:rPr>
                <w:spacing w:val="-6"/>
              </w:rPr>
              <w:t xml:space="preserve"> </w:t>
            </w:r>
            <w:r>
              <w:rPr>
                <w:spacing w:val="-6"/>
              </w:rPr>
              <w:t>79</w:t>
            </w:r>
          </w:p>
        </w:tc>
      </w:tr>
      <w:tr w:rsidR="00DD2D92" w14:paraId="03919E4C" w14:textId="77777777" w:rsidTr="00D7199D">
        <w:tc>
          <w:tcPr>
            <w:tcW w:w="1134" w:type="dxa"/>
          </w:tcPr>
          <w:p w14:paraId="4565C267" w14:textId="77777777" w:rsidR="00DD2D92" w:rsidRDefault="00DD2D92" w:rsidP="00B94FB4">
            <w:pPr>
              <w:ind w:firstLine="0"/>
              <w:jc w:val="center"/>
              <w:rPr>
                <w:spacing w:val="-6"/>
              </w:rPr>
            </w:pPr>
            <w:r>
              <w:rPr>
                <w:spacing w:val="-6"/>
              </w:rPr>
              <w:t>C</w:t>
            </w:r>
          </w:p>
        </w:tc>
        <w:tc>
          <w:tcPr>
            <w:tcW w:w="2268" w:type="dxa"/>
          </w:tcPr>
          <w:p w14:paraId="6BDFCB92" w14:textId="325894D3" w:rsidR="00DD2D92" w:rsidRDefault="000954D7" w:rsidP="00135BA7">
            <w:pPr>
              <w:ind w:firstLine="0"/>
              <w:jc w:val="center"/>
              <w:rPr>
                <w:spacing w:val="-6"/>
              </w:rPr>
            </w:pPr>
            <w:r>
              <w:rPr>
                <w:spacing w:val="-6"/>
              </w:rPr>
              <w:t xml:space="preserve">X &lt; </w:t>
            </w:r>
            <w:r w:rsidR="00DD2D92">
              <w:rPr>
                <w:spacing w:val="-6"/>
              </w:rPr>
              <w:t>59</w:t>
            </w:r>
          </w:p>
        </w:tc>
      </w:tr>
    </w:tbl>
    <w:p w14:paraId="6F6783EC" w14:textId="77777777" w:rsidR="00526B31" w:rsidRPr="00890E93" w:rsidRDefault="00CA1F6E" w:rsidP="005719DB">
      <w:pPr>
        <w:pStyle w:val="Heading3"/>
        <w:spacing w:before="240"/>
        <w:rPr>
          <w:i/>
        </w:rPr>
      </w:pPr>
      <w:bookmarkStart w:id="68" w:name="_Toc515451851"/>
      <w:r w:rsidRPr="00890E93">
        <w:rPr>
          <w:i/>
        </w:rPr>
        <w:t>Deployment, Delivery and Feedback</w:t>
      </w:r>
      <w:bookmarkEnd w:id="68"/>
    </w:p>
    <w:p w14:paraId="3A06E3BB" w14:textId="4341E4CE" w:rsidR="00FD0088" w:rsidRPr="00FD1799" w:rsidRDefault="00526B31" w:rsidP="00FD0088">
      <w:pPr>
        <w:spacing w:before="120"/>
      </w:pPr>
      <w:r w:rsidRPr="00E07227">
        <w:t xml:space="preserve">Sistem DIGASI yang telah dikembangkan kemudian dilakukan pengujian. Proses pegujian dilakukan secara </w:t>
      </w:r>
      <w:r w:rsidRPr="00E07227">
        <w:rPr>
          <w:i/>
        </w:rPr>
        <w:t xml:space="preserve">blackbox, </w:t>
      </w:r>
      <w:r w:rsidRPr="00E07227">
        <w:t xml:space="preserve">apabila ditemukan </w:t>
      </w:r>
      <w:r w:rsidRPr="00E07227">
        <w:rPr>
          <w:i/>
        </w:rPr>
        <w:t>error</w:t>
      </w:r>
      <w:r w:rsidRPr="00E07227">
        <w:t xml:space="preserve"> maka diperlukannya perbaikan. Berdasarkan hasil pengujian sistem </w:t>
      </w:r>
      <w:r w:rsidR="00E07227">
        <w:t xml:space="preserve">dengan diberikan beberapa </w:t>
      </w:r>
      <w:r w:rsidR="00E07227" w:rsidRPr="00E07227">
        <w:rPr>
          <w:i/>
        </w:rPr>
        <w:t>test case</w:t>
      </w:r>
      <w:r w:rsidR="00E07227">
        <w:t xml:space="preserve"> </w:t>
      </w:r>
      <w:r w:rsidRPr="00E07227">
        <w:t xml:space="preserve">dan evaluasi didapatkan hasil seperti pada </w:t>
      </w:r>
      <w:r w:rsidR="00E07227">
        <w:t xml:space="preserve">Tabel 3. Selanjutnya, dilakukan </w:t>
      </w:r>
      <w:r w:rsidR="00940223" w:rsidRPr="00E07227">
        <w:t xml:space="preserve">pengujian sistem bersama staf pemerintah di </w:t>
      </w:r>
      <w:r w:rsidR="00E07227">
        <w:t xml:space="preserve">beberapa </w:t>
      </w:r>
      <w:r w:rsidR="00940223" w:rsidRPr="00E07227">
        <w:t xml:space="preserve">Kantor Kedinasan di Kota Bogor untuk mencoba dan menguji sistem </w:t>
      </w:r>
      <w:r w:rsidR="00C76E17">
        <w:t>DIGASI</w:t>
      </w:r>
      <w:r w:rsidR="00FD14E6">
        <w:t xml:space="preserve"> secara langsung</w:t>
      </w:r>
      <w:r w:rsidR="00940223" w:rsidRPr="00E07227">
        <w:t>.</w:t>
      </w:r>
      <w:r w:rsidR="006807B6">
        <w:t xml:space="preserve"> </w:t>
      </w:r>
      <w:r w:rsidR="00FD0088" w:rsidRPr="00FD1799">
        <w:rPr>
          <w:i/>
        </w:rPr>
        <w:t>Feedback</w:t>
      </w:r>
      <w:r w:rsidR="00FD0088">
        <w:rPr>
          <w:i/>
        </w:rPr>
        <w:t xml:space="preserve"> </w:t>
      </w:r>
      <w:r w:rsidR="00FD0088">
        <w:t xml:space="preserve">yang didapatkan adalah diperlukannya penambahan fungsi </w:t>
      </w:r>
      <w:r w:rsidR="00377E87">
        <w:t xml:space="preserve">pada sistem seperti </w:t>
      </w:r>
      <w:r w:rsidR="00FD0088">
        <w:t xml:space="preserve">mengunduh </w:t>
      </w:r>
      <w:r w:rsidR="00FD0088" w:rsidRPr="003857F9">
        <w:rPr>
          <w:i/>
        </w:rPr>
        <w:t>record</w:t>
      </w:r>
      <w:r w:rsidR="00FD0088">
        <w:t xml:space="preserve"> tes, mengunduh sertifikat dan melihat </w:t>
      </w:r>
      <w:r w:rsidR="00FD0088" w:rsidRPr="003857F9">
        <w:rPr>
          <w:i/>
        </w:rPr>
        <w:t>history</w:t>
      </w:r>
      <w:r w:rsidR="00FD0088">
        <w:t xml:space="preserve"> tes</w:t>
      </w:r>
      <w:r w:rsidR="005A1C6A">
        <w:t xml:space="preserve"> yang akan dikerjakan </w:t>
      </w:r>
      <w:r w:rsidR="00EF6090">
        <w:t>sebaga</w:t>
      </w:r>
      <w:r w:rsidR="00600864">
        <w:t>i tambahan kebutuhan fungsional untuk pengembangan selanjutnya</w:t>
      </w:r>
      <w:r w:rsidR="00FD0088">
        <w:t>.</w:t>
      </w:r>
    </w:p>
    <w:p w14:paraId="7DD58496" w14:textId="4202EDF8" w:rsidR="00526B31" w:rsidRDefault="00526B31" w:rsidP="003940F8">
      <w:pPr>
        <w:pStyle w:val="Caption"/>
        <w:jc w:val="center"/>
      </w:pPr>
      <w:r w:rsidRPr="00A26AD6">
        <w:t xml:space="preserve">Tabel </w:t>
      </w:r>
      <w:r w:rsidR="00B25C99">
        <w:rPr>
          <w:noProof/>
        </w:rPr>
        <w:fldChar w:fldCharType="begin"/>
      </w:r>
      <w:r w:rsidR="00B25C99">
        <w:rPr>
          <w:noProof/>
        </w:rPr>
        <w:instrText xml:space="preserve"> SEQ Tabel \* ARABIC </w:instrText>
      </w:r>
      <w:r w:rsidR="00B25C99">
        <w:rPr>
          <w:noProof/>
        </w:rPr>
        <w:fldChar w:fldCharType="separate"/>
      </w:r>
      <w:r w:rsidR="008C2534">
        <w:rPr>
          <w:noProof/>
        </w:rPr>
        <w:t>3</w:t>
      </w:r>
      <w:r w:rsidR="00B25C99">
        <w:rPr>
          <w:noProof/>
        </w:rPr>
        <w:fldChar w:fldCharType="end"/>
      </w:r>
      <w:r w:rsidRPr="00A26AD6">
        <w:t xml:space="preserve"> </w:t>
      </w:r>
      <w:r w:rsidR="002C211B">
        <w:t xml:space="preserve">Skenario </w:t>
      </w:r>
      <w:r w:rsidR="002C211B" w:rsidRPr="00377E87">
        <w:rPr>
          <w:i/>
        </w:rPr>
        <w:t>Testing Prototype</w:t>
      </w:r>
      <w:r w:rsidR="002C211B">
        <w:t xml:space="preserve"> Pertama DIGASI</w:t>
      </w:r>
    </w:p>
    <w:tbl>
      <w:tblPr>
        <w:tblStyle w:val="TableGrid"/>
        <w:tblW w:w="79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2154"/>
        <w:gridCol w:w="3628"/>
        <w:gridCol w:w="1017"/>
      </w:tblGrid>
      <w:tr w:rsidR="00F470B8" w14:paraId="0E3C013E" w14:textId="77777777" w:rsidTr="00A65516">
        <w:trPr>
          <w:trHeight w:val="590"/>
          <w:tblHeader/>
        </w:trPr>
        <w:tc>
          <w:tcPr>
            <w:tcW w:w="1163" w:type="dxa"/>
            <w:tcBorders>
              <w:top w:val="single" w:sz="4" w:space="0" w:color="auto"/>
              <w:bottom w:val="single" w:sz="4" w:space="0" w:color="auto"/>
            </w:tcBorders>
            <w:shd w:val="clear" w:color="auto" w:fill="D9D9D9" w:themeFill="background1" w:themeFillShade="D9"/>
            <w:vAlign w:val="center"/>
          </w:tcPr>
          <w:p w14:paraId="2F7F1B35" w14:textId="3043F73C" w:rsidR="0013238F" w:rsidRDefault="0013238F" w:rsidP="00341B54">
            <w:pPr>
              <w:spacing w:before="40" w:after="40"/>
              <w:ind w:firstLine="0"/>
              <w:jc w:val="center"/>
            </w:pPr>
            <w:r>
              <w:t>Kategori Pengguna</w:t>
            </w:r>
          </w:p>
        </w:tc>
        <w:tc>
          <w:tcPr>
            <w:tcW w:w="2154" w:type="dxa"/>
            <w:tcBorders>
              <w:top w:val="single" w:sz="4" w:space="0" w:color="auto"/>
              <w:bottom w:val="single" w:sz="4" w:space="0" w:color="auto"/>
            </w:tcBorders>
            <w:shd w:val="clear" w:color="auto" w:fill="D9D9D9" w:themeFill="background1" w:themeFillShade="D9"/>
            <w:vAlign w:val="center"/>
          </w:tcPr>
          <w:p w14:paraId="305A9357" w14:textId="77777777" w:rsidR="00F470B8" w:rsidRDefault="0013238F" w:rsidP="00341B54">
            <w:pPr>
              <w:spacing w:before="40" w:after="40"/>
              <w:ind w:firstLine="0"/>
              <w:jc w:val="center"/>
            </w:pPr>
            <w:r>
              <w:t>Kebutuhan</w:t>
            </w:r>
          </w:p>
          <w:p w14:paraId="3A43839D" w14:textId="66ED1564" w:rsidR="0013238F" w:rsidRDefault="0013238F" w:rsidP="00341B54">
            <w:pPr>
              <w:spacing w:before="40" w:after="40"/>
              <w:ind w:firstLine="0"/>
              <w:jc w:val="center"/>
            </w:pPr>
            <w:r>
              <w:t>Fungsional</w:t>
            </w:r>
          </w:p>
        </w:tc>
        <w:tc>
          <w:tcPr>
            <w:tcW w:w="3628" w:type="dxa"/>
            <w:tcBorders>
              <w:top w:val="single" w:sz="4" w:space="0" w:color="auto"/>
              <w:bottom w:val="single" w:sz="4" w:space="0" w:color="auto"/>
            </w:tcBorders>
            <w:shd w:val="clear" w:color="auto" w:fill="D9D9D9" w:themeFill="background1" w:themeFillShade="D9"/>
            <w:vAlign w:val="center"/>
          </w:tcPr>
          <w:p w14:paraId="4B1D0330" w14:textId="3E5AE361" w:rsidR="0013238F" w:rsidRDefault="0013238F" w:rsidP="00341B54">
            <w:pPr>
              <w:spacing w:before="40" w:after="40"/>
              <w:ind w:firstLine="0"/>
              <w:jc w:val="center"/>
            </w:pPr>
            <w:r>
              <w:t>Skenario</w:t>
            </w:r>
          </w:p>
        </w:tc>
        <w:tc>
          <w:tcPr>
            <w:tcW w:w="1017" w:type="dxa"/>
            <w:tcBorders>
              <w:top w:val="single" w:sz="4" w:space="0" w:color="auto"/>
              <w:bottom w:val="single" w:sz="4" w:space="0" w:color="auto"/>
            </w:tcBorders>
            <w:shd w:val="clear" w:color="auto" w:fill="D9D9D9" w:themeFill="background1" w:themeFillShade="D9"/>
            <w:vAlign w:val="center"/>
          </w:tcPr>
          <w:p w14:paraId="33102A85" w14:textId="6E534C90" w:rsidR="0013238F" w:rsidRDefault="0013238F" w:rsidP="00341B54">
            <w:pPr>
              <w:spacing w:before="40" w:after="40"/>
              <w:ind w:firstLine="0"/>
              <w:jc w:val="center"/>
            </w:pPr>
            <w:r>
              <w:t>Hasil Uji</w:t>
            </w:r>
          </w:p>
        </w:tc>
      </w:tr>
      <w:tr w:rsidR="0013238F" w14:paraId="0A10820B" w14:textId="77777777" w:rsidTr="00960A6D">
        <w:trPr>
          <w:trHeight w:val="605"/>
          <w:tblHeader/>
        </w:trPr>
        <w:tc>
          <w:tcPr>
            <w:tcW w:w="1163" w:type="dxa"/>
            <w:vMerge w:val="restart"/>
            <w:tcBorders>
              <w:top w:val="single" w:sz="4" w:space="0" w:color="auto"/>
              <w:right w:val="nil"/>
            </w:tcBorders>
          </w:tcPr>
          <w:p w14:paraId="2F086198" w14:textId="71F378E2" w:rsidR="0013238F" w:rsidRPr="0013238F" w:rsidRDefault="0013238F" w:rsidP="0013238F">
            <w:pPr>
              <w:ind w:firstLine="0"/>
              <w:rPr>
                <w:i/>
              </w:rPr>
            </w:pPr>
            <w:r w:rsidRPr="0013238F">
              <w:rPr>
                <w:i/>
              </w:rPr>
              <w:t>Admin</w:t>
            </w:r>
          </w:p>
        </w:tc>
        <w:tc>
          <w:tcPr>
            <w:tcW w:w="2154" w:type="dxa"/>
            <w:tcBorders>
              <w:top w:val="single" w:sz="4" w:space="0" w:color="auto"/>
              <w:left w:val="nil"/>
              <w:bottom w:val="nil"/>
              <w:right w:val="nil"/>
            </w:tcBorders>
          </w:tcPr>
          <w:p w14:paraId="6F94D54A" w14:textId="449285CD" w:rsidR="0013238F" w:rsidRDefault="0013238F" w:rsidP="00F470B8">
            <w:pPr>
              <w:ind w:firstLine="0"/>
              <w:jc w:val="left"/>
            </w:pPr>
            <w:r w:rsidRPr="00A26AD6">
              <w:rPr>
                <w:spacing w:val="-6"/>
                <w:lang w:val="id-ID"/>
              </w:rPr>
              <w:t xml:space="preserve">CRUD </w:t>
            </w:r>
            <w:r w:rsidRPr="00A26AD6">
              <w:rPr>
                <w:spacing w:val="-6"/>
              </w:rPr>
              <w:t>Daftar Soal</w:t>
            </w:r>
          </w:p>
        </w:tc>
        <w:tc>
          <w:tcPr>
            <w:tcW w:w="3628" w:type="dxa"/>
            <w:tcBorders>
              <w:top w:val="single" w:sz="4" w:space="0" w:color="auto"/>
              <w:left w:val="nil"/>
              <w:bottom w:val="nil"/>
              <w:right w:val="nil"/>
            </w:tcBorders>
          </w:tcPr>
          <w:p w14:paraId="3BC76641" w14:textId="0A33D85C" w:rsidR="0013238F" w:rsidRDefault="00EF412C" w:rsidP="002804CC">
            <w:pPr>
              <w:ind w:firstLine="0"/>
              <w:jc w:val="left"/>
            </w:pPr>
            <w:r w:rsidRPr="00EF412C">
              <w:rPr>
                <w:i/>
                <w:spacing w:val="-6"/>
              </w:rPr>
              <w:t>Admin</w:t>
            </w:r>
            <w:r w:rsidR="0013238F">
              <w:rPr>
                <w:spacing w:val="-6"/>
              </w:rPr>
              <w:t xml:space="preserve"> melakukan CRUD soal berserta jawabannya ke</w:t>
            </w:r>
            <w:r w:rsidR="00F470B8">
              <w:rPr>
                <w:spacing w:val="-6"/>
              </w:rPr>
              <w:t xml:space="preserve"> </w:t>
            </w:r>
            <w:r w:rsidR="0013238F">
              <w:rPr>
                <w:spacing w:val="-6"/>
              </w:rPr>
              <w:t>dalam sistem</w:t>
            </w:r>
          </w:p>
        </w:tc>
        <w:tc>
          <w:tcPr>
            <w:tcW w:w="1017" w:type="dxa"/>
            <w:tcBorders>
              <w:top w:val="single" w:sz="4" w:space="0" w:color="auto"/>
              <w:left w:val="nil"/>
              <w:bottom w:val="nil"/>
              <w:right w:val="nil"/>
            </w:tcBorders>
          </w:tcPr>
          <w:p w14:paraId="6BAA9484" w14:textId="2669C1CF" w:rsidR="0013238F" w:rsidRDefault="0013238F" w:rsidP="0013238F">
            <w:pPr>
              <w:ind w:firstLine="0"/>
            </w:pPr>
            <w:r>
              <w:t>Berhasil</w:t>
            </w:r>
          </w:p>
        </w:tc>
      </w:tr>
      <w:tr w:rsidR="0013238F" w14:paraId="12DDCDAB" w14:textId="77777777" w:rsidTr="00960A6D">
        <w:trPr>
          <w:trHeight w:val="557"/>
          <w:tblHeader/>
        </w:trPr>
        <w:tc>
          <w:tcPr>
            <w:tcW w:w="1163" w:type="dxa"/>
            <w:vMerge/>
          </w:tcPr>
          <w:p w14:paraId="36599DAA" w14:textId="77777777" w:rsidR="0013238F" w:rsidRDefault="0013238F" w:rsidP="0013238F">
            <w:pPr>
              <w:ind w:firstLine="0"/>
            </w:pPr>
          </w:p>
        </w:tc>
        <w:tc>
          <w:tcPr>
            <w:tcW w:w="2154" w:type="dxa"/>
            <w:tcBorders>
              <w:top w:val="nil"/>
            </w:tcBorders>
          </w:tcPr>
          <w:p w14:paraId="2702490B" w14:textId="4258A2A3" w:rsidR="0013238F" w:rsidRDefault="0013238F" w:rsidP="00F470B8">
            <w:pPr>
              <w:ind w:firstLine="0"/>
              <w:jc w:val="left"/>
            </w:pPr>
            <w:r w:rsidRPr="00A26AD6">
              <w:rPr>
                <w:spacing w:val="-6"/>
              </w:rPr>
              <w:t>CRUD</w:t>
            </w:r>
            <w:r w:rsidR="00F470B8">
              <w:rPr>
                <w:spacing w:val="-6"/>
              </w:rPr>
              <w:t xml:space="preserve"> </w:t>
            </w:r>
            <w:r w:rsidRPr="00A26AD6">
              <w:rPr>
                <w:spacing w:val="-6"/>
              </w:rPr>
              <w:t>Data Pegawai</w:t>
            </w:r>
          </w:p>
        </w:tc>
        <w:tc>
          <w:tcPr>
            <w:tcW w:w="3628" w:type="dxa"/>
            <w:tcBorders>
              <w:top w:val="nil"/>
            </w:tcBorders>
          </w:tcPr>
          <w:p w14:paraId="1DB8ED03" w14:textId="53D8C7EC" w:rsidR="0013238F" w:rsidRDefault="00EF412C" w:rsidP="002804CC">
            <w:pPr>
              <w:ind w:firstLine="0"/>
              <w:jc w:val="left"/>
            </w:pPr>
            <w:r w:rsidRPr="00EF412C">
              <w:rPr>
                <w:i/>
              </w:rPr>
              <w:t>Admin</w:t>
            </w:r>
            <w:r w:rsidR="006A1D47">
              <w:t xml:space="preserve"> melakukan CRUD data pegawai</w:t>
            </w:r>
          </w:p>
        </w:tc>
        <w:tc>
          <w:tcPr>
            <w:tcW w:w="1017" w:type="dxa"/>
            <w:tcBorders>
              <w:top w:val="nil"/>
            </w:tcBorders>
          </w:tcPr>
          <w:p w14:paraId="5A69408A" w14:textId="3671F9D0" w:rsidR="0013238F" w:rsidRDefault="0013238F" w:rsidP="0013238F">
            <w:pPr>
              <w:ind w:firstLine="0"/>
            </w:pPr>
            <w:r>
              <w:t>Berhasil</w:t>
            </w:r>
          </w:p>
        </w:tc>
      </w:tr>
      <w:tr w:rsidR="0013238F" w14:paraId="5622CF7D" w14:textId="77777777" w:rsidTr="00960A6D">
        <w:trPr>
          <w:trHeight w:val="295"/>
          <w:tblHeader/>
        </w:trPr>
        <w:tc>
          <w:tcPr>
            <w:tcW w:w="1163" w:type="dxa"/>
            <w:vMerge/>
          </w:tcPr>
          <w:p w14:paraId="6227E34C" w14:textId="77777777" w:rsidR="0013238F" w:rsidRDefault="0013238F" w:rsidP="0013238F">
            <w:pPr>
              <w:ind w:firstLine="0"/>
            </w:pPr>
          </w:p>
        </w:tc>
        <w:tc>
          <w:tcPr>
            <w:tcW w:w="2154" w:type="dxa"/>
          </w:tcPr>
          <w:p w14:paraId="2F47D412" w14:textId="123F767D" w:rsidR="0013238F" w:rsidRDefault="0013238F" w:rsidP="00F470B8">
            <w:pPr>
              <w:ind w:firstLine="0"/>
              <w:jc w:val="left"/>
            </w:pPr>
            <w:r w:rsidRPr="00A26AD6">
              <w:t xml:space="preserve">Melihat </w:t>
            </w:r>
            <w:r w:rsidRPr="00A26AD6">
              <w:rPr>
                <w:i/>
              </w:rPr>
              <w:t>Record</w:t>
            </w:r>
            <w:r w:rsidRPr="00A26AD6">
              <w:t xml:space="preserve"> Tes</w:t>
            </w:r>
          </w:p>
        </w:tc>
        <w:tc>
          <w:tcPr>
            <w:tcW w:w="3628" w:type="dxa"/>
          </w:tcPr>
          <w:p w14:paraId="719F7ADF" w14:textId="004BA36A" w:rsidR="0013238F" w:rsidRDefault="00EF412C" w:rsidP="002804CC">
            <w:pPr>
              <w:ind w:firstLine="0"/>
              <w:jc w:val="left"/>
            </w:pPr>
            <w:r w:rsidRPr="00EF412C">
              <w:rPr>
                <w:i/>
              </w:rPr>
              <w:t>Admin</w:t>
            </w:r>
            <w:r w:rsidR="006A1D47">
              <w:t xml:space="preserve"> melihat hasil pegawai yang melakukan tes</w:t>
            </w:r>
          </w:p>
        </w:tc>
        <w:tc>
          <w:tcPr>
            <w:tcW w:w="1017" w:type="dxa"/>
          </w:tcPr>
          <w:p w14:paraId="0E39B008" w14:textId="02824B52" w:rsidR="0013238F" w:rsidRDefault="0013238F" w:rsidP="0013238F">
            <w:pPr>
              <w:ind w:firstLine="0"/>
            </w:pPr>
            <w:r>
              <w:t>Berhasil</w:t>
            </w:r>
          </w:p>
        </w:tc>
      </w:tr>
      <w:tr w:rsidR="0013238F" w14:paraId="44E85A57" w14:textId="77777777" w:rsidTr="00960A6D">
        <w:trPr>
          <w:trHeight w:val="295"/>
          <w:tblHeader/>
        </w:trPr>
        <w:tc>
          <w:tcPr>
            <w:tcW w:w="1163" w:type="dxa"/>
            <w:vMerge/>
          </w:tcPr>
          <w:p w14:paraId="107ECB2D" w14:textId="77777777" w:rsidR="0013238F" w:rsidRDefault="0013238F" w:rsidP="0013238F">
            <w:pPr>
              <w:ind w:firstLine="0"/>
            </w:pPr>
          </w:p>
        </w:tc>
        <w:tc>
          <w:tcPr>
            <w:tcW w:w="2154" w:type="dxa"/>
          </w:tcPr>
          <w:p w14:paraId="6B452BE0" w14:textId="27B156EE" w:rsidR="0013238F" w:rsidRDefault="0013238F" w:rsidP="00F470B8">
            <w:pPr>
              <w:ind w:firstLine="0"/>
              <w:jc w:val="left"/>
            </w:pPr>
            <w:r w:rsidRPr="00A26AD6">
              <w:t>Mengubah Data Level</w:t>
            </w:r>
          </w:p>
        </w:tc>
        <w:tc>
          <w:tcPr>
            <w:tcW w:w="3628" w:type="dxa"/>
          </w:tcPr>
          <w:p w14:paraId="57B128DC" w14:textId="60504988" w:rsidR="0013238F" w:rsidRDefault="00EF412C" w:rsidP="002804CC">
            <w:pPr>
              <w:ind w:firstLine="0"/>
              <w:jc w:val="left"/>
            </w:pPr>
            <w:r w:rsidRPr="00EF412C">
              <w:rPr>
                <w:i/>
              </w:rPr>
              <w:t>Admin</w:t>
            </w:r>
            <w:r w:rsidR="006A1D47">
              <w:t xml:space="preserve"> mengubah level dari sistem</w:t>
            </w:r>
          </w:p>
        </w:tc>
        <w:tc>
          <w:tcPr>
            <w:tcW w:w="1017" w:type="dxa"/>
          </w:tcPr>
          <w:p w14:paraId="42795CC2" w14:textId="200648BF" w:rsidR="0013238F" w:rsidRDefault="0013238F" w:rsidP="0013238F">
            <w:pPr>
              <w:ind w:firstLine="0"/>
            </w:pPr>
            <w:r>
              <w:t>Berhasil</w:t>
            </w:r>
          </w:p>
        </w:tc>
      </w:tr>
      <w:tr w:rsidR="00960A6D" w14:paraId="04284279" w14:textId="77777777" w:rsidTr="00960A6D">
        <w:trPr>
          <w:trHeight w:val="295"/>
          <w:tblHeader/>
        </w:trPr>
        <w:tc>
          <w:tcPr>
            <w:tcW w:w="1163" w:type="dxa"/>
            <w:vMerge w:val="restart"/>
          </w:tcPr>
          <w:p w14:paraId="20DE899C" w14:textId="57B1EADA" w:rsidR="00960A6D" w:rsidRDefault="00960A6D" w:rsidP="0013238F">
            <w:pPr>
              <w:ind w:firstLine="0"/>
            </w:pPr>
            <w:r>
              <w:t>Pegawai</w:t>
            </w:r>
          </w:p>
        </w:tc>
        <w:tc>
          <w:tcPr>
            <w:tcW w:w="2154" w:type="dxa"/>
          </w:tcPr>
          <w:p w14:paraId="1451DC86" w14:textId="36968944" w:rsidR="00960A6D" w:rsidRDefault="00960A6D" w:rsidP="00F470B8">
            <w:pPr>
              <w:ind w:firstLine="0"/>
              <w:jc w:val="left"/>
            </w:pPr>
            <w:r w:rsidRPr="00A26AD6">
              <w:t>Mengerjakan Tes</w:t>
            </w:r>
          </w:p>
        </w:tc>
        <w:tc>
          <w:tcPr>
            <w:tcW w:w="3628" w:type="dxa"/>
          </w:tcPr>
          <w:p w14:paraId="2385B2A9" w14:textId="598512DE" w:rsidR="00960A6D" w:rsidRDefault="00960A6D" w:rsidP="002804CC">
            <w:pPr>
              <w:ind w:firstLine="0"/>
              <w:jc w:val="left"/>
            </w:pPr>
            <w:r>
              <w:t>Pegawai mengerjakan tes dengan waktu yang ditentukan</w:t>
            </w:r>
          </w:p>
        </w:tc>
        <w:tc>
          <w:tcPr>
            <w:tcW w:w="1017" w:type="dxa"/>
          </w:tcPr>
          <w:p w14:paraId="5B23B6CA" w14:textId="2A1B5EB4" w:rsidR="00960A6D" w:rsidRDefault="00960A6D" w:rsidP="0013238F">
            <w:pPr>
              <w:ind w:firstLine="0"/>
            </w:pPr>
            <w:r>
              <w:t>Berhasil</w:t>
            </w:r>
          </w:p>
        </w:tc>
      </w:tr>
      <w:tr w:rsidR="00960A6D" w14:paraId="2546CA3A" w14:textId="77777777" w:rsidTr="00960A6D">
        <w:trPr>
          <w:trHeight w:val="295"/>
          <w:tblHeader/>
        </w:trPr>
        <w:tc>
          <w:tcPr>
            <w:tcW w:w="1163" w:type="dxa"/>
            <w:vMerge/>
          </w:tcPr>
          <w:p w14:paraId="178ABC54" w14:textId="77777777" w:rsidR="00960A6D" w:rsidRDefault="00960A6D" w:rsidP="0013238F">
            <w:pPr>
              <w:ind w:firstLine="0"/>
            </w:pPr>
          </w:p>
        </w:tc>
        <w:tc>
          <w:tcPr>
            <w:tcW w:w="2154" w:type="dxa"/>
          </w:tcPr>
          <w:p w14:paraId="4067A7F9" w14:textId="481CCD5E" w:rsidR="00960A6D" w:rsidRDefault="00960A6D" w:rsidP="00F470B8">
            <w:pPr>
              <w:ind w:firstLine="0"/>
              <w:jc w:val="left"/>
            </w:pPr>
            <w:r w:rsidRPr="00A26AD6">
              <w:t>Melihat Hasil Tes</w:t>
            </w:r>
          </w:p>
        </w:tc>
        <w:tc>
          <w:tcPr>
            <w:tcW w:w="3628" w:type="dxa"/>
          </w:tcPr>
          <w:p w14:paraId="63A3E3E8" w14:textId="363C2F45" w:rsidR="00960A6D" w:rsidRDefault="00960A6D" w:rsidP="002804CC">
            <w:pPr>
              <w:ind w:firstLine="0"/>
              <w:jc w:val="left"/>
            </w:pPr>
            <w:r>
              <w:t>Pegawai melihat hasil tes setelah mengerjakan tes</w:t>
            </w:r>
          </w:p>
        </w:tc>
        <w:tc>
          <w:tcPr>
            <w:tcW w:w="1017" w:type="dxa"/>
          </w:tcPr>
          <w:p w14:paraId="216B1D11" w14:textId="4F4522E2" w:rsidR="00960A6D" w:rsidRDefault="00960A6D" w:rsidP="0013238F">
            <w:pPr>
              <w:ind w:firstLine="0"/>
            </w:pPr>
            <w:r>
              <w:t>Berhasil</w:t>
            </w:r>
          </w:p>
        </w:tc>
      </w:tr>
      <w:tr w:rsidR="00960A6D" w14:paraId="1423D8A6" w14:textId="77777777" w:rsidTr="00960A6D">
        <w:trPr>
          <w:trHeight w:val="411"/>
          <w:tblHeader/>
        </w:trPr>
        <w:tc>
          <w:tcPr>
            <w:tcW w:w="1163" w:type="dxa"/>
            <w:vMerge/>
          </w:tcPr>
          <w:p w14:paraId="27C8DDA0" w14:textId="77777777" w:rsidR="00960A6D" w:rsidRDefault="00960A6D" w:rsidP="0013238F">
            <w:pPr>
              <w:ind w:firstLine="0"/>
            </w:pPr>
          </w:p>
        </w:tc>
        <w:tc>
          <w:tcPr>
            <w:tcW w:w="2154" w:type="dxa"/>
          </w:tcPr>
          <w:p w14:paraId="5FEB12B2" w14:textId="13FF7CEC" w:rsidR="00960A6D" w:rsidRDefault="00960A6D" w:rsidP="00F470B8">
            <w:pPr>
              <w:ind w:firstLine="0"/>
              <w:jc w:val="left"/>
            </w:pPr>
            <w:r w:rsidRPr="00A26AD6">
              <w:t>Mengelola Profil</w:t>
            </w:r>
          </w:p>
        </w:tc>
        <w:tc>
          <w:tcPr>
            <w:tcW w:w="3628" w:type="dxa"/>
          </w:tcPr>
          <w:p w14:paraId="5839331E" w14:textId="60FB9F0C" w:rsidR="00960A6D" w:rsidRDefault="00960A6D" w:rsidP="002804CC">
            <w:pPr>
              <w:ind w:firstLine="0"/>
              <w:jc w:val="left"/>
            </w:pPr>
            <w:r>
              <w:t>Pegawai melihat dan mengubah profil</w:t>
            </w:r>
          </w:p>
        </w:tc>
        <w:tc>
          <w:tcPr>
            <w:tcW w:w="1017" w:type="dxa"/>
          </w:tcPr>
          <w:p w14:paraId="256AFACA" w14:textId="14A42C27" w:rsidR="00960A6D" w:rsidRDefault="00960A6D" w:rsidP="0013238F">
            <w:pPr>
              <w:ind w:firstLine="0"/>
            </w:pPr>
            <w:r>
              <w:t>Berhasil</w:t>
            </w:r>
          </w:p>
        </w:tc>
      </w:tr>
    </w:tbl>
    <w:p w14:paraId="7D18DFDD" w14:textId="77777777" w:rsidR="00726E8E" w:rsidRDefault="00726E8E" w:rsidP="00726E8E"/>
    <w:p w14:paraId="0CF63984" w14:textId="626FFBB9" w:rsidR="00473E20" w:rsidRPr="00726E8E" w:rsidRDefault="00890E93" w:rsidP="00726E8E">
      <w:pPr>
        <w:pStyle w:val="Heading2"/>
      </w:pPr>
      <w:r w:rsidRPr="00726E8E">
        <w:t>Iterasi II</w:t>
      </w:r>
    </w:p>
    <w:p w14:paraId="7781A1B0" w14:textId="77777777" w:rsidR="00473E20" w:rsidRPr="00473E20" w:rsidRDefault="00473E20" w:rsidP="00473E20">
      <w:pPr>
        <w:pStyle w:val="Heading3"/>
        <w:rPr>
          <w:i/>
        </w:rPr>
      </w:pPr>
      <w:r w:rsidRPr="00473E20">
        <w:rPr>
          <w:i/>
        </w:rPr>
        <w:t>Communication</w:t>
      </w:r>
    </w:p>
    <w:p w14:paraId="4324C889" w14:textId="0BF530DD" w:rsidR="00473E20" w:rsidRDefault="00473E20" w:rsidP="00473E20">
      <w:r>
        <w:t>Tahap komunikasi pada iterasi kedua</w:t>
      </w:r>
      <w:r w:rsidR="002C211B">
        <w:t xml:space="preserve"> dilakukan setelah mendapatkan </w:t>
      </w:r>
      <w:r w:rsidR="002C211B" w:rsidRPr="006C13E6">
        <w:rPr>
          <w:i/>
        </w:rPr>
        <w:t>feedback</w:t>
      </w:r>
      <w:r w:rsidR="006C13E6">
        <w:rPr>
          <w:i/>
        </w:rPr>
        <w:t xml:space="preserve"> </w:t>
      </w:r>
      <w:r w:rsidR="006C13E6">
        <w:t>dan. P</w:t>
      </w:r>
      <w:r w:rsidR="00424B6A">
        <w:t>roses</w:t>
      </w:r>
      <w:r w:rsidR="002C211B">
        <w:t xml:space="preserve"> </w:t>
      </w:r>
      <w:r>
        <w:t xml:space="preserve">terjadi penambahan fungsi mengunduh </w:t>
      </w:r>
      <w:r>
        <w:rPr>
          <w:i/>
        </w:rPr>
        <w:t>record</w:t>
      </w:r>
      <w:r>
        <w:t xml:space="preserve"> tes (DIGASI-004), mengunduh sertifikat (DIGASI-009) dan melihat </w:t>
      </w:r>
      <w:r>
        <w:rPr>
          <w:i/>
        </w:rPr>
        <w:t>history</w:t>
      </w:r>
      <w:r>
        <w:t xml:space="preserve"> tes (DIGASI-010)</w:t>
      </w:r>
      <w:r w:rsidR="00E02F40">
        <w:t xml:space="preserve">. </w:t>
      </w:r>
      <w:r>
        <w:t xml:space="preserve">Proses mengunduh </w:t>
      </w:r>
      <w:r>
        <w:rPr>
          <w:i/>
        </w:rPr>
        <w:t>record</w:t>
      </w:r>
      <w:r>
        <w:t xml:space="preserve"> tes pada bagian </w:t>
      </w:r>
      <w:r>
        <w:rPr>
          <w:i/>
        </w:rPr>
        <w:t>admin</w:t>
      </w:r>
      <w:r>
        <w:t xml:space="preserve"> untuk mengunduh hasil tes yang </w:t>
      </w:r>
      <w:r>
        <w:lastRenderedPageBreak/>
        <w:t xml:space="preserve">dilakukan oleh banyak pegawai sebagai bahan pertimbangan pembuatan soal. </w:t>
      </w:r>
      <w:r w:rsidRPr="00341B54">
        <w:rPr>
          <w:spacing w:val="-6"/>
        </w:rPr>
        <w:t xml:space="preserve">Kemudian mengunduh sertifikat dan melihat </w:t>
      </w:r>
      <w:r w:rsidRPr="00341B54">
        <w:rPr>
          <w:i/>
          <w:spacing w:val="-6"/>
        </w:rPr>
        <w:t xml:space="preserve">history </w:t>
      </w:r>
      <w:r w:rsidRPr="00341B54">
        <w:rPr>
          <w:spacing w:val="-6"/>
        </w:rPr>
        <w:t xml:space="preserve">tes pada bagian pegawai diperlukan untuk membantu pegawai melihat riwayat tes dan memiliki sertifikat dari hasil tes </w:t>
      </w:r>
      <w:r w:rsidRPr="00341B54">
        <w:rPr>
          <w:i/>
          <w:spacing w:val="-6"/>
        </w:rPr>
        <w:t>digital literacy</w:t>
      </w:r>
      <w:r w:rsidRPr="00341B54">
        <w:rPr>
          <w:spacing w:val="-6"/>
        </w:rPr>
        <w:t>.</w:t>
      </w:r>
      <w:r w:rsidR="0074567E" w:rsidRPr="00341B54">
        <w:rPr>
          <w:spacing w:val="-6"/>
        </w:rPr>
        <w:t xml:space="preserve"> Secara garis besar, kebutuhan fungsional DIGASI seperti pada Tabel 5.</w:t>
      </w:r>
    </w:p>
    <w:p w14:paraId="3F0BA49D" w14:textId="2C2D5B17" w:rsidR="008C2534" w:rsidRDefault="008C2534" w:rsidP="008C2534">
      <w:pPr>
        <w:pStyle w:val="Caption"/>
        <w:keepNext/>
        <w:jc w:val="center"/>
      </w:pPr>
      <w:r>
        <w:t xml:space="preserve">Tabel </w:t>
      </w:r>
      <w:r w:rsidR="00CD7220">
        <w:rPr>
          <w:noProof/>
        </w:rPr>
        <w:fldChar w:fldCharType="begin"/>
      </w:r>
      <w:r w:rsidR="00CD7220">
        <w:rPr>
          <w:noProof/>
        </w:rPr>
        <w:instrText xml:space="preserve"> SEQ Tabel \* ARABIC </w:instrText>
      </w:r>
      <w:r w:rsidR="00CD7220">
        <w:rPr>
          <w:noProof/>
        </w:rPr>
        <w:fldChar w:fldCharType="separate"/>
      </w:r>
      <w:r>
        <w:rPr>
          <w:noProof/>
        </w:rPr>
        <w:t>5</w:t>
      </w:r>
      <w:r w:rsidR="00CD7220">
        <w:rPr>
          <w:noProof/>
        </w:rPr>
        <w:fldChar w:fldCharType="end"/>
      </w:r>
      <w:r>
        <w:t xml:space="preserve"> </w:t>
      </w:r>
      <w:r w:rsidRPr="00457030">
        <w:t>Kebutuhan Fungsional DIGASI Iterasi Kedua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103"/>
        <w:gridCol w:w="1554"/>
      </w:tblGrid>
      <w:tr w:rsidR="008C2534" w14:paraId="66DB9BF8" w14:textId="77777777" w:rsidTr="00A65516">
        <w:tc>
          <w:tcPr>
            <w:tcW w:w="1271" w:type="dxa"/>
            <w:tcBorders>
              <w:top w:val="single" w:sz="4" w:space="0" w:color="auto"/>
              <w:bottom w:val="single" w:sz="4" w:space="0" w:color="auto"/>
            </w:tcBorders>
            <w:shd w:val="clear" w:color="auto" w:fill="D9D9D9" w:themeFill="background1" w:themeFillShade="D9"/>
            <w:vAlign w:val="center"/>
          </w:tcPr>
          <w:p w14:paraId="627248A2" w14:textId="0A7BB8C3" w:rsidR="008C2534" w:rsidRDefault="008C2534" w:rsidP="00341B54">
            <w:pPr>
              <w:spacing w:before="40" w:after="40"/>
              <w:ind w:firstLine="0"/>
              <w:jc w:val="center"/>
            </w:pPr>
            <w:r>
              <w:t>Kategori Pengguna</w:t>
            </w:r>
          </w:p>
        </w:tc>
        <w:tc>
          <w:tcPr>
            <w:tcW w:w="5103" w:type="dxa"/>
            <w:tcBorders>
              <w:top w:val="single" w:sz="4" w:space="0" w:color="auto"/>
              <w:bottom w:val="single" w:sz="4" w:space="0" w:color="auto"/>
            </w:tcBorders>
            <w:shd w:val="clear" w:color="auto" w:fill="D9D9D9" w:themeFill="background1" w:themeFillShade="D9"/>
            <w:vAlign w:val="center"/>
          </w:tcPr>
          <w:p w14:paraId="5559494A" w14:textId="476BBEFF" w:rsidR="008C2534" w:rsidRDefault="008C2534" w:rsidP="00341B54">
            <w:pPr>
              <w:spacing w:before="40" w:after="40"/>
              <w:ind w:firstLine="0"/>
              <w:jc w:val="center"/>
            </w:pPr>
            <w:r>
              <w:t>Kebutuhan Fungsional</w:t>
            </w:r>
          </w:p>
        </w:tc>
        <w:tc>
          <w:tcPr>
            <w:tcW w:w="1554" w:type="dxa"/>
            <w:tcBorders>
              <w:top w:val="single" w:sz="4" w:space="0" w:color="auto"/>
              <w:bottom w:val="single" w:sz="4" w:space="0" w:color="auto"/>
            </w:tcBorders>
            <w:shd w:val="clear" w:color="auto" w:fill="D9D9D9" w:themeFill="background1" w:themeFillShade="D9"/>
            <w:vAlign w:val="center"/>
          </w:tcPr>
          <w:p w14:paraId="5D5D7EF0" w14:textId="0B8B1249" w:rsidR="008C2534" w:rsidRDefault="008C2534" w:rsidP="00341B54">
            <w:pPr>
              <w:spacing w:before="40" w:after="40"/>
              <w:ind w:firstLine="0"/>
              <w:jc w:val="center"/>
            </w:pPr>
            <w:r>
              <w:t>Hak Akses Terhadap Aplikasi</w:t>
            </w:r>
          </w:p>
        </w:tc>
      </w:tr>
      <w:tr w:rsidR="00EB01BC" w14:paraId="3535F2EB" w14:textId="77777777" w:rsidTr="005A1C6A">
        <w:tc>
          <w:tcPr>
            <w:tcW w:w="1271" w:type="dxa"/>
            <w:vMerge w:val="restart"/>
            <w:tcBorders>
              <w:top w:val="single" w:sz="4" w:space="0" w:color="auto"/>
            </w:tcBorders>
          </w:tcPr>
          <w:p w14:paraId="11FB70AF" w14:textId="7DDE20B6" w:rsidR="00EB01BC" w:rsidRDefault="00EB01BC" w:rsidP="008C2534">
            <w:pPr>
              <w:ind w:firstLine="0"/>
            </w:pPr>
            <w:r>
              <w:rPr>
                <w:i/>
              </w:rPr>
              <w:t>Admin</w:t>
            </w:r>
          </w:p>
        </w:tc>
        <w:tc>
          <w:tcPr>
            <w:tcW w:w="5103" w:type="dxa"/>
            <w:tcBorders>
              <w:top w:val="single" w:sz="4" w:space="0" w:color="auto"/>
            </w:tcBorders>
            <w:vAlign w:val="center"/>
          </w:tcPr>
          <w:p w14:paraId="761E9927" w14:textId="0B895E7A" w:rsidR="00EB01BC" w:rsidRDefault="00EB01BC" w:rsidP="008C2534">
            <w:pPr>
              <w:ind w:firstLine="0"/>
            </w:pPr>
            <w:r>
              <w:rPr>
                <w:lang w:val="id-ID"/>
              </w:rPr>
              <w:t>CRUD (</w:t>
            </w:r>
            <w:r>
              <w:rPr>
                <w:i/>
                <w:lang w:val="id-ID"/>
              </w:rPr>
              <w:t>Create, Read, Update, Delete</w:t>
            </w:r>
            <w:r>
              <w:rPr>
                <w:lang w:val="id-ID"/>
              </w:rPr>
              <w:t xml:space="preserve">) </w:t>
            </w:r>
            <w:r>
              <w:t>Daftar Soal</w:t>
            </w:r>
          </w:p>
        </w:tc>
        <w:tc>
          <w:tcPr>
            <w:tcW w:w="1554" w:type="dxa"/>
            <w:tcBorders>
              <w:top w:val="single" w:sz="4" w:space="0" w:color="auto"/>
            </w:tcBorders>
          </w:tcPr>
          <w:p w14:paraId="0EE6541F" w14:textId="2FFA18E2" w:rsidR="00EB01BC" w:rsidRDefault="00EB01BC" w:rsidP="008C2534">
            <w:pPr>
              <w:ind w:firstLine="0"/>
            </w:pPr>
            <w:r>
              <w:t>DIGASI-001</w:t>
            </w:r>
          </w:p>
        </w:tc>
      </w:tr>
      <w:tr w:rsidR="00EB01BC" w14:paraId="15397518" w14:textId="77777777" w:rsidTr="005A1C6A">
        <w:tc>
          <w:tcPr>
            <w:tcW w:w="1271" w:type="dxa"/>
            <w:vMerge/>
            <w:vAlign w:val="center"/>
          </w:tcPr>
          <w:p w14:paraId="71B4EA0D" w14:textId="77777777" w:rsidR="00EB01BC" w:rsidRDefault="00EB01BC" w:rsidP="008C2534">
            <w:pPr>
              <w:ind w:firstLine="0"/>
            </w:pPr>
          </w:p>
        </w:tc>
        <w:tc>
          <w:tcPr>
            <w:tcW w:w="5103" w:type="dxa"/>
            <w:vAlign w:val="center"/>
          </w:tcPr>
          <w:p w14:paraId="4483D5E8" w14:textId="2899502C" w:rsidR="00EB01BC" w:rsidRDefault="00EB01BC" w:rsidP="008C2534">
            <w:pPr>
              <w:ind w:firstLine="0"/>
            </w:pPr>
            <w:r>
              <w:rPr>
                <w:spacing w:val="-6"/>
              </w:rPr>
              <w:t>CRUD (</w:t>
            </w:r>
            <w:r>
              <w:rPr>
                <w:i/>
                <w:spacing w:val="-6"/>
              </w:rPr>
              <w:t>Create</w:t>
            </w:r>
            <w:r>
              <w:rPr>
                <w:spacing w:val="-6"/>
              </w:rPr>
              <w:t xml:space="preserve">, </w:t>
            </w:r>
            <w:r>
              <w:rPr>
                <w:i/>
                <w:spacing w:val="-6"/>
              </w:rPr>
              <w:t>Read, Update, Delete</w:t>
            </w:r>
            <w:r>
              <w:rPr>
                <w:spacing w:val="-6"/>
              </w:rPr>
              <w:t>) Data Pegawai</w:t>
            </w:r>
          </w:p>
        </w:tc>
        <w:tc>
          <w:tcPr>
            <w:tcW w:w="1554" w:type="dxa"/>
          </w:tcPr>
          <w:p w14:paraId="10B1EF63" w14:textId="1CA5790F" w:rsidR="00EB01BC" w:rsidRDefault="00EB01BC" w:rsidP="008C2534">
            <w:pPr>
              <w:ind w:firstLine="0"/>
            </w:pPr>
            <w:r>
              <w:t>DIGASI-002</w:t>
            </w:r>
          </w:p>
        </w:tc>
      </w:tr>
      <w:tr w:rsidR="00EB01BC" w14:paraId="6BAF0659" w14:textId="77777777" w:rsidTr="005A1C6A">
        <w:tc>
          <w:tcPr>
            <w:tcW w:w="1271" w:type="dxa"/>
            <w:vMerge/>
            <w:vAlign w:val="center"/>
          </w:tcPr>
          <w:p w14:paraId="584DE22C" w14:textId="77777777" w:rsidR="00EB01BC" w:rsidRDefault="00EB01BC" w:rsidP="008C2534">
            <w:pPr>
              <w:ind w:firstLine="0"/>
            </w:pPr>
          </w:p>
        </w:tc>
        <w:tc>
          <w:tcPr>
            <w:tcW w:w="5103" w:type="dxa"/>
            <w:vAlign w:val="center"/>
          </w:tcPr>
          <w:p w14:paraId="3EEAA4A0" w14:textId="1321FC75" w:rsidR="00EB01BC" w:rsidRDefault="00EB01BC" w:rsidP="008C2534">
            <w:pPr>
              <w:ind w:firstLine="0"/>
            </w:pPr>
            <w:r>
              <w:t xml:space="preserve">Melihat </w:t>
            </w:r>
            <w:r>
              <w:rPr>
                <w:i/>
              </w:rPr>
              <w:t>Record</w:t>
            </w:r>
            <w:r>
              <w:t xml:space="preserve"> Tes</w:t>
            </w:r>
          </w:p>
        </w:tc>
        <w:tc>
          <w:tcPr>
            <w:tcW w:w="1554" w:type="dxa"/>
          </w:tcPr>
          <w:p w14:paraId="4ABA6484" w14:textId="19DEDD56" w:rsidR="00EB01BC" w:rsidRDefault="00EB01BC" w:rsidP="008C2534">
            <w:pPr>
              <w:ind w:firstLine="0"/>
            </w:pPr>
            <w:r>
              <w:t>DIGASI-003</w:t>
            </w:r>
          </w:p>
        </w:tc>
      </w:tr>
      <w:tr w:rsidR="00EB01BC" w14:paraId="3D0FFCDE" w14:textId="77777777" w:rsidTr="005A1C6A">
        <w:tc>
          <w:tcPr>
            <w:tcW w:w="1271" w:type="dxa"/>
            <w:vMerge/>
            <w:vAlign w:val="center"/>
          </w:tcPr>
          <w:p w14:paraId="349381D7" w14:textId="77777777" w:rsidR="00EB01BC" w:rsidRDefault="00EB01BC" w:rsidP="008C2534">
            <w:pPr>
              <w:ind w:firstLine="0"/>
            </w:pPr>
          </w:p>
        </w:tc>
        <w:tc>
          <w:tcPr>
            <w:tcW w:w="5103" w:type="dxa"/>
            <w:vAlign w:val="center"/>
          </w:tcPr>
          <w:p w14:paraId="19E8D22D" w14:textId="15DDF500" w:rsidR="00EB01BC" w:rsidRDefault="00EB01BC" w:rsidP="008C2534">
            <w:pPr>
              <w:ind w:firstLine="0"/>
            </w:pPr>
            <w:r>
              <w:t xml:space="preserve">Mengunduh </w:t>
            </w:r>
            <w:r>
              <w:rPr>
                <w:i/>
              </w:rPr>
              <w:t>Record</w:t>
            </w:r>
            <w:r>
              <w:t xml:space="preserve"> Tes</w:t>
            </w:r>
          </w:p>
        </w:tc>
        <w:tc>
          <w:tcPr>
            <w:tcW w:w="1554" w:type="dxa"/>
          </w:tcPr>
          <w:p w14:paraId="13D3BD40" w14:textId="7F0CC2C9" w:rsidR="00EB01BC" w:rsidRDefault="00EB01BC" w:rsidP="008C2534">
            <w:pPr>
              <w:ind w:firstLine="0"/>
            </w:pPr>
            <w:r>
              <w:t>DIGASI-004</w:t>
            </w:r>
          </w:p>
        </w:tc>
      </w:tr>
      <w:tr w:rsidR="00EB01BC" w14:paraId="5250C291" w14:textId="77777777" w:rsidTr="005A1C6A">
        <w:tc>
          <w:tcPr>
            <w:tcW w:w="1271" w:type="dxa"/>
            <w:vMerge/>
            <w:vAlign w:val="center"/>
          </w:tcPr>
          <w:p w14:paraId="2964A877" w14:textId="77777777" w:rsidR="00EB01BC" w:rsidRDefault="00EB01BC" w:rsidP="008C2534">
            <w:pPr>
              <w:ind w:firstLine="0"/>
            </w:pPr>
          </w:p>
        </w:tc>
        <w:tc>
          <w:tcPr>
            <w:tcW w:w="5103" w:type="dxa"/>
            <w:vAlign w:val="center"/>
          </w:tcPr>
          <w:p w14:paraId="159FB294" w14:textId="2799854B" w:rsidR="00EB01BC" w:rsidRDefault="00EB01BC" w:rsidP="008C2534">
            <w:pPr>
              <w:ind w:firstLine="0"/>
            </w:pPr>
            <w:r>
              <w:t>Mengubah Data Level</w:t>
            </w:r>
          </w:p>
        </w:tc>
        <w:tc>
          <w:tcPr>
            <w:tcW w:w="1554" w:type="dxa"/>
          </w:tcPr>
          <w:p w14:paraId="2A9286F9" w14:textId="479B53DB" w:rsidR="00EB01BC" w:rsidRDefault="00EB01BC" w:rsidP="008C2534">
            <w:pPr>
              <w:ind w:firstLine="0"/>
            </w:pPr>
            <w:r>
              <w:t>DIGASI-005</w:t>
            </w:r>
          </w:p>
        </w:tc>
      </w:tr>
      <w:tr w:rsidR="00EB01BC" w14:paraId="28AA5F9C" w14:textId="77777777" w:rsidTr="005A1C6A">
        <w:tc>
          <w:tcPr>
            <w:tcW w:w="1271" w:type="dxa"/>
            <w:vMerge w:val="restart"/>
          </w:tcPr>
          <w:p w14:paraId="7F4512C8" w14:textId="4D99EAAA" w:rsidR="00EB01BC" w:rsidRDefault="00EB01BC" w:rsidP="008C2534">
            <w:pPr>
              <w:ind w:firstLine="0"/>
            </w:pPr>
            <w:r>
              <w:t>Pegawai</w:t>
            </w:r>
          </w:p>
        </w:tc>
        <w:tc>
          <w:tcPr>
            <w:tcW w:w="5103" w:type="dxa"/>
            <w:vAlign w:val="center"/>
          </w:tcPr>
          <w:p w14:paraId="17EE8842" w14:textId="2CECC895" w:rsidR="00EB01BC" w:rsidRDefault="00EB01BC" w:rsidP="008C2534">
            <w:pPr>
              <w:ind w:firstLine="0"/>
            </w:pPr>
            <w:r>
              <w:t>Mengerjakan Tes</w:t>
            </w:r>
          </w:p>
        </w:tc>
        <w:tc>
          <w:tcPr>
            <w:tcW w:w="1554" w:type="dxa"/>
          </w:tcPr>
          <w:p w14:paraId="34EDFA5C" w14:textId="12D7D5AC" w:rsidR="00EB01BC" w:rsidRDefault="00EB01BC" w:rsidP="008C2534">
            <w:pPr>
              <w:ind w:firstLine="0"/>
            </w:pPr>
            <w:r>
              <w:t>DIGASI-006</w:t>
            </w:r>
          </w:p>
        </w:tc>
      </w:tr>
      <w:tr w:rsidR="00EB01BC" w14:paraId="7EF8DDC1" w14:textId="77777777" w:rsidTr="005A1C6A">
        <w:tc>
          <w:tcPr>
            <w:tcW w:w="1271" w:type="dxa"/>
            <w:vMerge/>
            <w:vAlign w:val="center"/>
          </w:tcPr>
          <w:p w14:paraId="2B22A263" w14:textId="77777777" w:rsidR="00EB01BC" w:rsidRDefault="00EB01BC" w:rsidP="008C2534">
            <w:pPr>
              <w:ind w:firstLine="0"/>
            </w:pPr>
          </w:p>
        </w:tc>
        <w:tc>
          <w:tcPr>
            <w:tcW w:w="5103" w:type="dxa"/>
            <w:vAlign w:val="center"/>
          </w:tcPr>
          <w:p w14:paraId="6ABC8B13" w14:textId="7D2CDD48" w:rsidR="00EB01BC" w:rsidRDefault="00EB01BC" w:rsidP="008C2534">
            <w:pPr>
              <w:ind w:firstLine="0"/>
            </w:pPr>
            <w:r>
              <w:t>Melihat Hasil Tes</w:t>
            </w:r>
          </w:p>
        </w:tc>
        <w:tc>
          <w:tcPr>
            <w:tcW w:w="1554" w:type="dxa"/>
          </w:tcPr>
          <w:p w14:paraId="5E30534F" w14:textId="3D31FD08" w:rsidR="00EB01BC" w:rsidRDefault="00EB01BC" w:rsidP="008C2534">
            <w:pPr>
              <w:ind w:firstLine="0"/>
            </w:pPr>
            <w:r>
              <w:t>DIGASI-007</w:t>
            </w:r>
          </w:p>
        </w:tc>
      </w:tr>
      <w:tr w:rsidR="00EB01BC" w14:paraId="22E109E2" w14:textId="77777777" w:rsidTr="005A1C6A">
        <w:tc>
          <w:tcPr>
            <w:tcW w:w="1271" w:type="dxa"/>
            <w:vMerge/>
            <w:vAlign w:val="center"/>
          </w:tcPr>
          <w:p w14:paraId="2C603012" w14:textId="77777777" w:rsidR="00EB01BC" w:rsidRDefault="00EB01BC" w:rsidP="008C2534">
            <w:pPr>
              <w:ind w:firstLine="0"/>
            </w:pPr>
          </w:p>
        </w:tc>
        <w:tc>
          <w:tcPr>
            <w:tcW w:w="5103" w:type="dxa"/>
            <w:vAlign w:val="center"/>
          </w:tcPr>
          <w:p w14:paraId="0120FF3B" w14:textId="41C4E8B5" w:rsidR="00EB01BC" w:rsidRDefault="00EB01BC" w:rsidP="008C2534">
            <w:pPr>
              <w:ind w:firstLine="0"/>
            </w:pPr>
            <w:r>
              <w:t>Mengelola Profil</w:t>
            </w:r>
          </w:p>
        </w:tc>
        <w:tc>
          <w:tcPr>
            <w:tcW w:w="1554" w:type="dxa"/>
          </w:tcPr>
          <w:p w14:paraId="69EC21FE" w14:textId="3A204890" w:rsidR="00EB01BC" w:rsidRDefault="00EB01BC" w:rsidP="008C2534">
            <w:pPr>
              <w:ind w:firstLine="0"/>
            </w:pPr>
            <w:r>
              <w:t>DIGASI-008</w:t>
            </w:r>
          </w:p>
        </w:tc>
      </w:tr>
      <w:tr w:rsidR="00EB01BC" w14:paraId="3D2FF29D" w14:textId="77777777" w:rsidTr="005A1C6A">
        <w:tc>
          <w:tcPr>
            <w:tcW w:w="1271" w:type="dxa"/>
            <w:vMerge/>
            <w:vAlign w:val="center"/>
          </w:tcPr>
          <w:p w14:paraId="2E44E4AA" w14:textId="77777777" w:rsidR="00EB01BC" w:rsidRDefault="00EB01BC" w:rsidP="008C2534">
            <w:pPr>
              <w:ind w:firstLine="0"/>
            </w:pPr>
          </w:p>
        </w:tc>
        <w:tc>
          <w:tcPr>
            <w:tcW w:w="5103" w:type="dxa"/>
            <w:vAlign w:val="center"/>
          </w:tcPr>
          <w:p w14:paraId="24052520" w14:textId="038C89DE" w:rsidR="00EB01BC" w:rsidRDefault="00EB01BC" w:rsidP="008C2534">
            <w:pPr>
              <w:ind w:firstLine="0"/>
            </w:pPr>
            <w:r>
              <w:t>Mengunduh Sertifikat</w:t>
            </w:r>
          </w:p>
        </w:tc>
        <w:tc>
          <w:tcPr>
            <w:tcW w:w="1554" w:type="dxa"/>
          </w:tcPr>
          <w:p w14:paraId="746E0E85" w14:textId="4191BD0D" w:rsidR="00EB01BC" w:rsidRDefault="00EB01BC" w:rsidP="008C2534">
            <w:pPr>
              <w:ind w:firstLine="0"/>
            </w:pPr>
            <w:r>
              <w:t>DIGASI-009</w:t>
            </w:r>
          </w:p>
        </w:tc>
      </w:tr>
      <w:tr w:rsidR="00EB01BC" w14:paraId="015630D6" w14:textId="77777777" w:rsidTr="005A1C6A">
        <w:tc>
          <w:tcPr>
            <w:tcW w:w="1271" w:type="dxa"/>
            <w:vMerge/>
          </w:tcPr>
          <w:p w14:paraId="737B32E5" w14:textId="77777777" w:rsidR="00EB01BC" w:rsidRDefault="00EB01BC" w:rsidP="008C2534">
            <w:pPr>
              <w:ind w:firstLine="0"/>
            </w:pPr>
          </w:p>
        </w:tc>
        <w:tc>
          <w:tcPr>
            <w:tcW w:w="5103" w:type="dxa"/>
            <w:vAlign w:val="center"/>
          </w:tcPr>
          <w:p w14:paraId="585C6E6E" w14:textId="0F0E666E" w:rsidR="00EB01BC" w:rsidRDefault="00EB01BC" w:rsidP="008C2534">
            <w:pPr>
              <w:ind w:firstLine="0"/>
            </w:pPr>
            <w:r>
              <w:t xml:space="preserve">Melihat </w:t>
            </w:r>
            <w:r>
              <w:rPr>
                <w:i/>
              </w:rPr>
              <w:t>History</w:t>
            </w:r>
            <w:r>
              <w:t xml:space="preserve"> Tes</w:t>
            </w:r>
          </w:p>
        </w:tc>
        <w:tc>
          <w:tcPr>
            <w:tcW w:w="1554" w:type="dxa"/>
          </w:tcPr>
          <w:p w14:paraId="6D0559E2" w14:textId="367C411C" w:rsidR="00EB01BC" w:rsidRDefault="00EB01BC" w:rsidP="008C2534">
            <w:pPr>
              <w:ind w:firstLine="0"/>
            </w:pPr>
            <w:r>
              <w:t>DIGASI-010</w:t>
            </w:r>
          </w:p>
        </w:tc>
      </w:tr>
    </w:tbl>
    <w:p w14:paraId="54DF9C10" w14:textId="3E96FC8A" w:rsidR="00AD2165" w:rsidRPr="00473E20" w:rsidRDefault="00473E20" w:rsidP="00AD2165">
      <w:pPr>
        <w:pStyle w:val="Heading3"/>
        <w:spacing w:before="240"/>
        <w:rPr>
          <w:i/>
        </w:rPr>
      </w:pPr>
      <w:r w:rsidRPr="00473E20">
        <w:rPr>
          <w:i/>
        </w:rPr>
        <w:t>Quick Pla</w:t>
      </w:r>
      <w:r w:rsidR="00BF0F2F">
        <w:rPr>
          <w:i/>
        </w:rPr>
        <w:t>n</w:t>
      </w:r>
    </w:p>
    <w:p w14:paraId="5F79D693" w14:textId="5E274837" w:rsidR="00473E20" w:rsidRDefault="00473E20" w:rsidP="00473E20">
      <w:pPr>
        <w:spacing w:after="120"/>
        <w:ind w:firstLine="720"/>
      </w:pPr>
      <w:r>
        <w:t xml:space="preserve">Tahap perancangan prototipe iterasi kedua melakukan penambahan </w:t>
      </w:r>
      <w:r>
        <w:rPr>
          <w:i/>
        </w:rPr>
        <w:t>task</w:t>
      </w:r>
      <w:r>
        <w:t xml:space="preserve"> pada </w:t>
      </w:r>
      <w:r>
        <w:rPr>
          <w:i/>
        </w:rPr>
        <w:t>use case diagram</w:t>
      </w:r>
      <w:r>
        <w:t xml:space="preserve"> yang telah dibuat sebelumnya, hasil </w:t>
      </w:r>
      <w:r>
        <w:rPr>
          <w:i/>
        </w:rPr>
        <w:t>use case diagram</w:t>
      </w:r>
      <w:r>
        <w:t xml:space="preserve"> terakhir setelah penambahan fungsi seperti pada Gambar 6. Selanjutnya dilakukan pembuatan </w:t>
      </w:r>
      <w:r>
        <w:rPr>
          <w:i/>
        </w:rPr>
        <w:t>Activity diagram</w:t>
      </w:r>
      <w:r>
        <w:t xml:space="preserve"> </w:t>
      </w:r>
      <w:r w:rsidR="000879EC">
        <w:t xml:space="preserve">untuk </w:t>
      </w:r>
      <w:r>
        <w:t xml:space="preserve">fungsi mengunduh </w:t>
      </w:r>
      <w:r>
        <w:rPr>
          <w:i/>
        </w:rPr>
        <w:t>record</w:t>
      </w:r>
      <w:r>
        <w:t xml:space="preserve"> tes (DIGASI-004), mengunduh sertifikat (DIGASI-009) dan melihat </w:t>
      </w:r>
      <w:r>
        <w:rPr>
          <w:i/>
        </w:rPr>
        <w:t>history</w:t>
      </w:r>
      <w:r>
        <w:t xml:space="preserve"> tes (DIGASI-010). Gambar 7 merupakan salah satu </w:t>
      </w:r>
      <w:r w:rsidR="000879EC">
        <w:t xml:space="preserve">contoh </w:t>
      </w:r>
      <w:r>
        <w:rPr>
          <w:i/>
        </w:rPr>
        <w:t>activity diagram</w:t>
      </w:r>
      <w:r>
        <w:t xml:space="preserve"> dari penambahan fungsi terbaru yaitu mengunduh sertifikat. </w:t>
      </w:r>
      <w:r>
        <w:rPr>
          <w:i/>
          <w:spacing w:val="-6"/>
        </w:rPr>
        <w:t xml:space="preserve">Activity diagram </w:t>
      </w:r>
      <w:r>
        <w:rPr>
          <w:spacing w:val="-6"/>
        </w:rPr>
        <w:t xml:space="preserve">untuk </w:t>
      </w:r>
      <w:r>
        <w:rPr>
          <w:i/>
          <w:spacing w:val="-6"/>
        </w:rPr>
        <w:t xml:space="preserve">task </w:t>
      </w:r>
      <w:r>
        <w:rPr>
          <w:spacing w:val="-6"/>
        </w:rPr>
        <w:t xml:space="preserve">mengunduh </w:t>
      </w:r>
      <w:r>
        <w:rPr>
          <w:i/>
          <w:spacing w:val="-6"/>
        </w:rPr>
        <w:t xml:space="preserve">record </w:t>
      </w:r>
      <w:r>
        <w:rPr>
          <w:spacing w:val="-6"/>
        </w:rPr>
        <w:t xml:space="preserve">tes dan melihat </w:t>
      </w:r>
      <w:r>
        <w:rPr>
          <w:i/>
          <w:spacing w:val="-6"/>
        </w:rPr>
        <w:t>history</w:t>
      </w:r>
      <w:r>
        <w:rPr>
          <w:spacing w:val="-6"/>
        </w:rPr>
        <w:t xml:space="preserve"> tes dapat dilihat pada Lampiran 2.</w:t>
      </w:r>
      <w:r w:rsidR="00AD2165">
        <w:rPr>
          <w:spacing w:val="-6"/>
        </w:rPr>
        <w:t xml:space="preserve"> </w:t>
      </w:r>
    </w:p>
    <w:p w14:paraId="6029C095" w14:textId="30C61C6A" w:rsidR="00473E20" w:rsidRDefault="00473E20" w:rsidP="00473E20">
      <w:pPr>
        <w:keepNext/>
        <w:ind w:firstLine="0"/>
        <w:jc w:val="center"/>
      </w:pPr>
      <w:r>
        <w:rPr>
          <w:noProof/>
        </w:rPr>
        <w:drawing>
          <wp:inline distT="0" distB="0" distL="0" distR="0" wp14:anchorId="1AFC364B" wp14:editId="564B5987">
            <wp:extent cx="4953000" cy="2371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4155" cy="2372278"/>
                    </a:xfrm>
                    <a:prstGeom prst="rect">
                      <a:avLst/>
                    </a:prstGeom>
                    <a:noFill/>
                    <a:ln>
                      <a:noFill/>
                    </a:ln>
                  </pic:spPr>
                </pic:pic>
              </a:graphicData>
            </a:graphic>
          </wp:inline>
        </w:drawing>
      </w:r>
    </w:p>
    <w:p w14:paraId="3CCE05A5" w14:textId="77777777" w:rsidR="00473E20" w:rsidRDefault="00473E20" w:rsidP="00473E20">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t xml:space="preserve"> </w:t>
      </w:r>
      <w:r>
        <w:rPr>
          <w:i/>
        </w:rPr>
        <w:t>Use Case Diagram</w:t>
      </w:r>
      <w:r>
        <w:t xml:space="preserve"> DIGASI Iterasi Kedua</w:t>
      </w:r>
    </w:p>
    <w:p w14:paraId="46BB6BE6" w14:textId="13E9CF7A" w:rsidR="00473E20" w:rsidRDefault="003733C3" w:rsidP="00473E20">
      <w:pPr>
        <w:pStyle w:val="Caption"/>
        <w:spacing w:before="120" w:after="0"/>
        <w:ind w:left="0" w:firstLine="0"/>
        <w:jc w:val="center"/>
      </w:pPr>
      <w:r>
        <w:rPr>
          <w:noProof/>
        </w:rPr>
        <w:lastRenderedPageBreak/>
        <w:drawing>
          <wp:inline distT="0" distB="0" distL="0" distR="0" wp14:anchorId="0BC92C41" wp14:editId="20246CDB">
            <wp:extent cx="4057650" cy="24004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tifikat.png"/>
                    <pic:cNvPicPr/>
                  </pic:nvPicPr>
                  <pic:blipFill>
                    <a:blip r:embed="rId21">
                      <a:extLst>
                        <a:ext uri="{28A0092B-C50C-407E-A947-70E740481C1C}">
                          <a14:useLocalDpi xmlns:a14="http://schemas.microsoft.com/office/drawing/2010/main" val="0"/>
                        </a:ext>
                      </a:extLst>
                    </a:blip>
                    <a:stretch>
                      <a:fillRect/>
                    </a:stretch>
                  </pic:blipFill>
                  <pic:spPr>
                    <a:xfrm>
                      <a:off x="0" y="0"/>
                      <a:ext cx="4062448" cy="2403284"/>
                    </a:xfrm>
                    <a:prstGeom prst="rect">
                      <a:avLst/>
                    </a:prstGeom>
                  </pic:spPr>
                </pic:pic>
              </a:graphicData>
            </a:graphic>
          </wp:inline>
        </w:drawing>
      </w:r>
    </w:p>
    <w:p w14:paraId="1F27320B" w14:textId="0458498C" w:rsidR="00473E20" w:rsidRDefault="00473E20" w:rsidP="00473E20">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t xml:space="preserve"> </w:t>
      </w:r>
      <w:r>
        <w:rPr>
          <w:i/>
        </w:rPr>
        <w:t>Activity Diagram</w:t>
      </w:r>
      <w:r>
        <w:t xml:space="preserve"> </w:t>
      </w:r>
      <w:r w:rsidR="00530058">
        <w:t>Mengunduh Sertifikat</w:t>
      </w:r>
      <w:r>
        <w:t xml:space="preserve"> (DIGASI-00</w:t>
      </w:r>
      <w:r w:rsidR="00530058">
        <w:t>9</w:t>
      </w:r>
      <w:r>
        <w:t>)</w:t>
      </w:r>
    </w:p>
    <w:p w14:paraId="13101177" w14:textId="027F7C93" w:rsidR="00BF0F2F" w:rsidRDefault="00BF0F2F" w:rsidP="00473E20">
      <w:pPr>
        <w:pStyle w:val="Heading3"/>
        <w:spacing w:before="240"/>
        <w:rPr>
          <w:i/>
        </w:rPr>
      </w:pPr>
      <w:r w:rsidRPr="00473E20">
        <w:rPr>
          <w:i/>
        </w:rPr>
        <w:t>Modeling Quick Design</w:t>
      </w:r>
    </w:p>
    <w:p w14:paraId="5361BD0E" w14:textId="1B35B305" w:rsidR="00BF0F2F" w:rsidRPr="00345A2E" w:rsidRDefault="00BF0F2F" w:rsidP="00BF0F2F">
      <w:pPr>
        <w:spacing w:after="120"/>
        <w:ind w:firstLine="720"/>
      </w:pPr>
      <w:r w:rsidRPr="00345A2E">
        <w:t xml:space="preserve">Tahap ini </w:t>
      </w:r>
      <w:r>
        <w:t xml:space="preserve">tidak mengalami perubahan dari iterasi sebelumnya karena tidak ada atribut yang harus dibuat atau ditambahkan ke dalam basis data dan pembuatan </w:t>
      </w:r>
      <w:r w:rsidRPr="00BF0F2F">
        <w:rPr>
          <w:i/>
        </w:rPr>
        <w:t>class diagram</w:t>
      </w:r>
      <w:r>
        <w:t>.</w:t>
      </w:r>
      <w:r w:rsidRPr="00345A2E">
        <w:t xml:space="preserve"> </w:t>
      </w:r>
    </w:p>
    <w:p w14:paraId="3E9DAE87" w14:textId="416321AF" w:rsidR="00473E20" w:rsidRPr="00473E20" w:rsidRDefault="00473E20" w:rsidP="00473E20">
      <w:pPr>
        <w:pStyle w:val="Heading3"/>
        <w:spacing w:before="240"/>
        <w:rPr>
          <w:rFonts w:eastAsia="Calibri"/>
          <w:i/>
          <w:lang w:eastAsia="en-US"/>
        </w:rPr>
      </w:pPr>
      <w:r w:rsidRPr="00473E20">
        <w:rPr>
          <w:rFonts w:eastAsia="Calibri"/>
          <w:i/>
          <w:lang w:eastAsia="en-US"/>
        </w:rPr>
        <w:t>Construction of Prototype</w:t>
      </w:r>
    </w:p>
    <w:p w14:paraId="7128B296" w14:textId="05B2CA6A" w:rsidR="00473E20" w:rsidRDefault="00473E20" w:rsidP="0072251A">
      <w:pPr>
        <w:rPr>
          <w:spacing w:val="-6"/>
        </w:rPr>
      </w:pPr>
      <w:r>
        <w:t xml:space="preserve">Tahap pengembangan prototipe </w:t>
      </w:r>
      <w:r w:rsidR="0072251A">
        <w:t>pada i</w:t>
      </w:r>
      <w:r>
        <w:t xml:space="preserve">terasi kedua melakukan proses penambahan fungsi mengunduh </w:t>
      </w:r>
      <w:r>
        <w:rPr>
          <w:i/>
        </w:rPr>
        <w:t>record</w:t>
      </w:r>
      <w:r>
        <w:t xml:space="preserve"> tes</w:t>
      </w:r>
      <w:r w:rsidR="0072251A">
        <w:t xml:space="preserve"> (DIGASI-004)</w:t>
      </w:r>
      <w:r>
        <w:t>, mengunduh sertifikat</w:t>
      </w:r>
      <w:r w:rsidR="0072251A">
        <w:t xml:space="preserve"> (DIGASI-009)</w:t>
      </w:r>
      <w:r>
        <w:t xml:space="preserve"> dan melihat </w:t>
      </w:r>
      <w:r>
        <w:rPr>
          <w:i/>
        </w:rPr>
        <w:t>history</w:t>
      </w:r>
      <w:r>
        <w:t xml:space="preserve"> tes</w:t>
      </w:r>
      <w:r w:rsidR="0072251A">
        <w:t xml:space="preserve"> (DIGASI-010)</w:t>
      </w:r>
      <w:r>
        <w:t xml:space="preserve">. Untuk hasil sertifikat seperti pada Gambar 6 yang menunjukkan hasil dan tanggal tes </w:t>
      </w:r>
      <w:r>
        <w:rPr>
          <w:i/>
        </w:rPr>
        <w:t>digital literacy</w:t>
      </w:r>
      <w:r>
        <w:t>.</w:t>
      </w:r>
    </w:p>
    <w:p w14:paraId="41582631" w14:textId="29D78E30" w:rsidR="00473E20" w:rsidRDefault="00473E20" w:rsidP="00473E20">
      <w:pPr>
        <w:keepNext/>
        <w:spacing w:before="120"/>
        <w:ind w:firstLine="0"/>
        <w:jc w:val="center"/>
      </w:pPr>
      <w:commentRangeStart w:id="69"/>
      <w:r>
        <w:rPr>
          <w:noProof/>
        </w:rPr>
        <w:drawing>
          <wp:inline distT="0" distB="0" distL="0" distR="0" wp14:anchorId="53B23AAB" wp14:editId="5F9F016E">
            <wp:extent cx="4133850" cy="23886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t="1839" b="-2"/>
                    <a:stretch>
                      <a:fillRect/>
                    </a:stretch>
                  </pic:blipFill>
                  <pic:spPr bwMode="auto">
                    <a:xfrm>
                      <a:off x="0" y="0"/>
                      <a:ext cx="4135946" cy="2389854"/>
                    </a:xfrm>
                    <a:prstGeom prst="rect">
                      <a:avLst/>
                    </a:prstGeom>
                    <a:noFill/>
                    <a:ln>
                      <a:noFill/>
                    </a:ln>
                  </pic:spPr>
                </pic:pic>
              </a:graphicData>
            </a:graphic>
          </wp:inline>
        </w:drawing>
      </w:r>
      <w:commentRangeEnd w:id="69"/>
      <w:r w:rsidR="00D85605">
        <w:rPr>
          <w:rStyle w:val="CommentReference"/>
        </w:rPr>
        <w:commentReference w:id="69"/>
      </w:r>
    </w:p>
    <w:p w14:paraId="6DBE0FD2" w14:textId="77777777" w:rsidR="00473E20" w:rsidRDefault="00473E20" w:rsidP="00473E20">
      <w:pPr>
        <w:pStyle w:val="Caption"/>
        <w:jc w:val="center"/>
      </w:pPr>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t xml:space="preserve"> Hasil Mengunduh Sertifikat (DIGASI-009)</w:t>
      </w:r>
    </w:p>
    <w:p w14:paraId="2F71EC51" w14:textId="77777777" w:rsidR="00473E20" w:rsidRPr="00473E20" w:rsidRDefault="00473E20" w:rsidP="00473E20">
      <w:pPr>
        <w:pStyle w:val="Heading3"/>
        <w:spacing w:before="240"/>
        <w:rPr>
          <w:i/>
        </w:rPr>
      </w:pPr>
      <w:r w:rsidRPr="00473E20">
        <w:rPr>
          <w:i/>
        </w:rPr>
        <w:t>Deployment, Delivery and Feedback</w:t>
      </w:r>
    </w:p>
    <w:p w14:paraId="4083B12C" w14:textId="1D73BC9F" w:rsidR="00473E20" w:rsidRDefault="000879EC" w:rsidP="00473E20">
      <w:r>
        <w:t xml:space="preserve">Tahap terakhir dilakukan pengujian sistem DIGASI secara </w:t>
      </w:r>
      <w:r w:rsidR="00473E20">
        <w:rPr>
          <w:i/>
        </w:rPr>
        <w:t>blackbox</w:t>
      </w:r>
      <w:r w:rsidR="00473E20">
        <w:t xml:space="preserve">. Berdasarkan hasil pengujian sistem </w:t>
      </w:r>
      <w:r>
        <w:t xml:space="preserve">DIGASI </w:t>
      </w:r>
      <w:r w:rsidR="00473E20">
        <w:t xml:space="preserve">dengan diberikan beberapa </w:t>
      </w:r>
      <w:r w:rsidR="00473E20">
        <w:rPr>
          <w:i/>
        </w:rPr>
        <w:t>test case</w:t>
      </w:r>
      <w:r w:rsidR="00473E20">
        <w:t xml:space="preserve"> dan evaluasi didapatkan hasil seperti pada Tabel </w:t>
      </w:r>
      <w:r>
        <w:t>6, selain itu juga tidak ditemukan error</w:t>
      </w:r>
      <w:r w:rsidR="00473E20">
        <w:t xml:space="preserve">. </w:t>
      </w:r>
      <w:r>
        <w:t>Setelah</w:t>
      </w:r>
      <w:r w:rsidR="00473E20">
        <w:t xml:space="preserve"> proses pengujian secara </w:t>
      </w:r>
      <w:r w:rsidR="00473E20">
        <w:rPr>
          <w:i/>
        </w:rPr>
        <w:t>blackbox</w:t>
      </w:r>
      <w:r w:rsidR="00473E20">
        <w:t xml:space="preserve">, dilakukan pengujian sistem bersama staf pemerintah di beberapa Kantor Kedinasan di Kota Bogor untuk </w:t>
      </w:r>
      <w:r w:rsidR="00473E20">
        <w:lastRenderedPageBreak/>
        <w:t>mencoba dan menguji sistem DIGASI secara langsung. Tabel 4 menunjukkan responden di beberapa Kantor Kedinasan di Kota Bogor yang melakukan uji coba DIGASI. Jumlah responden yang diambil sebanyak 30 responden.</w:t>
      </w:r>
      <w:r w:rsidR="00726E8E" w:rsidRPr="00726E8E">
        <w:t xml:space="preserve"> </w:t>
      </w:r>
    </w:p>
    <w:p w14:paraId="450F8B13" w14:textId="4DB51B39" w:rsidR="00473E20" w:rsidRDefault="00473E20" w:rsidP="006C6917">
      <w:pPr>
        <w:pStyle w:val="Caption"/>
        <w:jc w:val="center"/>
      </w:pPr>
      <w:r>
        <w:t xml:space="preserve">Tabel </w:t>
      </w:r>
      <w:r>
        <w:rPr>
          <w:noProof/>
        </w:rPr>
        <w:fldChar w:fldCharType="begin"/>
      </w:r>
      <w:r>
        <w:rPr>
          <w:noProof/>
        </w:rPr>
        <w:instrText xml:space="preserve"> SEQ Tabel \* ARABIC </w:instrText>
      </w:r>
      <w:r>
        <w:rPr>
          <w:noProof/>
        </w:rPr>
        <w:fldChar w:fldCharType="separate"/>
      </w:r>
      <w:r w:rsidR="008C2534">
        <w:rPr>
          <w:noProof/>
        </w:rPr>
        <w:t>6</w:t>
      </w:r>
      <w:r>
        <w:rPr>
          <w:noProof/>
        </w:rPr>
        <w:fldChar w:fldCharType="end"/>
      </w:r>
      <w:r>
        <w:t xml:space="preserve"> Hasil Pengujian Sistem DIGASI</w:t>
      </w:r>
    </w:p>
    <w:tbl>
      <w:tblPr>
        <w:tblW w:w="7993" w:type="dxa"/>
        <w:tblLayout w:type="fixed"/>
        <w:tblLook w:val="04A0" w:firstRow="1" w:lastRow="0" w:firstColumn="1" w:lastColumn="0" w:noHBand="0" w:noVBand="1"/>
      </w:tblPr>
      <w:tblGrid>
        <w:gridCol w:w="1191"/>
        <w:gridCol w:w="1984"/>
        <w:gridCol w:w="3798"/>
        <w:gridCol w:w="1020"/>
      </w:tblGrid>
      <w:tr w:rsidR="0005333D" w:rsidRPr="00500ABC" w14:paraId="2FD5C307" w14:textId="77777777" w:rsidTr="007C702F">
        <w:trPr>
          <w:tblHeader/>
        </w:trPr>
        <w:tc>
          <w:tcPr>
            <w:tcW w:w="1191" w:type="dxa"/>
            <w:tcBorders>
              <w:top w:val="single" w:sz="4" w:space="0" w:color="auto"/>
              <w:bottom w:val="single" w:sz="4" w:space="0" w:color="auto"/>
            </w:tcBorders>
            <w:shd w:val="clear" w:color="auto" w:fill="D9D9D9" w:themeFill="background1" w:themeFillShade="D9"/>
            <w:vAlign w:val="center"/>
          </w:tcPr>
          <w:p w14:paraId="6B084666" w14:textId="1A1EF1E3" w:rsidR="0005333D" w:rsidRPr="0005333D" w:rsidRDefault="0005333D" w:rsidP="00843A32">
            <w:pPr>
              <w:autoSpaceDE w:val="0"/>
              <w:autoSpaceDN w:val="0"/>
              <w:adjustRightInd w:val="0"/>
              <w:spacing w:before="40" w:after="40"/>
              <w:ind w:firstLine="0"/>
              <w:jc w:val="center"/>
              <w:rPr>
                <w:rFonts w:eastAsia="Calibri" w:cs="Times New Roman"/>
                <w:color w:val="000000"/>
                <w:szCs w:val="24"/>
                <w:lang w:eastAsia="en-US"/>
              </w:rPr>
            </w:pPr>
            <w:r>
              <w:rPr>
                <w:rFonts w:eastAsia="Calibri" w:cs="Times New Roman"/>
                <w:color w:val="000000"/>
                <w:szCs w:val="24"/>
                <w:lang w:eastAsia="en-US"/>
              </w:rPr>
              <w:t>Kategori Pengguna</w:t>
            </w:r>
          </w:p>
        </w:tc>
        <w:tc>
          <w:tcPr>
            <w:tcW w:w="1984" w:type="dxa"/>
            <w:tcBorders>
              <w:top w:val="single" w:sz="4" w:space="0" w:color="auto"/>
              <w:bottom w:val="single" w:sz="4" w:space="0" w:color="auto"/>
            </w:tcBorders>
            <w:shd w:val="clear" w:color="auto" w:fill="D9D9D9" w:themeFill="background1" w:themeFillShade="D9"/>
            <w:vAlign w:val="center"/>
          </w:tcPr>
          <w:p w14:paraId="3781AB32" w14:textId="26A5365B" w:rsidR="0005333D" w:rsidRPr="0005333D" w:rsidRDefault="0005333D" w:rsidP="00843A32">
            <w:pPr>
              <w:autoSpaceDE w:val="0"/>
              <w:autoSpaceDN w:val="0"/>
              <w:adjustRightInd w:val="0"/>
              <w:spacing w:before="40" w:after="40"/>
              <w:ind w:firstLine="0"/>
              <w:jc w:val="center"/>
              <w:rPr>
                <w:rFonts w:eastAsia="Calibri" w:cs="Times New Roman"/>
                <w:color w:val="000000"/>
                <w:szCs w:val="24"/>
                <w:lang w:eastAsia="en-US"/>
              </w:rPr>
            </w:pPr>
            <w:r>
              <w:rPr>
                <w:rFonts w:eastAsia="Calibri" w:cs="Times New Roman"/>
                <w:color w:val="000000"/>
                <w:szCs w:val="24"/>
                <w:lang w:eastAsia="en-US"/>
              </w:rPr>
              <w:t>Kebutuhan Fungsional</w:t>
            </w:r>
          </w:p>
        </w:tc>
        <w:tc>
          <w:tcPr>
            <w:tcW w:w="3798" w:type="dxa"/>
            <w:tcBorders>
              <w:top w:val="single" w:sz="4" w:space="0" w:color="auto"/>
              <w:bottom w:val="single" w:sz="4" w:space="0" w:color="auto"/>
            </w:tcBorders>
            <w:shd w:val="clear" w:color="auto" w:fill="D9D9D9" w:themeFill="background1" w:themeFillShade="D9"/>
            <w:vAlign w:val="center"/>
          </w:tcPr>
          <w:p w14:paraId="049165A0" w14:textId="571F21B3" w:rsidR="0005333D" w:rsidRPr="0005333D" w:rsidRDefault="0005333D" w:rsidP="00843A32">
            <w:pPr>
              <w:autoSpaceDE w:val="0"/>
              <w:autoSpaceDN w:val="0"/>
              <w:adjustRightInd w:val="0"/>
              <w:spacing w:before="40" w:after="40"/>
              <w:ind w:firstLine="0"/>
              <w:jc w:val="center"/>
              <w:rPr>
                <w:rFonts w:eastAsia="Calibri" w:cs="Times New Roman"/>
                <w:color w:val="000000"/>
                <w:szCs w:val="24"/>
                <w:lang w:eastAsia="en-US"/>
              </w:rPr>
            </w:pPr>
            <w:r>
              <w:rPr>
                <w:rFonts w:eastAsia="Calibri" w:cs="Times New Roman"/>
                <w:color w:val="000000"/>
                <w:szCs w:val="24"/>
                <w:lang w:eastAsia="en-US"/>
              </w:rPr>
              <w:t>Skenario</w:t>
            </w:r>
          </w:p>
        </w:tc>
        <w:tc>
          <w:tcPr>
            <w:tcW w:w="1020" w:type="dxa"/>
            <w:tcBorders>
              <w:top w:val="single" w:sz="4" w:space="0" w:color="auto"/>
              <w:bottom w:val="single" w:sz="4" w:space="0" w:color="auto"/>
            </w:tcBorders>
            <w:shd w:val="clear" w:color="auto" w:fill="D9D9D9" w:themeFill="background1" w:themeFillShade="D9"/>
            <w:vAlign w:val="center"/>
          </w:tcPr>
          <w:p w14:paraId="58F4510A" w14:textId="13268893" w:rsidR="0005333D" w:rsidRPr="0005333D" w:rsidRDefault="0005333D" w:rsidP="00843A32">
            <w:pPr>
              <w:autoSpaceDE w:val="0"/>
              <w:autoSpaceDN w:val="0"/>
              <w:adjustRightInd w:val="0"/>
              <w:spacing w:before="40" w:after="40"/>
              <w:ind w:firstLine="0"/>
              <w:jc w:val="center"/>
              <w:rPr>
                <w:rFonts w:eastAsia="Calibri" w:cs="Times New Roman"/>
                <w:color w:val="000000"/>
                <w:szCs w:val="24"/>
                <w:lang w:eastAsia="en-US"/>
              </w:rPr>
            </w:pPr>
            <w:r>
              <w:rPr>
                <w:rFonts w:eastAsia="Calibri" w:cs="Times New Roman"/>
                <w:color w:val="000000"/>
                <w:szCs w:val="24"/>
                <w:lang w:eastAsia="en-US"/>
              </w:rPr>
              <w:t>Hasil Uji</w:t>
            </w:r>
          </w:p>
        </w:tc>
      </w:tr>
      <w:tr w:rsidR="00843A32" w:rsidRPr="00500ABC" w14:paraId="40E38967" w14:textId="77777777" w:rsidTr="007C702F">
        <w:trPr>
          <w:trHeight w:val="567"/>
        </w:trPr>
        <w:tc>
          <w:tcPr>
            <w:tcW w:w="1191" w:type="dxa"/>
            <w:vMerge w:val="restart"/>
            <w:tcBorders>
              <w:top w:val="single" w:sz="4" w:space="0" w:color="auto"/>
            </w:tcBorders>
            <w:shd w:val="clear" w:color="auto" w:fill="auto"/>
          </w:tcPr>
          <w:p w14:paraId="36A7A794" w14:textId="7F97B93D" w:rsidR="00843A32" w:rsidRPr="00500ABC" w:rsidRDefault="00843A32" w:rsidP="00843A32">
            <w:pPr>
              <w:autoSpaceDE w:val="0"/>
              <w:autoSpaceDN w:val="0"/>
              <w:adjustRightInd w:val="0"/>
              <w:ind w:firstLine="0"/>
              <w:jc w:val="left"/>
              <w:rPr>
                <w:rFonts w:eastAsia="Calibri" w:cs="Times New Roman"/>
                <w:color w:val="000000"/>
                <w:szCs w:val="24"/>
                <w:lang w:val="id-ID" w:eastAsia="en-US"/>
              </w:rPr>
            </w:pPr>
            <w:r>
              <w:rPr>
                <w:i/>
              </w:rPr>
              <w:t>Admin</w:t>
            </w:r>
          </w:p>
        </w:tc>
        <w:tc>
          <w:tcPr>
            <w:tcW w:w="1984" w:type="dxa"/>
            <w:tcBorders>
              <w:top w:val="single" w:sz="4" w:space="0" w:color="auto"/>
            </w:tcBorders>
          </w:tcPr>
          <w:p w14:paraId="58D4AFE8" w14:textId="3049BAAC"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rsidRPr="000879EC">
              <w:rPr>
                <w:spacing w:val="-8"/>
                <w:lang w:val="id-ID"/>
              </w:rPr>
              <w:t xml:space="preserve">CRUD </w:t>
            </w:r>
            <w:r w:rsidRPr="000879EC">
              <w:rPr>
                <w:spacing w:val="-8"/>
              </w:rPr>
              <w:t>Daftar Soal</w:t>
            </w:r>
          </w:p>
        </w:tc>
        <w:tc>
          <w:tcPr>
            <w:tcW w:w="3798" w:type="dxa"/>
            <w:tcBorders>
              <w:top w:val="single" w:sz="4" w:space="0" w:color="auto"/>
            </w:tcBorders>
            <w:shd w:val="clear" w:color="auto" w:fill="auto"/>
          </w:tcPr>
          <w:p w14:paraId="726D3AA2" w14:textId="73573756" w:rsidR="00843A32" w:rsidRPr="00500ABC" w:rsidRDefault="001563E0" w:rsidP="00843A32">
            <w:pPr>
              <w:autoSpaceDE w:val="0"/>
              <w:autoSpaceDN w:val="0"/>
              <w:adjustRightInd w:val="0"/>
              <w:ind w:firstLine="0"/>
              <w:jc w:val="left"/>
              <w:rPr>
                <w:rFonts w:eastAsia="Calibri" w:cs="Times New Roman"/>
                <w:color w:val="000000"/>
                <w:szCs w:val="24"/>
                <w:lang w:val="id-ID" w:eastAsia="en-US"/>
              </w:rPr>
            </w:pPr>
            <w:r w:rsidRPr="001563E0">
              <w:rPr>
                <w:i/>
                <w:spacing w:val="-6"/>
              </w:rPr>
              <w:t>Admin</w:t>
            </w:r>
            <w:r w:rsidR="00843A32">
              <w:rPr>
                <w:spacing w:val="-6"/>
              </w:rPr>
              <w:t xml:space="preserve"> melakukan CRUD soal berserta jawabannya ke dalam sistem</w:t>
            </w:r>
          </w:p>
        </w:tc>
        <w:tc>
          <w:tcPr>
            <w:tcW w:w="1020" w:type="dxa"/>
            <w:tcBorders>
              <w:top w:val="single" w:sz="4" w:space="0" w:color="auto"/>
            </w:tcBorders>
            <w:shd w:val="clear" w:color="auto" w:fill="auto"/>
          </w:tcPr>
          <w:p w14:paraId="636F5382" w14:textId="5BBB3AB5"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69013BFA" w14:textId="77777777" w:rsidTr="007C702F">
        <w:tc>
          <w:tcPr>
            <w:tcW w:w="1191" w:type="dxa"/>
            <w:vMerge/>
            <w:shd w:val="clear" w:color="auto" w:fill="auto"/>
          </w:tcPr>
          <w:p w14:paraId="741B12D3" w14:textId="6547FA02"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4DAE23C2" w14:textId="50B4DBBB"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rsidRPr="000879EC">
              <w:rPr>
                <w:spacing w:val="-8"/>
              </w:rPr>
              <w:t>CRUD Data Pegawai</w:t>
            </w:r>
          </w:p>
        </w:tc>
        <w:tc>
          <w:tcPr>
            <w:tcW w:w="3798" w:type="dxa"/>
            <w:shd w:val="clear" w:color="auto" w:fill="auto"/>
          </w:tcPr>
          <w:p w14:paraId="2C9EB41A" w14:textId="45DF7D83" w:rsidR="00843A32" w:rsidRPr="00500ABC" w:rsidRDefault="001563E0" w:rsidP="00843A32">
            <w:pPr>
              <w:autoSpaceDE w:val="0"/>
              <w:autoSpaceDN w:val="0"/>
              <w:adjustRightInd w:val="0"/>
              <w:ind w:firstLine="0"/>
              <w:jc w:val="left"/>
              <w:rPr>
                <w:rFonts w:eastAsia="Calibri" w:cs="Times New Roman"/>
                <w:color w:val="000000"/>
                <w:szCs w:val="24"/>
                <w:lang w:val="id-ID" w:eastAsia="en-US"/>
              </w:rPr>
            </w:pPr>
            <w:r w:rsidRPr="001563E0">
              <w:rPr>
                <w:i/>
              </w:rPr>
              <w:t>Admin</w:t>
            </w:r>
            <w:r w:rsidR="00843A32">
              <w:t xml:space="preserve"> melakukan CRUD data pegawai</w:t>
            </w:r>
          </w:p>
        </w:tc>
        <w:tc>
          <w:tcPr>
            <w:tcW w:w="1020" w:type="dxa"/>
            <w:shd w:val="clear" w:color="auto" w:fill="auto"/>
          </w:tcPr>
          <w:p w14:paraId="5F700F21" w14:textId="709673AD"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34D74AB8" w14:textId="77777777" w:rsidTr="007C702F">
        <w:tc>
          <w:tcPr>
            <w:tcW w:w="1191" w:type="dxa"/>
            <w:vMerge/>
            <w:shd w:val="clear" w:color="auto" w:fill="auto"/>
          </w:tcPr>
          <w:p w14:paraId="6F66E199" w14:textId="154EFCB1"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58E9AD7B" w14:textId="53F48648"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 xml:space="preserve">Melihat </w:t>
            </w:r>
            <w:r>
              <w:rPr>
                <w:i/>
              </w:rPr>
              <w:t>Record</w:t>
            </w:r>
            <w:r>
              <w:t xml:space="preserve"> Tes</w:t>
            </w:r>
          </w:p>
        </w:tc>
        <w:tc>
          <w:tcPr>
            <w:tcW w:w="3798" w:type="dxa"/>
            <w:shd w:val="clear" w:color="auto" w:fill="auto"/>
          </w:tcPr>
          <w:p w14:paraId="17B12E1D" w14:textId="64D1B9F2" w:rsidR="00843A32" w:rsidRPr="00500ABC" w:rsidRDefault="001563E0" w:rsidP="00843A32">
            <w:pPr>
              <w:autoSpaceDE w:val="0"/>
              <w:autoSpaceDN w:val="0"/>
              <w:adjustRightInd w:val="0"/>
              <w:ind w:firstLine="0"/>
              <w:jc w:val="left"/>
              <w:rPr>
                <w:rFonts w:eastAsia="Calibri" w:cs="Times New Roman"/>
                <w:color w:val="000000"/>
                <w:szCs w:val="24"/>
                <w:lang w:val="id-ID" w:eastAsia="en-US"/>
              </w:rPr>
            </w:pPr>
            <w:r w:rsidRPr="001563E0">
              <w:rPr>
                <w:i/>
              </w:rPr>
              <w:t>Admin</w:t>
            </w:r>
            <w:r w:rsidR="00843A32">
              <w:t xml:space="preserve"> melihat hasil pegawai yang melakukan tes</w:t>
            </w:r>
          </w:p>
        </w:tc>
        <w:tc>
          <w:tcPr>
            <w:tcW w:w="1020" w:type="dxa"/>
            <w:shd w:val="clear" w:color="auto" w:fill="auto"/>
          </w:tcPr>
          <w:p w14:paraId="0342CDA1" w14:textId="04E3EE6C"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649DF0BA" w14:textId="77777777" w:rsidTr="007C702F">
        <w:tc>
          <w:tcPr>
            <w:tcW w:w="1191" w:type="dxa"/>
            <w:vMerge/>
            <w:shd w:val="clear" w:color="auto" w:fill="auto"/>
          </w:tcPr>
          <w:p w14:paraId="425A3549" w14:textId="1240BD3D"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19BB0418" w14:textId="60765A5A"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 xml:space="preserve">Mengunduh </w:t>
            </w:r>
            <w:r>
              <w:rPr>
                <w:i/>
              </w:rPr>
              <w:t>Record</w:t>
            </w:r>
            <w:r>
              <w:t xml:space="preserve"> Tes</w:t>
            </w:r>
          </w:p>
        </w:tc>
        <w:tc>
          <w:tcPr>
            <w:tcW w:w="3798" w:type="dxa"/>
            <w:shd w:val="clear" w:color="auto" w:fill="auto"/>
          </w:tcPr>
          <w:p w14:paraId="3698C6A4" w14:textId="4C9CBBA1" w:rsidR="00843A32" w:rsidRPr="00A95BE4" w:rsidRDefault="001563E0" w:rsidP="00843A32">
            <w:pPr>
              <w:autoSpaceDE w:val="0"/>
              <w:autoSpaceDN w:val="0"/>
              <w:adjustRightInd w:val="0"/>
              <w:ind w:firstLine="0"/>
              <w:jc w:val="left"/>
              <w:rPr>
                <w:rFonts w:eastAsia="Calibri" w:cs="Times New Roman"/>
                <w:color w:val="000000"/>
                <w:szCs w:val="24"/>
                <w:lang w:eastAsia="en-US"/>
              </w:rPr>
            </w:pPr>
            <w:r w:rsidRPr="001563E0">
              <w:rPr>
                <w:rFonts w:eastAsia="Calibri" w:cs="Times New Roman"/>
                <w:i/>
                <w:color w:val="000000"/>
                <w:szCs w:val="24"/>
                <w:lang w:eastAsia="en-US"/>
              </w:rPr>
              <w:t>Admin</w:t>
            </w:r>
            <w:r w:rsidR="00EF412C">
              <w:rPr>
                <w:rFonts w:eastAsia="Calibri" w:cs="Times New Roman"/>
                <w:color w:val="000000"/>
                <w:szCs w:val="24"/>
                <w:lang w:eastAsia="en-US"/>
              </w:rPr>
              <w:t xml:space="preserve"> mengunduh </w:t>
            </w:r>
            <w:r w:rsidR="00EF412C" w:rsidRPr="001563E0">
              <w:rPr>
                <w:rFonts w:eastAsia="Calibri" w:cs="Times New Roman"/>
                <w:i/>
                <w:color w:val="000000"/>
                <w:szCs w:val="24"/>
                <w:lang w:eastAsia="en-US"/>
              </w:rPr>
              <w:t>record</w:t>
            </w:r>
            <w:r w:rsidR="00EF412C">
              <w:rPr>
                <w:rFonts w:eastAsia="Calibri" w:cs="Times New Roman"/>
                <w:color w:val="000000"/>
                <w:szCs w:val="24"/>
                <w:lang w:eastAsia="en-US"/>
              </w:rPr>
              <w:t xml:space="preserve"> tes yang telah dilakukan oleh </w:t>
            </w:r>
            <w:r w:rsidR="00EF412C" w:rsidRPr="001563E0">
              <w:rPr>
                <w:rFonts w:eastAsia="Calibri" w:cs="Times New Roman"/>
                <w:i/>
                <w:color w:val="000000"/>
                <w:szCs w:val="24"/>
                <w:lang w:eastAsia="en-US"/>
              </w:rPr>
              <w:t>user</w:t>
            </w:r>
            <w:r w:rsidR="00EF412C">
              <w:rPr>
                <w:rFonts w:eastAsia="Calibri" w:cs="Times New Roman"/>
                <w:color w:val="000000"/>
                <w:szCs w:val="24"/>
                <w:lang w:eastAsia="en-US"/>
              </w:rPr>
              <w:t xml:space="preserve"> (pegawai)</w:t>
            </w:r>
          </w:p>
        </w:tc>
        <w:tc>
          <w:tcPr>
            <w:tcW w:w="1020" w:type="dxa"/>
            <w:shd w:val="clear" w:color="auto" w:fill="auto"/>
          </w:tcPr>
          <w:p w14:paraId="1E0944B7" w14:textId="6E81E86A"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4A0B76E5" w14:textId="77777777" w:rsidTr="007C702F">
        <w:tc>
          <w:tcPr>
            <w:tcW w:w="1191" w:type="dxa"/>
            <w:vMerge/>
            <w:shd w:val="clear" w:color="auto" w:fill="auto"/>
          </w:tcPr>
          <w:p w14:paraId="1A28FE04" w14:textId="58A883B5"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31A5AF41" w14:textId="20DAD5AD"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Mengubah Data Level</w:t>
            </w:r>
          </w:p>
        </w:tc>
        <w:tc>
          <w:tcPr>
            <w:tcW w:w="3798" w:type="dxa"/>
            <w:shd w:val="clear" w:color="auto" w:fill="auto"/>
          </w:tcPr>
          <w:p w14:paraId="3C411540" w14:textId="0E565FAA" w:rsidR="00843A32" w:rsidRPr="00500ABC" w:rsidRDefault="00EF412C" w:rsidP="00843A32">
            <w:pPr>
              <w:autoSpaceDE w:val="0"/>
              <w:autoSpaceDN w:val="0"/>
              <w:adjustRightInd w:val="0"/>
              <w:ind w:firstLine="0"/>
              <w:jc w:val="left"/>
              <w:rPr>
                <w:rFonts w:eastAsia="Calibri" w:cs="Times New Roman"/>
                <w:color w:val="000000"/>
                <w:szCs w:val="24"/>
                <w:lang w:val="id-ID" w:eastAsia="en-US"/>
              </w:rPr>
            </w:pPr>
            <w:r w:rsidRPr="00EF412C">
              <w:rPr>
                <w:i/>
              </w:rPr>
              <w:t>Admin</w:t>
            </w:r>
            <w:r w:rsidR="00843A32">
              <w:t xml:space="preserve"> mengubah level dari sistem</w:t>
            </w:r>
          </w:p>
        </w:tc>
        <w:tc>
          <w:tcPr>
            <w:tcW w:w="1020" w:type="dxa"/>
            <w:shd w:val="clear" w:color="auto" w:fill="auto"/>
          </w:tcPr>
          <w:p w14:paraId="27D8FA6A" w14:textId="01B302DE"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3B0E4BAF" w14:textId="77777777" w:rsidTr="007C702F">
        <w:tc>
          <w:tcPr>
            <w:tcW w:w="1191" w:type="dxa"/>
            <w:vMerge w:val="restart"/>
            <w:shd w:val="clear" w:color="auto" w:fill="auto"/>
          </w:tcPr>
          <w:p w14:paraId="34DD067C" w14:textId="24FB1E9C" w:rsidR="00843A32" w:rsidRPr="00843A32" w:rsidRDefault="00843A32" w:rsidP="00843A32">
            <w:pPr>
              <w:autoSpaceDE w:val="0"/>
              <w:autoSpaceDN w:val="0"/>
              <w:adjustRightInd w:val="0"/>
              <w:ind w:firstLine="0"/>
              <w:jc w:val="left"/>
              <w:rPr>
                <w:rFonts w:eastAsia="Calibri" w:cs="Times New Roman"/>
                <w:color w:val="000000"/>
                <w:szCs w:val="16"/>
                <w:lang w:eastAsia="en-US"/>
              </w:rPr>
            </w:pPr>
            <w:r>
              <w:rPr>
                <w:rFonts w:eastAsia="Calibri" w:cs="Times New Roman"/>
                <w:color w:val="000000"/>
                <w:szCs w:val="16"/>
                <w:lang w:eastAsia="en-US"/>
              </w:rPr>
              <w:t>Pegawai</w:t>
            </w:r>
          </w:p>
        </w:tc>
        <w:tc>
          <w:tcPr>
            <w:tcW w:w="1984" w:type="dxa"/>
          </w:tcPr>
          <w:p w14:paraId="1E4E8DFA" w14:textId="7B2CF0B9"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Mengerjakan Tes</w:t>
            </w:r>
          </w:p>
        </w:tc>
        <w:tc>
          <w:tcPr>
            <w:tcW w:w="3798" w:type="dxa"/>
            <w:shd w:val="clear" w:color="auto" w:fill="auto"/>
          </w:tcPr>
          <w:p w14:paraId="46A97BDF" w14:textId="05CDA632" w:rsidR="00843A32" w:rsidRPr="00500ABC" w:rsidRDefault="00843A32" w:rsidP="00843A32">
            <w:pPr>
              <w:autoSpaceDE w:val="0"/>
              <w:autoSpaceDN w:val="0"/>
              <w:adjustRightInd w:val="0"/>
              <w:ind w:firstLine="0"/>
              <w:jc w:val="left"/>
              <w:rPr>
                <w:rFonts w:eastAsia="Calibri" w:cs="Times New Roman"/>
                <w:color w:val="000000"/>
                <w:szCs w:val="24"/>
                <w:lang w:val="id-ID" w:eastAsia="en-US"/>
              </w:rPr>
            </w:pPr>
            <w:r>
              <w:t>Pegawai mengerjakan tes dengan waktu yang ditentukan</w:t>
            </w:r>
          </w:p>
        </w:tc>
        <w:tc>
          <w:tcPr>
            <w:tcW w:w="1020" w:type="dxa"/>
            <w:shd w:val="clear" w:color="auto" w:fill="auto"/>
          </w:tcPr>
          <w:p w14:paraId="6F0201DC" w14:textId="483F76F3"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70302CC9" w14:textId="77777777" w:rsidTr="007C702F">
        <w:trPr>
          <w:trHeight w:val="567"/>
        </w:trPr>
        <w:tc>
          <w:tcPr>
            <w:tcW w:w="1191" w:type="dxa"/>
            <w:vMerge/>
            <w:shd w:val="clear" w:color="auto" w:fill="auto"/>
          </w:tcPr>
          <w:p w14:paraId="2E7A4EAB" w14:textId="2AFDD960"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2528C4A6" w14:textId="79714078"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Melihat Hasil Tes</w:t>
            </w:r>
          </w:p>
        </w:tc>
        <w:tc>
          <w:tcPr>
            <w:tcW w:w="3798" w:type="dxa"/>
            <w:shd w:val="clear" w:color="auto" w:fill="auto"/>
          </w:tcPr>
          <w:p w14:paraId="280CD592" w14:textId="2C7BCB9D" w:rsidR="00843A32" w:rsidRPr="00500ABC" w:rsidRDefault="00843A32" w:rsidP="00843A32">
            <w:pPr>
              <w:autoSpaceDE w:val="0"/>
              <w:autoSpaceDN w:val="0"/>
              <w:adjustRightInd w:val="0"/>
              <w:ind w:firstLine="0"/>
              <w:jc w:val="left"/>
              <w:rPr>
                <w:rFonts w:eastAsia="Calibri" w:cs="Times New Roman"/>
                <w:color w:val="000000"/>
                <w:szCs w:val="24"/>
                <w:lang w:val="id-ID" w:eastAsia="en-US"/>
              </w:rPr>
            </w:pPr>
            <w:r>
              <w:t>Pegawai melihat hasil tes setelah mengerjakan tes</w:t>
            </w:r>
          </w:p>
        </w:tc>
        <w:tc>
          <w:tcPr>
            <w:tcW w:w="1020" w:type="dxa"/>
            <w:shd w:val="clear" w:color="auto" w:fill="auto"/>
          </w:tcPr>
          <w:p w14:paraId="0F69FD89" w14:textId="679F45FC"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775A0AF5" w14:textId="77777777" w:rsidTr="007C702F">
        <w:tc>
          <w:tcPr>
            <w:tcW w:w="1191" w:type="dxa"/>
            <w:vMerge/>
            <w:shd w:val="clear" w:color="auto" w:fill="auto"/>
          </w:tcPr>
          <w:p w14:paraId="033307D2" w14:textId="6788EF18"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57BFACE0" w14:textId="44CB7394"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Mengelola Profil</w:t>
            </w:r>
          </w:p>
        </w:tc>
        <w:tc>
          <w:tcPr>
            <w:tcW w:w="3798" w:type="dxa"/>
            <w:shd w:val="clear" w:color="auto" w:fill="auto"/>
          </w:tcPr>
          <w:p w14:paraId="6F57DFF2" w14:textId="2374B489" w:rsidR="00843A32" w:rsidRPr="00500ABC" w:rsidRDefault="00843A32" w:rsidP="00843A32">
            <w:pPr>
              <w:autoSpaceDE w:val="0"/>
              <w:autoSpaceDN w:val="0"/>
              <w:adjustRightInd w:val="0"/>
              <w:ind w:firstLine="0"/>
              <w:jc w:val="left"/>
              <w:rPr>
                <w:rFonts w:eastAsia="Calibri" w:cs="Times New Roman"/>
                <w:color w:val="000000"/>
                <w:szCs w:val="24"/>
                <w:lang w:val="id-ID" w:eastAsia="en-US"/>
              </w:rPr>
            </w:pPr>
            <w:r>
              <w:t>Pegawai melihat dan mengubah profil</w:t>
            </w:r>
          </w:p>
        </w:tc>
        <w:tc>
          <w:tcPr>
            <w:tcW w:w="1020" w:type="dxa"/>
            <w:shd w:val="clear" w:color="auto" w:fill="auto"/>
          </w:tcPr>
          <w:p w14:paraId="19373E34" w14:textId="712BEB32"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368AB3B4" w14:textId="77777777" w:rsidTr="007C702F">
        <w:tc>
          <w:tcPr>
            <w:tcW w:w="1191" w:type="dxa"/>
            <w:vMerge/>
            <w:shd w:val="clear" w:color="auto" w:fill="auto"/>
          </w:tcPr>
          <w:p w14:paraId="54635070" w14:textId="0B4966E8"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Pr>
          <w:p w14:paraId="0111C736" w14:textId="2DE8095A"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Mengunduh Sertifikat</w:t>
            </w:r>
          </w:p>
        </w:tc>
        <w:tc>
          <w:tcPr>
            <w:tcW w:w="3798" w:type="dxa"/>
            <w:shd w:val="clear" w:color="auto" w:fill="auto"/>
          </w:tcPr>
          <w:p w14:paraId="22141306" w14:textId="134C5E67" w:rsidR="00843A32" w:rsidRPr="00A95BE4" w:rsidRDefault="00314C63" w:rsidP="00843A32">
            <w:pPr>
              <w:autoSpaceDE w:val="0"/>
              <w:autoSpaceDN w:val="0"/>
              <w:adjustRightInd w:val="0"/>
              <w:ind w:firstLine="0"/>
              <w:jc w:val="left"/>
              <w:rPr>
                <w:rFonts w:eastAsia="Calibri" w:cs="Times New Roman"/>
                <w:color w:val="000000"/>
                <w:szCs w:val="24"/>
                <w:lang w:eastAsia="en-US"/>
              </w:rPr>
            </w:pPr>
            <w:r>
              <w:rPr>
                <w:rFonts w:eastAsia="Calibri" w:cs="Times New Roman"/>
                <w:color w:val="000000"/>
                <w:szCs w:val="24"/>
                <w:lang w:eastAsia="en-US"/>
              </w:rPr>
              <w:t xml:space="preserve">Pegawai mengunduh sertifikat setelah mengerjakan </w:t>
            </w:r>
            <w:r w:rsidR="00960A6D">
              <w:rPr>
                <w:rFonts w:eastAsia="Calibri" w:cs="Times New Roman"/>
                <w:color w:val="000000"/>
                <w:szCs w:val="24"/>
                <w:lang w:eastAsia="en-US"/>
              </w:rPr>
              <w:t>tes</w:t>
            </w:r>
          </w:p>
        </w:tc>
        <w:tc>
          <w:tcPr>
            <w:tcW w:w="1020" w:type="dxa"/>
            <w:shd w:val="clear" w:color="auto" w:fill="auto"/>
          </w:tcPr>
          <w:p w14:paraId="772A8DB1" w14:textId="19C52AB1" w:rsidR="00843A32" w:rsidRPr="00500ABC"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r w:rsidR="00843A32" w:rsidRPr="00500ABC" w14:paraId="2B28FCD2" w14:textId="77777777" w:rsidTr="007C702F">
        <w:tc>
          <w:tcPr>
            <w:tcW w:w="1191" w:type="dxa"/>
            <w:vMerge/>
            <w:tcBorders>
              <w:bottom w:val="single" w:sz="4" w:space="0" w:color="auto"/>
            </w:tcBorders>
            <w:shd w:val="clear" w:color="auto" w:fill="auto"/>
          </w:tcPr>
          <w:p w14:paraId="411C8BCF" w14:textId="19FD7713" w:rsidR="00843A32" w:rsidRPr="00D27BD2" w:rsidRDefault="00843A32" w:rsidP="00843A32">
            <w:pPr>
              <w:autoSpaceDE w:val="0"/>
              <w:autoSpaceDN w:val="0"/>
              <w:adjustRightInd w:val="0"/>
              <w:ind w:firstLine="0"/>
              <w:jc w:val="left"/>
              <w:rPr>
                <w:rFonts w:eastAsia="Calibri" w:cs="Times New Roman"/>
                <w:color w:val="000000"/>
                <w:szCs w:val="16"/>
                <w:lang w:val="id-ID" w:eastAsia="en-US"/>
              </w:rPr>
            </w:pPr>
          </w:p>
        </w:tc>
        <w:tc>
          <w:tcPr>
            <w:tcW w:w="1984" w:type="dxa"/>
            <w:tcBorders>
              <w:bottom w:val="single" w:sz="4" w:space="0" w:color="auto"/>
            </w:tcBorders>
          </w:tcPr>
          <w:p w14:paraId="7F2C6228" w14:textId="39BB9FCE" w:rsidR="00843A32" w:rsidRDefault="00843A32" w:rsidP="0005333D">
            <w:pPr>
              <w:autoSpaceDE w:val="0"/>
              <w:autoSpaceDN w:val="0"/>
              <w:adjustRightInd w:val="0"/>
              <w:ind w:firstLine="0"/>
              <w:jc w:val="left"/>
              <w:rPr>
                <w:rFonts w:eastAsia="Calibri" w:cs="Times New Roman"/>
                <w:color w:val="000000"/>
                <w:szCs w:val="24"/>
                <w:lang w:val="id-ID" w:eastAsia="en-US"/>
              </w:rPr>
            </w:pPr>
            <w:r>
              <w:t xml:space="preserve">Melihat </w:t>
            </w:r>
            <w:r>
              <w:rPr>
                <w:i/>
              </w:rPr>
              <w:t>History</w:t>
            </w:r>
            <w:r>
              <w:t xml:space="preserve"> Tes</w:t>
            </w:r>
          </w:p>
        </w:tc>
        <w:tc>
          <w:tcPr>
            <w:tcW w:w="3798" w:type="dxa"/>
            <w:tcBorders>
              <w:bottom w:val="single" w:sz="4" w:space="0" w:color="auto"/>
            </w:tcBorders>
            <w:shd w:val="clear" w:color="auto" w:fill="auto"/>
          </w:tcPr>
          <w:p w14:paraId="64BE9031" w14:textId="413F06EC" w:rsidR="00843A32" w:rsidRPr="00A95BE4" w:rsidRDefault="001563E0" w:rsidP="00843A32">
            <w:pPr>
              <w:autoSpaceDE w:val="0"/>
              <w:autoSpaceDN w:val="0"/>
              <w:adjustRightInd w:val="0"/>
              <w:ind w:firstLine="0"/>
              <w:jc w:val="left"/>
              <w:rPr>
                <w:rFonts w:eastAsia="Calibri" w:cs="Times New Roman"/>
                <w:color w:val="000000"/>
                <w:szCs w:val="24"/>
                <w:lang w:eastAsia="en-US"/>
              </w:rPr>
            </w:pPr>
            <w:r>
              <w:rPr>
                <w:rFonts w:eastAsia="Calibri" w:cs="Times New Roman"/>
                <w:color w:val="000000"/>
                <w:szCs w:val="24"/>
                <w:lang w:eastAsia="en-US"/>
              </w:rPr>
              <w:t>Pegawai melihat hasil tes yang pernah dilakukan</w:t>
            </w:r>
          </w:p>
        </w:tc>
        <w:tc>
          <w:tcPr>
            <w:tcW w:w="1020" w:type="dxa"/>
            <w:tcBorders>
              <w:bottom w:val="single" w:sz="4" w:space="0" w:color="auto"/>
            </w:tcBorders>
            <w:shd w:val="clear" w:color="auto" w:fill="auto"/>
          </w:tcPr>
          <w:p w14:paraId="7DAE84C9" w14:textId="3C037C4D" w:rsidR="00843A32" w:rsidRDefault="00843A32" w:rsidP="0005333D">
            <w:pPr>
              <w:autoSpaceDE w:val="0"/>
              <w:autoSpaceDN w:val="0"/>
              <w:adjustRightInd w:val="0"/>
              <w:ind w:firstLine="0"/>
              <w:jc w:val="left"/>
              <w:rPr>
                <w:rFonts w:eastAsia="Calibri" w:cs="Times New Roman"/>
                <w:color w:val="000000"/>
                <w:szCs w:val="24"/>
                <w:lang w:val="id-ID" w:eastAsia="en-US"/>
              </w:rPr>
            </w:pPr>
            <w:r>
              <w:t>Berhasil</w:t>
            </w:r>
          </w:p>
        </w:tc>
      </w:tr>
    </w:tbl>
    <w:p w14:paraId="7324EF5B" w14:textId="3602D1C5" w:rsidR="00726E8E" w:rsidRDefault="00726E8E" w:rsidP="00726E8E">
      <w:pPr>
        <w:pStyle w:val="Caption"/>
        <w:spacing w:before="240"/>
        <w:jc w:val="center"/>
      </w:pPr>
      <w:r w:rsidRPr="00143537">
        <w:t xml:space="preserve">Tabel </w:t>
      </w:r>
      <w:fldSimple w:instr=" SEQ Tabel \* ARABIC ">
        <w:r>
          <w:rPr>
            <w:noProof/>
          </w:rPr>
          <w:t>4</w:t>
        </w:r>
      </w:fldSimple>
      <w:r w:rsidRPr="00143537">
        <w:t xml:space="preserve"> Jumlah dan Daftar Dinas di Kota Bogor untuk Uji DIGASI</w:t>
      </w:r>
    </w:p>
    <w:tbl>
      <w:tblPr>
        <w:tblW w:w="7994" w:type="dxa"/>
        <w:tblLayout w:type="fixed"/>
        <w:tblLook w:val="04A0" w:firstRow="1" w:lastRow="0" w:firstColumn="1" w:lastColumn="0" w:noHBand="0" w:noVBand="1"/>
      </w:tblPr>
      <w:tblGrid>
        <w:gridCol w:w="510"/>
        <w:gridCol w:w="1417"/>
        <w:gridCol w:w="1701"/>
        <w:gridCol w:w="1701"/>
        <w:gridCol w:w="1701"/>
        <w:gridCol w:w="964"/>
      </w:tblGrid>
      <w:tr w:rsidR="00FF1965" w:rsidRPr="00500ABC" w14:paraId="0E223A22" w14:textId="23F77ECC" w:rsidTr="00946D25">
        <w:trPr>
          <w:tblHeader/>
        </w:trPr>
        <w:tc>
          <w:tcPr>
            <w:tcW w:w="510" w:type="dxa"/>
            <w:tcBorders>
              <w:top w:val="single" w:sz="4" w:space="0" w:color="auto"/>
              <w:bottom w:val="single" w:sz="4" w:space="0" w:color="auto"/>
            </w:tcBorders>
            <w:shd w:val="clear" w:color="auto" w:fill="D9D9D9" w:themeFill="background1" w:themeFillShade="D9"/>
            <w:vAlign w:val="center"/>
          </w:tcPr>
          <w:p w14:paraId="2B43D505" w14:textId="1140D22D" w:rsidR="00FF1965" w:rsidRPr="0005333D" w:rsidRDefault="00FF1965" w:rsidP="00FF1965">
            <w:pPr>
              <w:autoSpaceDE w:val="0"/>
              <w:autoSpaceDN w:val="0"/>
              <w:adjustRightInd w:val="0"/>
              <w:spacing w:before="40" w:after="40"/>
              <w:ind w:firstLine="0"/>
              <w:jc w:val="center"/>
              <w:rPr>
                <w:rFonts w:eastAsia="Calibri" w:cs="Times New Roman"/>
                <w:color w:val="000000"/>
                <w:szCs w:val="24"/>
                <w:lang w:eastAsia="en-US"/>
              </w:rPr>
            </w:pPr>
            <w:r>
              <w:rPr>
                <w:rFonts w:eastAsia="Calibri" w:cs="Times New Roman"/>
                <w:color w:val="000000"/>
                <w:szCs w:val="24"/>
                <w:lang w:eastAsia="en-US"/>
              </w:rPr>
              <w:t>No</w:t>
            </w:r>
          </w:p>
        </w:tc>
        <w:tc>
          <w:tcPr>
            <w:tcW w:w="1417" w:type="dxa"/>
            <w:tcBorders>
              <w:top w:val="single" w:sz="4" w:space="0" w:color="auto"/>
              <w:bottom w:val="single" w:sz="4" w:space="0" w:color="auto"/>
            </w:tcBorders>
            <w:shd w:val="clear" w:color="auto" w:fill="D9D9D9" w:themeFill="background1" w:themeFillShade="D9"/>
            <w:vAlign w:val="center"/>
          </w:tcPr>
          <w:p w14:paraId="130B0CB4" w14:textId="77777777" w:rsidR="00FF1965" w:rsidRPr="00467CEF" w:rsidRDefault="00FF1965" w:rsidP="00FF1965">
            <w:pPr>
              <w:spacing w:before="40" w:after="40"/>
              <w:ind w:firstLine="0"/>
              <w:jc w:val="center"/>
              <w:rPr>
                <w:rFonts w:asciiTheme="minorHAnsi" w:hAnsiTheme="minorHAnsi" w:cstheme="minorHAnsi"/>
                <w:szCs w:val="24"/>
              </w:rPr>
            </w:pPr>
            <w:r w:rsidRPr="00467CEF">
              <w:rPr>
                <w:rFonts w:asciiTheme="minorHAnsi" w:hAnsiTheme="minorHAnsi" w:cstheme="minorHAnsi"/>
                <w:szCs w:val="24"/>
              </w:rPr>
              <w:t>Dimensi</w:t>
            </w:r>
          </w:p>
          <w:p w14:paraId="4C7A9F90" w14:textId="29F31BE6" w:rsidR="00FF1965" w:rsidRDefault="00FF1965" w:rsidP="00FF1965">
            <w:pPr>
              <w:autoSpaceDE w:val="0"/>
              <w:autoSpaceDN w:val="0"/>
              <w:adjustRightInd w:val="0"/>
              <w:spacing w:before="40" w:after="40"/>
              <w:ind w:firstLine="0"/>
              <w:jc w:val="center"/>
              <w:rPr>
                <w:rFonts w:eastAsia="Calibri" w:cs="Times New Roman"/>
                <w:color w:val="000000"/>
                <w:szCs w:val="24"/>
                <w:lang w:eastAsia="en-US"/>
              </w:rPr>
            </w:pPr>
            <w:r w:rsidRPr="009E04B9">
              <w:rPr>
                <w:rFonts w:asciiTheme="minorHAnsi" w:hAnsiTheme="minorHAnsi" w:cstheme="minorHAnsi"/>
                <w:i/>
                <w:szCs w:val="24"/>
              </w:rPr>
              <w:t>Smart City</w:t>
            </w:r>
          </w:p>
        </w:tc>
        <w:tc>
          <w:tcPr>
            <w:tcW w:w="1701" w:type="dxa"/>
            <w:tcBorders>
              <w:top w:val="single" w:sz="4" w:space="0" w:color="auto"/>
              <w:bottom w:val="single" w:sz="4" w:space="0" w:color="auto"/>
            </w:tcBorders>
            <w:shd w:val="clear" w:color="auto" w:fill="D9D9D9" w:themeFill="background1" w:themeFillShade="D9"/>
            <w:vAlign w:val="center"/>
          </w:tcPr>
          <w:p w14:paraId="6612419F" w14:textId="77777777" w:rsidR="00FF1965" w:rsidRPr="00467CEF" w:rsidRDefault="00FF1965" w:rsidP="00FF1965">
            <w:pPr>
              <w:spacing w:before="40" w:after="40"/>
              <w:ind w:firstLine="0"/>
              <w:jc w:val="center"/>
              <w:rPr>
                <w:rFonts w:asciiTheme="minorHAnsi" w:hAnsiTheme="minorHAnsi" w:cstheme="minorHAnsi"/>
                <w:szCs w:val="24"/>
              </w:rPr>
            </w:pPr>
            <w:r w:rsidRPr="00467CEF">
              <w:rPr>
                <w:rFonts w:asciiTheme="minorHAnsi" w:hAnsiTheme="minorHAnsi" w:cstheme="minorHAnsi"/>
                <w:szCs w:val="24"/>
              </w:rPr>
              <w:t>Dinas</w:t>
            </w:r>
          </w:p>
          <w:p w14:paraId="5D1DA6C1" w14:textId="656C6AD1" w:rsidR="00FF1965" w:rsidRDefault="00FF1965" w:rsidP="00FF1965">
            <w:pPr>
              <w:autoSpaceDE w:val="0"/>
              <w:autoSpaceDN w:val="0"/>
              <w:adjustRightInd w:val="0"/>
              <w:spacing w:before="40" w:after="40"/>
              <w:ind w:firstLine="0"/>
              <w:jc w:val="center"/>
              <w:rPr>
                <w:rFonts w:eastAsia="Calibri" w:cs="Times New Roman"/>
                <w:color w:val="000000"/>
                <w:szCs w:val="24"/>
                <w:lang w:eastAsia="en-US"/>
              </w:rPr>
            </w:pPr>
            <w:r w:rsidRPr="00467CEF">
              <w:rPr>
                <w:rFonts w:asciiTheme="minorHAnsi" w:hAnsiTheme="minorHAnsi" w:cstheme="minorHAnsi"/>
                <w:szCs w:val="24"/>
              </w:rPr>
              <w:t>Tipe A</w:t>
            </w:r>
          </w:p>
        </w:tc>
        <w:tc>
          <w:tcPr>
            <w:tcW w:w="1701" w:type="dxa"/>
            <w:tcBorders>
              <w:top w:val="single" w:sz="4" w:space="0" w:color="auto"/>
              <w:bottom w:val="single" w:sz="4" w:space="0" w:color="auto"/>
            </w:tcBorders>
            <w:shd w:val="clear" w:color="auto" w:fill="D9D9D9" w:themeFill="background1" w:themeFillShade="D9"/>
            <w:vAlign w:val="center"/>
          </w:tcPr>
          <w:p w14:paraId="501AAEC6" w14:textId="77777777" w:rsidR="00FF1965" w:rsidRPr="00467CEF" w:rsidRDefault="00FF1965" w:rsidP="00FF1965">
            <w:pPr>
              <w:spacing w:before="40" w:after="40"/>
              <w:ind w:firstLine="0"/>
              <w:jc w:val="center"/>
              <w:rPr>
                <w:rFonts w:asciiTheme="minorHAnsi" w:hAnsiTheme="minorHAnsi" w:cstheme="minorHAnsi"/>
                <w:szCs w:val="24"/>
              </w:rPr>
            </w:pPr>
            <w:r w:rsidRPr="00467CEF">
              <w:rPr>
                <w:rFonts w:asciiTheme="minorHAnsi" w:hAnsiTheme="minorHAnsi" w:cstheme="minorHAnsi"/>
                <w:szCs w:val="24"/>
              </w:rPr>
              <w:t>Dinas</w:t>
            </w:r>
          </w:p>
          <w:p w14:paraId="644FE3CD" w14:textId="2AAFB7CD" w:rsidR="00FF1965" w:rsidRPr="0005333D" w:rsidRDefault="00FF1965" w:rsidP="00FF1965">
            <w:pPr>
              <w:autoSpaceDE w:val="0"/>
              <w:autoSpaceDN w:val="0"/>
              <w:adjustRightInd w:val="0"/>
              <w:spacing w:before="40" w:after="40"/>
              <w:ind w:firstLine="0"/>
              <w:jc w:val="center"/>
              <w:rPr>
                <w:rFonts w:eastAsia="Calibri" w:cs="Times New Roman"/>
                <w:color w:val="000000"/>
                <w:szCs w:val="24"/>
                <w:lang w:eastAsia="en-US"/>
              </w:rPr>
            </w:pPr>
            <w:r w:rsidRPr="00467CEF">
              <w:rPr>
                <w:rFonts w:asciiTheme="minorHAnsi" w:hAnsiTheme="minorHAnsi" w:cstheme="minorHAnsi"/>
                <w:szCs w:val="24"/>
              </w:rPr>
              <w:t>Tipe B</w:t>
            </w:r>
          </w:p>
        </w:tc>
        <w:tc>
          <w:tcPr>
            <w:tcW w:w="1701" w:type="dxa"/>
            <w:tcBorders>
              <w:top w:val="single" w:sz="4" w:space="0" w:color="auto"/>
              <w:bottom w:val="single" w:sz="4" w:space="0" w:color="auto"/>
            </w:tcBorders>
            <w:shd w:val="clear" w:color="auto" w:fill="D9D9D9" w:themeFill="background1" w:themeFillShade="D9"/>
            <w:vAlign w:val="center"/>
          </w:tcPr>
          <w:p w14:paraId="33D67F58" w14:textId="77777777" w:rsidR="00FF1965" w:rsidRPr="00467CEF" w:rsidRDefault="00FF1965" w:rsidP="00FF1965">
            <w:pPr>
              <w:spacing w:before="40" w:after="40"/>
              <w:ind w:firstLine="0"/>
              <w:jc w:val="center"/>
              <w:rPr>
                <w:rFonts w:asciiTheme="minorHAnsi" w:hAnsiTheme="minorHAnsi" w:cstheme="minorHAnsi"/>
                <w:szCs w:val="24"/>
              </w:rPr>
            </w:pPr>
            <w:r w:rsidRPr="00467CEF">
              <w:rPr>
                <w:rFonts w:asciiTheme="minorHAnsi" w:hAnsiTheme="minorHAnsi" w:cstheme="minorHAnsi"/>
                <w:szCs w:val="24"/>
              </w:rPr>
              <w:t>Dinas</w:t>
            </w:r>
          </w:p>
          <w:p w14:paraId="67E31825" w14:textId="46E033B3" w:rsidR="00FF1965" w:rsidRPr="0005333D" w:rsidRDefault="00FF1965" w:rsidP="00FF1965">
            <w:pPr>
              <w:autoSpaceDE w:val="0"/>
              <w:autoSpaceDN w:val="0"/>
              <w:adjustRightInd w:val="0"/>
              <w:spacing w:before="40" w:after="40"/>
              <w:ind w:firstLine="0"/>
              <w:jc w:val="center"/>
              <w:rPr>
                <w:rFonts w:eastAsia="Calibri" w:cs="Times New Roman"/>
                <w:color w:val="000000"/>
                <w:szCs w:val="24"/>
                <w:lang w:eastAsia="en-US"/>
              </w:rPr>
            </w:pPr>
            <w:r w:rsidRPr="00467CEF">
              <w:rPr>
                <w:rFonts w:asciiTheme="minorHAnsi" w:hAnsiTheme="minorHAnsi" w:cstheme="minorHAnsi"/>
                <w:szCs w:val="24"/>
              </w:rPr>
              <w:t>Tipe C</w:t>
            </w:r>
          </w:p>
        </w:tc>
        <w:tc>
          <w:tcPr>
            <w:tcW w:w="964" w:type="dxa"/>
            <w:tcBorders>
              <w:top w:val="single" w:sz="4" w:space="0" w:color="auto"/>
              <w:bottom w:val="single" w:sz="4" w:space="0" w:color="auto"/>
            </w:tcBorders>
            <w:shd w:val="clear" w:color="auto" w:fill="D9D9D9" w:themeFill="background1" w:themeFillShade="D9"/>
          </w:tcPr>
          <w:p w14:paraId="66C9952D" w14:textId="17AB9C58" w:rsidR="00FF1965" w:rsidRDefault="00FF1965" w:rsidP="00FF1965">
            <w:pPr>
              <w:autoSpaceDE w:val="0"/>
              <w:autoSpaceDN w:val="0"/>
              <w:adjustRightInd w:val="0"/>
              <w:spacing w:before="40" w:after="40"/>
              <w:ind w:firstLine="0"/>
              <w:jc w:val="center"/>
              <w:rPr>
                <w:rFonts w:eastAsia="Calibri" w:cs="Times New Roman"/>
                <w:color w:val="000000"/>
                <w:szCs w:val="24"/>
                <w:lang w:eastAsia="en-US"/>
              </w:rPr>
            </w:pPr>
            <w:r w:rsidRPr="00467CEF">
              <w:rPr>
                <w:rFonts w:asciiTheme="minorHAnsi" w:hAnsiTheme="minorHAnsi" w:cstheme="minorHAnsi"/>
                <w:szCs w:val="24"/>
              </w:rPr>
              <w:t>Jumlah Responden</w:t>
            </w:r>
          </w:p>
        </w:tc>
      </w:tr>
      <w:tr w:rsidR="00FF1965" w:rsidRPr="00500ABC" w14:paraId="47ABEA9F" w14:textId="25D72327" w:rsidTr="00946D25">
        <w:tc>
          <w:tcPr>
            <w:tcW w:w="510" w:type="dxa"/>
          </w:tcPr>
          <w:p w14:paraId="1858DBB6" w14:textId="26D65501"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1</w:t>
            </w:r>
          </w:p>
        </w:tc>
        <w:tc>
          <w:tcPr>
            <w:tcW w:w="1417" w:type="dxa"/>
          </w:tcPr>
          <w:p w14:paraId="4AB472C2" w14:textId="6E821D78" w:rsidR="00FF1965" w:rsidRDefault="00FF1965" w:rsidP="00FF1965">
            <w:pPr>
              <w:autoSpaceDE w:val="0"/>
              <w:autoSpaceDN w:val="0"/>
              <w:adjustRightInd w:val="0"/>
              <w:ind w:firstLine="0"/>
              <w:jc w:val="left"/>
            </w:pPr>
            <w:r w:rsidRPr="00467CEF">
              <w:rPr>
                <w:rFonts w:asciiTheme="minorHAnsi" w:hAnsiTheme="minorHAnsi" w:cstheme="minorHAnsi"/>
                <w:i/>
                <w:szCs w:val="24"/>
              </w:rPr>
              <w:t>Smart Governance</w:t>
            </w:r>
          </w:p>
        </w:tc>
        <w:tc>
          <w:tcPr>
            <w:tcW w:w="1701" w:type="dxa"/>
          </w:tcPr>
          <w:p w14:paraId="01247A86" w14:textId="2D99A64D" w:rsidR="00FF1965" w:rsidRDefault="00FF1965" w:rsidP="00FF1965">
            <w:pPr>
              <w:autoSpaceDE w:val="0"/>
              <w:autoSpaceDN w:val="0"/>
              <w:adjustRightInd w:val="0"/>
              <w:ind w:firstLine="0"/>
              <w:jc w:val="left"/>
            </w:pPr>
            <w:r w:rsidRPr="00467CEF">
              <w:rPr>
                <w:rFonts w:asciiTheme="minorHAnsi" w:hAnsiTheme="minorHAnsi" w:cstheme="minorHAnsi"/>
                <w:szCs w:val="24"/>
              </w:rPr>
              <w:t>Dinas Komunikasi, Informatika, Statistik dan Persandian</w:t>
            </w:r>
          </w:p>
        </w:tc>
        <w:tc>
          <w:tcPr>
            <w:tcW w:w="1701" w:type="dxa"/>
            <w:shd w:val="clear" w:color="auto" w:fill="auto"/>
          </w:tcPr>
          <w:p w14:paraId="23F186F2" w14:textId="243F8009"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1701" w:type="dxa"/>
            <w:shd w:val="clear" w:color="auto" w:fill="auto"/>
          </w:tcPr>
          <w:p w14:paraId="03D2C3BD" w14:textId="604FA00D"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964" w:type="dxa"/>
          </w:tcPr>
          <w:p w14:paraId="3C1C8C9E" w14:textId="69BC03CA"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r w:rsidR="00FF1965" w:rsidRPr="00500ABC" w14:paraId="068E6D92" w14:textId="5EE5A4D2" w:rsidTr="00946D25">
        <w:tc>
          <w:tcPr>
            <w:tcW w:w="510" w:type="dxa"/>
          </w:tcPr>
          <w:p w14:paraId="33A778AD" w14:textId="00E8EFD0"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2</w:t>
            </w:r>
          </w:p>
        </w:tc>
        <w:tc>
          <w:tcPr>
            <w:tcW w:w="1417" w:type="dxa"/>
          </w:tcPr>
          <w:p w14:paraId="204D11F0" w14:textId="10B17969" w:rsidR="00FF1965" w:rsidRDefault="00FF1965" w:rsidP="00FF1965">
            <w:pPr>
              <w:autoSpaceDE w:val="0"/>
              <w:autoSpaceDN w:val="0"/>
              <w:adjustRightInd w:val="0"/>
              <w:ind w:firstLine="0"/>
              <w:jc w:val="left"/>
            </w:pPr>
            <w:r w:rsidRPr="00467CEF">
              <w:rPr>
                <w:rFonts w:asciiTheme="minorHAnsi" w:hAnsiTheme="minorHAnsi" w:cstheme="minorHAnsi"/>
                <w:i/>
                <w:szCs w:val="24"/>
              </w:rPr>
              <w:t>Smart Society</w:t>
            </w:r>
          </w:p>
        </w:tc>
        <w:tc>
          <w:tcPr>
            <w:tcW w:w="1701" w:type="dxa"/>
          </w:tcPr>
          <w:p w14:paraId="2AFFDD9F" w14:textId="6CEA39E4" w:rsidR="00FF1965" w:rsidRDefault="00FF1965" w:rsidP="00FF1965">
            <w:pPr>
              <w:autoSpaceDE w:val="0"/>
              <w:autoSpaceDN w:val="0"/>
              <w:adjustRightInd w:val="0"/>
              <w:ind w:firstLine="0"/>
              <w:jc w:val="left"/>
            </w:pPr>
            <w:r w:rsidRPr="00467CEF">
              <w:rPr>
                <w:rFonts w:asciiTheme="minorHAnsi" w:hAnsiTheme="minorHAnsi" w:cstheme="minorHAnsi"/>
                <w:szCs w:val="24"/>
              </w:rPr>
              <w:t>-</w:t>
            </w:r>
          </w:p>
        </w:tc>
        <w:tc>
          <w:tcPr>
            <w:tcW w:w="1701" w:type="dxa"/>
            <w:shd w:val="clear" w:color="auto" w:fill="auto"/>
          </w:tcPr>
          <w:p w14:paraId="3ACD49C8" w14:textId="70C27958"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Dinas Kependudukan dan Pencatatan Sipil</w:t>
            </w:r>
          </w:p>
        </w:tc>
        <w:tc>
          <w:tcPr>
            <w:tcW w:w="1701" w:type="dxa"/>
            <w:shd w:val="clear" w:color="auto" w:fill="auto"/>
          </w:tcPr>
          <w:p w14:paraId="70945BB0" w14:textId="360E0527"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964" w:type="dxa"/>
          </w:tcPr>
          <w:p w14:paraId="1BBDDD42" w14:textId="52E86C3A"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r w:rsidR="00FF1965" w:rsidRPr="00500ABC" w14:paraId="542D7B09" w14:textId="77B36668" w:rsidTr="00946D25">
        <w:tc>
          <w:tcPr>
            <w:tcW w:w="510" w:type="dxa"/>
            <w:tcBorders>
              <w:bottom w:val="single" w:sz="4" w:space="0" w:color="auto"/>
            </w:tcBorders>
          </w:tcPr>
          <w:p w14:paraId="37D2742D" w14:textId="7A5B5EBD"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3</w:t>
            </w:r>
          </w:p>
        </w:tc>
        <w:tc>
          <w:tcPr>
            <w:tcW w:w="1417" w:type="dxa"/>
            <w:tcBorders>
              <w:bottom w:val="single" w:sz="4" w:space="0" w:color="auto"/>
            </w:tcBorders>
          </w:tcPr>
          <w:p w14:paraId="263F0502" w14:textId="038B6B85"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i/>
                <w:szCs w:val="24"/>
              </w:rPr>
              <w:t>Smart Living</w:t>
            </w:r>
          </w:p>
        </w:tc>
        <w:tc>
          <w:tcPr>
            <w:tcW w:w="1701" w:type="dxa"/>
            <w:tcBorders>
              <w:bottom w:val="single" w:sz="4" w:space="0" w:color="auto"/>
            </w:tcBorders>
          </w:tcPr>
          <w:p w14:paraId="758E3F7A" w14:textId="398CDCB7"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1701" w:type="dxa"/>
            <w:tcBorders>
              <w:bottom w:val="single" w:sz="4" w:space="0" w:color="auto"/>
            </w:tcBorders>
            <w:shd w:val="clear" w:color="auto" w:fill="auto"/>
          </w:tcPr>
          <w:p w14:paraId="1FBFC6D4" w14:textId="6BFC24AE"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1701" w:type="dxa"/>
            <w:tcBorders>
              <w:bottom w:val="single" w:sz="4" w:space="0" w:color="auto"/>
            </w:tcBorders>
            <w:shd w:val="clear" w:color="auto" w:fill="auto"/>
          </w:tcPr>
          <w:p w14:paraId="1B3B7CBF" w14:textId="183CD425"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Dinas Perumahan</w:t>
            </w:r>
            <w:r w:rsidR="00946D25">
              <w:rPr>
                <w:rFonts w:asciiTheme="minorHAnsi" w:hAnsiTheme="minorHAnsi" w:cstheme="minorHAnsi"/>
                <w:szCs w:val="24"/>
              </w:rPr>
              <w:t xml:space="preserve"> d</w:t>
            </w:r>
            <w:r w:rsidRPr="00467CEF">
              <w:rPr>
                <w:rFonts w:asciiTheme="minorHAnsi" w:hAnsiTheme="minorHAnsi" w:cstheme="minorHAnsi"/>
                <w:szCs w:val="24"/>
              </w:rPr>
              <w:t>an Pemukiman</w:t>
            </w:r>
          </w:p>
        </w:tc>
        <w:tc>
          <w:tcPr>
            <w:tcW w:w="964" w:type="dxa"/>
            <w:tcBorders>
              <w:bottom w:val="single" w:sz="4" w:space="0" w:color="auto"/>
            </w:tcBorders>
          </w:tcPr>
          <w:p w14:paraId="27990A0B" w14:textId="72BF424C"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r w:rsidR="00FF1965" w:rsidRPr="00500ABC" w14:paraId="78B8A22F" w14:textId="38CDC3E3" w:rsidTr="00946D25">
        <w:tc>
          <w:tcPr>
            <w:tcW w:w="510" w:type="dxa"/>
            <w:tcBorders>
              <w:top w:val="single" w:sz="4" w:space="0" w:color="auto"/>
            </w:tcBorders>
          </w:tcPr>
          <w:p w14:paraId="7BCBB848" w14:textId="41E5D36C"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lastRenderedPageBreak/>
              <w:t>4</w:t>
            </w:r>
          </w:p>
        </w:tc>
        <w:tc>
          <w:tcPr>
            <w:tcW w:w="1417" w:type="dxa"/>
            <w:tcBorders>
              <w:top w:val="single" w:sz="4" w:space="0" w:color="auto"/>
            </w:tcBorders>
          </w:tcPr>
          <w:p w14:paraId="2A9CB427" w14:textId="16A86D8A" w:rsidR="00FF1965" w:rsidRDefault="00FF1965" w:rsidP="00FF1965">
            <w:pPr>
              <w:autoSpaceDE w:val="0"/>
              <w:autoSpaceDN w:val="0"/>
              <w:adjustRightInd w:val="0"/>
              <w:ind w:firstLine="0"/>
              <w:jc w:val="left"/>
            </w:pPr>
            <w:r w:rsidRPr="00467CEF">
              <w:rPr>
                <w:rFonts w:asciiTheme="minorHAnsi" w:hAnsiTheme="minorHAnsi" w:cstheme="minorHAnsi"/>
                <w:i/>
                <w:szCs w:val="24"/>
              </w:rPr>
              <w:t>Smart Branding</w:t>
            </w:r>
          </w:p>
        </w:tc>
        <w:tc>
          <w:tcPr>
            <w:tcW w:w="1701" w:type="dxa"/>
            <w:tcBorders>
              <w:top w:val="single" w:sz="4" w:space="0" w:color="auto"/>
            </w:tcBorders>
          </w:tcPr>
          <w:p w14:paraId="69CB632B" w14:textId="2E5F447D" w:rsidR="00FF1965" w:rsidRDefault="00FF1965" w:rsidP="00FF1965">
            <w:pPr>
              <w:autoSpaceDE w:val="0"/>
              <w:autoSpaceDN w:val="0"/>
              <w:adjustRightInd w:val="0"/>
              <w:ind w:firstLine="0"/>
              <w:jc w:val="left"/>
            </w:pPr>
            <w:r w:rsidRPr="00467CEF">
              <w:rPr>
                <w:rFonts w:asciiTheme="minorHAnsi" w:hAnsiTheme="minorHAnsi" w:cstheme="minorHAnsi"/>
                <w:szCs w:val="24"/>
              </w:rPr>
              <w:t>-</w:t>
            </w:r>
          </w:p>
        </w:tc>
        <w:tc>
          <w:tcPr>
            <w:tcW w:w="1701" w:type="dxa"/>
            <w:tcBorders>
              <w:top w:val="single" w:sz="4" w:space="0" w:color="auto"/>
            </w:tcBorders>
            <w:shd w:val="clear" w:color="auto" w:fill="auto"/>
          </w:tcPr>
          <w:p w14:paraId="51698A3B" w14:textId="1C32D604"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Dinas Pariwisata, Kebudayaan dan Ekonomi Kreatif</w:t>
            </w:r>
          </w:p>
        </w:tc>
        <w:tc>
          <w:tcPr>
            <w:tcW w:w="1701" w:type="dxa"/>
            <w:tcBorders>
              <w:top w:val="single" w:sz="4" w:space="0" w:color="auto"/>
            </w:tcBorders>
            <w:shd w:val="clear" w:color="auto" w:fill="auto"/>
          </w:tcPr>
          <w:p w14:paraId="58E8DECF" w14:textId="3FDE8AFE"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964" w:type="dxa"/>
            <w:tcBorders>
              <w:top w:val="single" w:sz="4" w:space="0" w:color="auto"/>
            </w:tcBorders>
          </w:tcPr>
          <w:p w14:paraId="1BC26F5D" w14:textId="57870F8F"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r w:rsidR="00FF1965" w:rsidRPr="00500ABC" w14:paraId="1F5E7226" w14:textId="6D8FFA6A" w:rsidTr="00946D25">
        <w:tc>
          <w:tcPr>
            <w:tcW w:w="510" w:type="dxa"/>
          </w:tcPr>
          <w:p w14:paraId="5E624B44" w14:textId="1900D389"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5</w:t>
            </w:r>
          </w:p>
        </w:tc>
        <w:tc>
          <w:tcPr>
            <w:tcW w:w="1417" w:type="dxa"/>
          </w:tcPr>
          <w:p w14:paraId="2706555C" w14:textId="567EFEA7" w:rsidR="00FF1965" w:rsidRDefault="00FF1965" w:rsidP="00FF1965">
            <w:pPr>
              <w:autoSpaceDE w:val="0"/>
              <w:autoSpaceDN w:val="0"/>
              <w:adjustRightInd w:val="0"/>
              <w:ind w:firstLine="0"/>
              <w:jc w:val="left"/>
            </w:pPr>
            <w:r w:rsidRPr="00467CEF">
              <w:rPr>
                <w:rFonts w:asciiTheme="minorHAnsi" w:hAnsiTheme="minorHAnsi" w:cstheme="minorHAnsi"/>
                <w:i/>
                <w:szCs w:val="24"/>
              </w:rPr>
              <w:t>Smart Economy</w:t>
            </w:r>
          </w:p>
        </w:tc>
        <w:tc>
          <w:tcPr>
            <w:tcW w:w="1701" w:type="dxa"/>
          </w:tcPr>
          <w:p w14:paraId="69180057" w14:textId="736CC041" w:rsidR="00FF1965" w:rsidRDefault="00FF1965" w:rsidP="00FF1965">
            <w:pPr>
              <w:autoSpaceDE w:val="0"/>
              <w:autoSpaceDN w:val="0"/>
              <w:adjustRightInd w:val="0"/>
              <w:ind w:firstLine="0"/>
              <w:jc w:val="left"/>
            </w:pPr>
            <w:r w:rsidRPr="00467CEF">
              <w:rPr>
                <w:rFonts w:asciiTheme="minorHAnsi" w:hAnsiTheme="minorHAnsi" w:cstheme="minorHAnsi"/>
                <w:szCs w:val="24"/>
              </w:rPr>
              <w:t>Dinas Sosial</w:t>
            </w:r>
          </w:p>
        </w:tc>
        <w:tc>
          <w:tcPr>
            <w:tcW w:w="1701" w:type="dxa"/>
            <w:shd w:val="clear" w:color="auto" w:fill="auto"/>
          </w:tcPr>
          <w:p w14:paraId="7BEE638A" w14:textId="7CE48991"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1701" w:type="dxa"/>
            <w:shd w:val="clear" w:color="auto" w:fill="auto"/>
          </w:tcPr>
          <w:p w14:paraId="036D9E4C" w14:textId="1BA3E797"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964" w:type="dxa"/>
          </w:tcPr>
          <w:p w14:paraId="10785B2E" w14:textId="79F85E20"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r w:rsidR="00FF1965" w:rsidRPr="00500ABC" w14:paraId="1C53C209" w14:textId="128B016D" w:rsidTr="00946D25">
        <w:trPr>
          <w:trHeight w:val="567"/>
        </w:trPr>
        <w:tc>
          <w:tcPr>
            <w:tcW w:w="510" w:type="dxa"/>
            <w:tcBorders>
              <w:bottom w:val="single" w:sz="4" w:space="0" w:color="auto"/>
            </w:tcBorders>
          </w:tcPr>
          <w:p w14:paraId="169F9D1D" w14:textId="137C0CD7"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6</w:t>
            </w:r>
          </w:p>
        </w:tc>
        <w:tc>
          <w:tcPr>
            <w:tcW w:w="1417" w:type="dxa"/>
            <w:tcBorders>
              <w:bottom w:val="single" w:sz="4" w:space="0" w:color="auto"/>
            </w:tcBorders>
          </w:tcPr>
          <w:p w14:paraId="2214C282" w14:textId="60FC3D5C" w:rsidR="00FF1965" w:rsidRDefault="00FF1965" w:rsidP="00FF1965">
            <w:pPr>
              <w:autoSpaceDE w:val="0"/>
              <w:autoSpaceDN w:val="0"/>
              <w:adjustRightInd w:val="0"/>
              <w:ind w:firstLine="0"/>
              <w:jc w:val="left"/>
            </w:pPr>
            <w:r w:rsidRPr="00467CEF">
              <w:rPr>
                <w:rFonts w:asciiTheme="minorHAnsi" w:hAnsiTheme="minorHAnsi" w:cstheme="minorHAnsi"/>
                <w:i/>
                <w:szCs w:val="24"/>
              </w:rPr>
              <w:t>Smart Enviroment</w:t>
            </w:r>
          </w:p>
        </w:tc>
        <w:tc>
          <w:tcPr>
            <w:tcW w:w="1701" w:type="dxa"/>
            <w:tcBorders>
              <w:bottom w:val="single" w:sz="4" w:space="0" w:color="auto"/>
            </w:tcBorders>
          </w:tcPr>
          <w:p w14:paraId="0AC9B327" w14:textId="483FDC66" w:rsidR="00FF1965" w:rsidRDefault="00FF1965" w:rsidP="00FF1965">
            <w:pPr>
              <w:autoSpaceDE w:val="0"/>
              <w:autoSpaceDN w:val="0"/>
              <w:adjustRightInd w:val="0"/>
              <w:ind w:firstLine="0"/>
              <w:jc w:val="left"/>
            </w:pPr>
            <w:r w:rsidRPr="00467CEF">
              <w:rPr>
                <w:rFonts w:asciiTheme="minorHAnsi" w:hAnsiTheme="minorHAnsi" w:cstheme="minorHAnsi"/>
                <w:szCs w:val="24"/>
              </w:rPr>
              <w:t>-</w:t>
            </w:r>
          </w:p>
        </w:tc>
        <w:tc>
          <w:tcPr>
            <w:tcW w:w="1701" w:type="dxa"/>
            <w:tcBorders>
              <w:bottom w:val="single" w:sz="4" w:space="0" w:color="auto"/>
            </w:tcBorders>
            <w:shd w:val="clear" w:color="auto" w:fill="auto"/>
          </w:tcPr>
          <w:p w14:paraId="045B1F6E" w14:textId="24178378"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Dinas Kearsipan dan Perpustakaan</w:t>
            </w:r>
          </w:p>
        </w:tc>
        <w:tc>
          <w:tcPr>
            <w:tcW w:w="1701" w:type="dxa"/>
            <w:tcBorders>
              <w:bottom w:val="single" w:sz="4" w:space="0" w:color="auto"/>
            </w:tcBorders>
            <w:shd w:val="clear" w:color="auto" w:fill="auto"/>
          </w:tcPr>
          <w:p w14:paraId="36D173C9" w14:textId="76F0BD71" w:rsidR="00FF1965" w:rsidRPr="00500ABC" w:rsidRDefault="00FF1965" w:rsidP="00FF1965">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w:t>
            </w:r>
          </w:p>
        </w:tc>
        <w:tc>
          <w:tcPr>
            <w:tcW w:w="964" w:type="dxa"/>
            <w:tcBorders>
              <w:bottom w:val="single" w:sz="4" w:space="0" w:color="auto"/>
            </w:tcBorders>
          </w:tcPr>
          <w:p w14:paraId="082E9116" w14:textId="0CA09E67" w:rsidR="00FF1965" w:rsidRDefault="00FF1965" w:rsidP="00946D25">
            <w:pPr>
              <w:autoSpaceDE w:val="0"/>
              <w:autoSpaceDN w:val="0"/>
              <w:adjustRightInd w:val="0"/>
              <w:ind w:firstLine="0"/>
              <w:jc w:val="center"/>
            </w:pPr>
            <w:r w:rsidRPr="00467CEF">
              <w:rPr>
                <w:rFonts w:asciiTheme="minorHAnsi" w:hAnsiTheme="minorHAnsi" w:cstheme="minorHAnsi"/>
                <w:szCs w:val="24"/>
              </w:rPr>
              <w:t>5</w:t>
            </w:r>
          </w:p>
        </w:tc>
      </w:tr>
    </w:tbl>
    <w:p w14:paraId="3B51C2F8" w14:textId="1AACBCDA" w:rsidR="00890E93" w:rsidRDefault="00890E93" w:rsidP="00890E93"/>
    <w:p w14:paraId="6FD5A832" w14:textId="77777777" w:rsidR="00224631" w:rsidRPr="00890E93" w:rsidRDefault="00224631" w:rsidP="00890E93"/>
    <w:p w14:paraId="26D01D59" w14:textId="77777777" w:rsidR="00CE73A7" w:rsidRDefault="00516924" w:rsidP="00516924">
      <w:pPr>
        <w:pStyle w:val="Heading1"/>
      </w:pPr>
      <w:bookmarkStart w:id="70" w:name="_Toc330964715"/>
      <w:bookmarkStart w:id="71" w:name="_Toc515451852"/>
      <w:r>
        <w:t>SIMPULAN</w:t>
      </w:r>
      <w:r w:rsidR="00CC10C4">
        <w:t xml:space="preserve"> DAN SARAN</w:t>
      </w:r>
      <w:bookmarkEnd w:id="70"/>
      <w:bookmarkEnd w:id="71"/>
    </w:p>
    <w:p w14:paraId="1902B9D9" w14:textId="77777777" w:rsidR="00CC10C4" w:rsidRDefault="00CC10C4" w:rsidP="00CC10C4">
      <w:pPr>
        <w:pStyle w:val="Heading2"/>
      </w:pPr>
      <w:bookmarkStart w:id="72" w:name="_Toc330964716"/>
      <w:bookmarkStart w:id="73" w:name="_Toc515451853"/>
      <w:r>
        <w:t>Simpulan</w:t>
      </w:r>
      <w:bookmarkEnd w:id="72"/>
      <w:bookmarkEnd w:id="73"/>
    </w:p>
    <w:p w14:paraId="287CAB80" w14:textId="6B1D7B7F" w:rsidR="00F85AE7" w:rsidRPr="00F85AE7" w:rsidRDefault="003C3E71" w:rsidP="00F85AE7">
      <w:pPr>
        <w:pStyle w:val="Paragraf"/>
        <w:ind w:firstLine="720"/>
        <w:rPr>
          <w:lang w:val="en-US"/>
        </w:rPr>
      </w:pPr>
      <w:r w:rsidRPr="00356748">
        <w:t>Pen</w:t>
      </w:r>
      <w:r>
        <w:t>elitian ini sudah berhasil meng</w:t>
      </w:r>
      <w:r w:rsidRPr="00356748">
        <w:t xml:space="preserve">embangkan sistem untuk melakukan ujian menggunakan Laravel 5.5 dengan menggunakan metode </w:t>
      </w:r>
      <w:r w:rsidRPr="00356748">
        <w:rPr>
          <w:i/>
        </w:rPr>
        <w:t>prototyping</w:t>
      </w:r>
      <w:r w:rsidRPr="00356748">
        <w:t xml:space="preserve"> yang dilakukan iterasi sebanyak dua kali.</w:t>
      </w:r>
      <w:r w:rsidR="00F85AE7">
        <w:rPr>
          <w:lang w:val="en-US"/>
        </w:rPr>
        <w:t xml:space="preserve"> P</w:t>
      </w:r>
      <w:r w:rsidRPr="00356748">
        <w:t xml:space="preserve">embuatan pertanyaan </w:t>
      </w:r>
      <w:r w:rsidR="00F85AE7">
        <w:rPr>
          <w:lang w:val="en-US"/>
        </w:rPr>
        <w:t xml:space="preserve">juga sudah disesuaikan </w:t>
      </w:r>
      <w:r w:rsidRPr="00356748">
        <w:t xml:space="preserve">berdasarkan </w:t>
      </w:r>
      <w:r w:rsidRPr="00356748">
        <w:rPr>
          <w:i/>
        </w:rPr>
        <w:t>BC’s Digital Literacy Framework</w:t>
      </w:r>
      <w:r w:rsidRPr="00356748">
        <w:t xml:space="preserve"> dengan tambahan acuan dari komponen </w:t>
      </w:r>
      <w:r w:rsidRPr="00356748">
        <w:rPr>
          <w:i/>
        </w:rPr>
        <w:t>Northstar Digital Literacy Assessment Project Standard</w:t>
      </w:r>
      <w:r w:rsidRPr="00356748">
        <w:t xml:space="preserve"> dan</w:t>
      </w:r>
      <w:r w:rsidR="00F85AE7">
        <w:rPr>
          <w:lang w:val="en-US"/>
        </w:rPr>
        <w:t xml:space="preserve"> seluruh </w:t>
      </w:r>
      <w:r w:rsidRPr="00356748">
        <w:t>fungsi sudah berhasil dijalankan. Kemudian</w:t>
      </w:r>
      <w:r w:rsidR="00F85AE7">
        <w:rPr>
          <w:lang w:val="en-US"/>
        </w:rPr>
        <w:t xml:space="preserve"> seluruh fungsi telah berhasil diimplementasi ke dalam DIGASI, mulai dari mengerjakan ujian, menampilkan hasil tes, mengunduh sertifikat, menambah daftar soal dan lainnya. </w:t>
      </w:r>
      <w:r w:rsidR="005939DC">
        <w:rPr>
          <w:lang w:val="en-US"/>
        </w:rPr>
        <w:t>Hasil pengujian menunjukkan bahwa semua fitur-fitur yang dibutuhkan telah berhasil diimplementasikan untuk semua pengguna.</w:t>
      </w:r>
    </w:p>
    <w:p w14:paraId="185E0CE6" w14:textId="77777777" w:rsidR="00CC10C4" w:rsidRDefault="00CC10C4" w:rsidP="00516924">
      <w:pPr>
        <w:rPr>
          <w:szCs w:val="24"/>
        </w:rPr>
      </w:pPr>
    </w:p>
    <w:p w14:paraId="6B219EEE" w14:textId="77777777" w:rsidR="00CC10C4" w:rsidRDefault="00CC10C4" w:rsidP="00CC10C4">
      <w:pPr>
        <w:pStyle w:val="Heading2"/>
      </w:pPr>
      <w:bookmarkStart w:id="74" w:name="_Toc330964717"/>
      <w:bookmarkStart w:id="75" w:name="_Toc515451854"/>
      <w:r>
        <w:t>Saran</w:t>
      </w:r>
      <w:bookmarkEnd w:id="74"/>
      <w:bookmarkEnd w:id="75"/>
    </w:p>
    <w:p w14:paraId="03DB0654" w14:textId="3C9A1FB3" w:rsidR="002A7A1A" w:rsidRPr="00DD539E" w:rsidRDefault="00D52755" w:rsidP="00516924">
      <w:pPr>
        <w:pStyle w:val="Paragraf"/>
      </w:pPr>
      <w:r w:rsidRPr="00DD539E">
        <w:t>Pengujian masih terbatas pada beberapa perwakilan dari mahasiswa, dan staf pegawai</w:t>
      </w:r>
      <w:r>
        <w:rPr>
          <w:lang w:val="en-US"/>
        </w:rPr>
        <w:t xml:space="preserve"> di beberapa Kantor</w:t>
      </w:r>
      <w:r w:rsidRPr="00DD539E">
        <w:t xml:space="preserve"> Kedinasan di Kota Bogor. </w:t>
      </w:r>
      <w:r>
        <w:rPr>
          <w:lang w:val="en-US"/>
        </w:rPr>
        <w:t>Pengembangan s</w:t>
      </w:r>
      <w:r w:rsidR="00DD539E">
        <w:rPr>
          <w:lang w:val="en-US"/>
        </w:rPr>
        <w:t>istem DIGASI</w:t>
      </w:r>
      <w:r w:rsidR="00B83ED7">
        <w:rPr>
          <w:lang w:val="en-US"/>
        </w:rPr>
        <w:t xml:space="preserve"> selanjutnya diperlukan penambahan </w:t>
      </w:r>
      <w:r w:rsidR="004E522B">
        <w:rPr>
          <w:lang w:val="en-US"/>
        </w:rPr>
        <w:t xml:space="preserve">soal dan </w:t>
      </w:r>
      <w:r w:rsidR="00B83ED7">
        <w:rPr>
          <w:lang w:val="en-US"/>
        </w:rPr>
        <w:t>beberapa fitu</w:t>
      </w:r>
      <w:r w:rsidR="00CC6727">
        <w:rPr>
          <w:lang w:val="en-US"/>
        </w:rPr>
        <w:t xml:space="preserve">r modul pembelajaran untuk </w:t>
      </w:r>
      <w:r w:rsidR="00B83ED7">
        <w:rPr>
          <w:lang w:val="en-US"/>
        </w:rPr>
        <w:t xml:space="preserve">mendukung peningkatan </w:t>
      </w:r>
      <w:r w:rsidR="00B83ED7" w:rsidRPr="00B83ED7">
        <w:rPr>
          <w:i/>
          <w:lang w:val="en-US"/>
        </w:rPr>
        <w:t>digital literacy</w:t>
      </w:r>
      <w:r w:rsidR="00B83ED7">
        <w:rPr>
          <w:lang w:val="en-US"/>
        </w:rPr>
        <w:t xml:space="preserve"> masyarakat</w:t>
      </w:r>
      <w:r w:rsidR="00206291">
        <w:rPr>
          <w:lang w:val="en-US"/>
        </w:rPr>
        <w:t>.</w:t>
      </w:r>
    </w:p>
    <w:p w14:paraId="048E6D5B" w14:textId="387C4A65" w:rsidR="00CC10C4" w:rsidRDefault="00CC10C4" w:rsidP="00516924"/>
    <w:p w14:paraId="133ED23F" w14:textId="77777777" w:rsidR="00CF5A22" w:rsidRPr="00516924" w:rsidRDefault="00CF5A22" w:rsidP="00516924"/>
    <w:p w14:paraId="6705EF4F" w14:textId="77777777" w:rsidR="00516924" w:rsidRDefault="00516924" w:rsidP="00516924">
      <w:pPr>
        <w:pStyle w:val="Heading1"/>
      </w:pPr>
      <w:bookmarkStart w:id="76" w:name="_Toc330964718"/>
      <w:bookmarkStart w:id="77" w:name="_Toc515451855"/>
      <w:r>
        <w:t>DAFTAR PUSTAKA</w:t>
      </w:r>
      <w:bookmarkEnd w:id="76"/>
      <w:bookmarkEnd w:id="77"/>
    </w:p>
    <w:p w14:paraId="69BA8CD4" w14:textId="77777777" w:rsidR="003C3E71" w:rsidRPr="00BF1601" w:rsidRDefault="003C3E71" w:rsidP="003C3E71">
      <w:pPr>
        <w:ind w:left="567" w:hanging="567"/>
        <w:rPr>
          <w:color w:val="222222"/>
          <w:highlight w:val="white"/>
        </w:rPr>
      </w:pPr>
      <w:r>
        <w:rPr>
          <w:color w:val="222222"/>
          <w:highlight w:val="white"/>
        </w:rPr>
        <w:t xml:space="preserve">Aji FB, Abdurachman E. 2011. Pengaruh sistem informasi manajemen, pelayanan, dan kepemimpinan terhadap indeks kepuasan masyarkat di Kota Tangerang. </w:t>
      </w:r>
      <w:r w:rsidRPr="00BF1601">
        <w:rPr>
          <w:i/>
          <w:color w:val="222222"/>
          <w:highlight w:val="white"/>
        </w:rPr>
        <w:t>ComTech</w:t>
      </w:r>
      <w:r>
        <w:rPr>
          <w:color w:val="222222"/>
          <w:highlight w:val="white"/>
        </w:rPr>
        <w:t>. 2(2): 1089-1098.</w:t>
      </w:r>
    </w:p>
    <w:p w14:paraId="34B986C5" w14:textId="77777777" w:rsidR="003C3E71" w:rsidRPr="008829AE" w:rsidRDefault="003C3E71" w:rsidP="003C3E71">
      <w:pPr>
        <w:ind w:left="567" w:hanging="567"/>
        <w:rPr>
          <w:color w:val="222222"/>
          <w:spacing w:val="-2"/>
          <w:highlight w:val="white"/>
        </w:rPr>
      </w:pPr>
      <w:r w:rsidRPr="008829AE">
        <w:rPr>
          <w:color w:val="222222"/>
          <w:spacing w:val="-2"/>
          <w:highlight w:val="white"/>
        </w:rPr>
        <w:t xml:space="preserve">Akbar MF, Anggaraeni FD. 2017. Teknologi dalam pendidikan: literasi digital dan </w:t>
      </w:r>
      <w:r w:rsidRPr="008829AE">
        <w:rPr>
          <w:i/>
          <w:color w:val="222222"/>
          <w:spacing w:val="-2"/>
          <w:highlight w:val="white"/>
        </w:rPr>
        <w:t>self-directed learning</w:t>
      </w:r>
      <w:r w:rsidRPr="008829AE">
        <w:rPr>
          <w:color w:val="222222"/>
          <w:spacing w:val="-2"/>
          <w:highlight w:val="white"/>
        </w:rPr>
        <w:t xml:space="preserve"> pada mahasiswa skripsi. </w:t>
      </w:r>
      <w:r w:rsidRPr="008829AE">
        <w:rPr>
          <w:i/>
          <w:color w:val="222222"/>
          <w:spacing w:val="-2"/>
          <w:highlight w:val="white"/>
        </w:rPr>
        <w:t>Jurnal Indigenous</w:t>
      </w:r>
      <w:r w:rsidRPr="008829AE">
        <w:rPr>
          <w:color w:val="222222"/>
          <w:spacing w:val="-2"/>
          <w:highlight w:val="white"/>
        </w:rPr>
        <w:t>. 2(1): 28-38.</w:t>
      </w:r>
    </w:p>
    <w:p w14:paraId="4C7400AB" w14:textId="77777777" w:rsidR="003C3E71" w:rsidRPr="008829AE" w:rsidRDefault="003C3E71" w:rsidP="003C3E71">
      <w:pPr>
        <w:ind w:left="567" w:hanging="567"/>
        <w:rPr>
          <w:rFonts w:eastAsia="Times New Roman"/>
          <w:spacing w:val="-2"/>
          <w:shd w:val="clear" w:color="auto" w:fill="FFFFFF"/>
        </w:rPr>
      </w:pPr>
      <w:r w:rsidRPr="008829AE">
        <w:rPr>
          <w:rStyle w:val="ParagrafChar"/>
          <w:spacing w:val="-2"/>
        </w:rPr>
        <w:lastRenderedPageBreak/>
        <w:t>[BCPL]</w:t>
      </w:r>
      <w:r w:rsidR="00746418" w:rsidRPr="008829AE">
        <w:rPr>
          <w:rStyle w:val="Hyperlink"/>
          <w:spacing w:val="-2"/>
        </w:rPr>
        <w:t xml:space="preserve"> </w:t>
      </w:r>
      <w:r w:rsidRPr="008829AE">
        <w:rPr>
          <w:spacing w:val="-2"/>
          <w:lang w:val="id-ID"/>
        </w:rPr>
        <w:t>British Columbia Public Libraries</w:t>
      </w:r>
      <w:r w:rsidRPr="008829AE">
        <w:rPr>
          <w:spacing w:val="-2"/>
        </w:rPr>
        <w:t>. 201</w:t>
      </w:r>
      <w:r w:rsidR="00746418" w:rsidRPr="008829AE">
        <w:rPr>
          <w:spacing w:val="-2"/>
        </w:rPr>
        <w:t>3</w:t>
      </w:r>
      <w:r w:rsidRPr="008829AE">
        <w:rPr>
          <w:rStyle w:val="ParagrafChar"/>
          <w:spacing w:val="-2"/>
        </w:rPr>
        <w:t>. BC’s Digital Literacy Framework.</w:t>
      </w:r>
      <w:r w:rsidRPr="008829AE">
        <w:rPr>
          <w:rFonts w:eastAsia="Times New Roman"/>
          <w:i/>
          <w:spacing w:val="-2"/>
          <w:shd w:val="clear" w:color="auto" w:fill="FFFFFF"/>
        </w:rPr>
        <w:t xml:space="preserve"> Ministry of Education.</w:t>
      </w:r>
      <w:r w:rsidRPr="008829AE">
        <w:rPr>
          <w:rFonts w:eastAsia="Times New Roman"/>
          <w:spacing w:val="-2"/>
          <w:shd w:val="clear" w:color="auto" w:fill="FFFFFF"/>
        </w:rPr>
        <w:t xml:space="preserve"> Columbia (UK): British Columbia University.</w:t>
      </w:r>
    </w:p>
    <w:p w14:paraId="194A7671" w14:textId="77777777" w:rsidR="003C3E71" w:rsidRDefault="003C3E71" w:rsidP="003C3E71">
      <w:pPr>
        <w:ind w:left="567" w:hanging="567"/>
        <w:rPr>
          <w:color w:val="222222"/>
          <w:highlight w:val="white"/>
        </w:rPr>
      </w:pPr>
      <w:r>
        <w:rPr>
          <w:color w:val="222222"/>
          <w:highlight w:val="white"/>
        </w:rPr>
        <w:t xml:space="preserve">Buckingham D. 2006. Defining digital literacy what do young people need to know about digital media. </w:t>
      </w:r>
      <w:r w:rsidRPr="00D3513A">
        <w:rPr>
          <w:i/>
          <w:color w:val="222222"/>
          <w:highlight w:val="white"/>
        </w:rPr>
        <w:t>Digital Kompetanse</w:t>
      </w:r>
      <w:r>
        <w:rPr>
          <w:color w:val="222222"/>
          <w:highlight w:val="white"/>
        </w:rPr>
        <w:t>. 4(1): 263-276.</w:t>
      </w:r>
    </w:p>
    <w:p w14:paraId="58AE8A1E" w14:textId="77777777" w:rsidR="003C3E71" w:rsidRPr="00F80EB4" w:rsidRDefault="003C3E71" w:rsidP="003C3E71">
      <w:pPr>
        <w:ind w:left="567" w:hanging="567"/>
        <w:rPr>
          <w:color w:val="222222"/>
          <w:highlight w:val="white"/>
        </w:rPr>
      </w:pPr>
      <w:r>
        <w:rPr>
          <w:color w:val="222222"/>
          <w:highlight w:val="white"/>
        </w:rPr>
        <w:t>Da</w:t>
      </w:r>
      <w:r w:rsidR="00D22F90">
        <w:rPr>
          <w:color w:val="222222"/>
          <w:highlight w:val="white"/>
        </w:rPr>
        <w:t>mayasa</w:t>
      </w:r>
      <w:r>
        <w:rPr>
          <w:color w:val="222222"/>
          <w:highlight w:val="white"/>
        </w:rPr>
        <w:t xml:space="preserve"> K, Sudarma IK, Tegeh IM. 2015. Pengembangan computer assisted test (CAT) dalam proses evaluasi hasil belajar siswwa pada mata pelajaran IPA kelas VII semester genap. </w:t>
      </w:r>
      <w:r w:rsidRPr="006A69C1">
        <w:rPr>
          <w:i/>
          <w:color w:val="222222"/>
          <w:highlight w:val="white"/>
        </w:rPr>
        <w:t>E-Journal Edutech Universitas Pendidikan Ganesha</w:t>
      </w:r>
      <w:r>
        <w:rPr>
          <w:color w:val="222222"/>
          <w:highlight w:val="white"/>
        </w:rPr>
        <w:t>. 3(1): 2015.</w:t>
      </w:r>
    </w:p>
    <w:p w14:paraId="3AF57C29" w14:textId="77777777" w:rsidR="003C3E71" w:rsidRPr="00D65736" w:rsidRDefault="003C3E71" w:rsidP="003C3E71">
      <w:pPr>
        <w:ind w:left="567" w:hanging="567"/>
        <w:rPr>
          <w:color w:val="222222"/>
          <w:highlight w:val="white"/>
        </w:rPr>
      </w:pPr>
      <w:r>
        <w:t xml:space="preserve">Devega E. 2017. Langkah menuju “100 Smart City” [Internet]. [diunduh 2017 Nov 23]. Tersedia pada: </w:t>
      </w:r>
      <w:r w:rsidRPr="00D65736">
        <w:t>https://kominfo.go.id/content/detail/11656/langkah-menuju-100-smart-city/0/sorotan_media</w:t>
      </w:r>
      <w:r>
        <w:t>.</w:t>
      </w:r>
    </w:p>
    <w:p w14:paraId="76A913DF" w14:textId="77777777" w:rsidR="003C3E71" w:rsidRDefault="003C3E71" w:rsidP="003C3E71">
      <w:pPr>
        <w:ind w:left="567" w:hanging="567"/>
      </w:pPr>
      <w:r>
        <w:t xml:space="preserve">Enceng, Hidayat A. 2016. Peningkatan layanan public melalui smart governance dan smart mobility. </w:t>
      </w:r>
      <w:r w:rsidRPr="001A0844">
        <w:rPr>
          <w:i/>
        </w:rPr>
        <w:t>Jurnal Administrasi Pembangunan</w:t>
      </w:r>
      <w:r>
        <w:t>. 4(2): 87-156.</w:t>
      </w:r>
    </w:p>
    <w:p w14:paraId="4F6C5031" w14:textId="77777777" w:rsidR="003C3E71" w:rsidRDefault="003C3E71" w:rsidP="003C3E71">
      <w:pPr>
        <w:ind w:left="567" w:hanging="567"/>
        <w:rPr>
          <w:color w:val="222222"/>
          <w:highlight w:val="white"/>
        </w:rPr>
      </w:pPr>
      <w:r w:rsidRPr="00933157">
        <w:rPr>
          <w:color w:val="222222"/>
          <w:highlight w:val="white"/>
        </w:rPr>
        <w:t xml:space="preserve">Gunandi RAA. 2014. Evaluasi pembelajaran aktif kreatif efektif da menyenangkan dengan model context input process product. </w:t>
      </w:r>
      <w:r w:rsidRPr="00933157">
        <w:rPr>
          <w:i/>
          <w:iCs/>
          <w:color w:val="222222"/>
          <w:highlight w:val="white"/>
        </w:rPr>
        <w:t xml:space="preserve">Jurnal Ilmiah WIDYA. </w:t>
      </w:r>
      <w:r w:rsidRPr="00933157">
        <w:rPr>
          <w:color w:val="222222"/>
          <w:highlight w:val="white"/>
        </w:rPr>
        <w:t>2(2):1-8.</w:t>
      </w:r>
    </w:p>
    <w:p w14:paraId="094D3D26" w14:textId="77777777" w:rsidR="003C3E71" w:rsidRDefault="003C3E71" w:rsidP="003C3E71">
      <w:pPr>
        <w:ind w:left="567" w:hanging="567"/>
        <w:rPr>
          <w:color w:val="222222"/>
          <w:highlight w:val="white"/>
        </w:rPr>
      </w:pPr>
      <w:r>
        <w:rPr>
          <w:color w:val="222222"/>
          <w:highlight w:val="white"/>
        </w:rPr>
        <w:t xml:space="preserve">Glister P. 1997. </w:t>
      </w:r>
      <w:r>
        <w:rPr>
          <w:i/>
          <w:color w:val="222222"/>
          <w:highlight w:val="white"/>
        </w:rPr>
        <w:t>Digital Literacy</w:t>
      </w:r>
      <w:r>
        <w:rPr>
          <w:color w:val="222222"/>
          <w:highlight w:val="white"/>
        </w:rPr>
        <w:t>. New York (US): Wiley Computer Publishing.</w:t>
      </w:r>
    </w:p>
    <w:p w14:paraId="732F8A02" w14:textId="77777777" w:rsidR="003C3E71" w:rsidRDefault="003C3E71" w:rsidP="003C3E71">
      <w:pPr>
        <w:ind w:left="567" w:hanging="567"/>
        <w:rPr>
          <w:color w:val="222222"/>
          <w:highlight w:val="white"/>
        </w:rPr>
      </w:pPr>
      <w:r>
        <w:rPr>
          <w:color w:val="222222"/>
          <w:highlight w:val="white"/>
        </w:rPr>
        <w:t>[KOMINFO] Kementerian Komunikasi dan Informatika Republik Indonesia. 2017. Buku Panduan Penyusunan Masterplan Smart City 2017 Gerakan Menuju 100 Smart City. Jakarta (ID): Kominfo.</w:t>
      </w:r>
      <w:r w:rsidRPr="00B651B2">
        <w:rPr>
          <w:color w:val="222222"/>
          <w:highlight w:val="white"/>
        </w:rPr>
        <w:t xml:space="preserve"> </w:t>
      </w:r>
    </w:p>
    <w:p w14:paraId="01CE5934" w14:textId="77777777" w:rsidR="003C3E71" w:rsidRPr="00DA06A0" w:rsidRDefault="003C3E71" w:rsidP="003C3E71">
      <w:pPr>
        <w:ind w:left="567" w:hanging="567"/>
        <w:rPr>
          <w:color w:val="222222"/>
          <w:highlight w:val="white"/>
        </w:rPr>
      </w:pPr>
      <w:r>
        <w:rPr>
          <w:color w:val="222222"/>
          <w:highlight w:val="white"/>
        </w:rPr>
        <w:t>Lestari S. 2014. Penerapan sistem computer assisted tes (CAT) dalam proses seleksi calon pegawai negeri sipil dari pelamar umum di badan kepegawaian negara tahun 2013 [skripsi]. Serang (ID): Univeristas Sultan Ageng Tirtayasa.</w:t>
      </w:r>
    </w:p>
    <w:p w14:paraId="6440D7B6" w14:textId="77777777" w:rsidR="003C3E71" w:rsidRDefault="003C3E71" w:rsidP="003C3E71">
      <w:pPr>
        <w:ind w:left="567" w:hanging="567"/>
        <w:rPr>
          <w:color w:val="222222"/>
          <w:highlight w:val="white"/>
        </w:rPr>
      </w:pPr>
      <w:r>
        <w:rPr>
          <w:color w:val="222222"/>
          <w:highlight w:val="white"/>
        </w:rPr>
        <w:t>Marseno R. 2014. Identifikasi literasi informasi dalam rangka pengembangan kurikulum di sekolah dasar [skripsi]. Bogor (ID): Institut Pertanian Bogor.</w:t>
      </w:r>
    </w:p>
    <w:p w14:paraId="26A04753" w14:textId="77777777" w:rsidR="003C3E71" w:rsidRDefault="003C3E71" w:rsidP="003C3E71">
      <w:pPr>
        <w:ind w:left="567" w:hanging="567"/>
        <w:rPr>
          <w:color w:val="222222"/>
          <w:highlight w:val="white"/>
        </w:rPr>
      </w:pPr>
      <w:r>
        <w:rPr>
          <w:color w:val="222222"/>
          <w:highlight w:val="white"/>
        </w:rPr>
        <w:t xml:space="preserve">Mursalim SW. 2017. Implementasi kebijakan </w:t>
      </w:r>
      <w:r>
        <w:rPr>
          <w:i/>
          <w:color w:val="222222"/>
          <w:highlight w:val="white"/>
        </w:rPr>
        <w:t>smart city</w:t>
      </w:r>
      <w:r>
        <w:rPr>
          <w:color w:val="222222"/>
          <w:highlight w:val="white"/>
        </w:rPr>
        <w:t xml:space="preserve"> di Kota Bandung. </w:t>
      </w:r>
      <w:r>
        <w:rPr>
          <w:i/>
          <w:color w:val="222222"/>
          <w:highlight w:val="white"/>
        </w:rPr>
        <w:t>Jurnal Ilmu Administrasi</w:t>
      </w:r>
      <w:r>
        <w:rPr>
          <w:color w:val="222222"/>
          <w:highlight w:val="white"/>
        </w:rPr>
        <w:t>. 14 (1): 126-138.</w:t>
      </w:r>
    </w:p>
    <w:p w14:paraId="6DDCFC56" w14:textId="4A97D891" w:rsidR="00746418" w:rsidRDefault="00746418" w:rsidP="00746418">
      <w:pPr>
        <w:ind w:left="567" w:hanging="567"/>
        <w:rPr>
          <w:color w:val="222222"/>
        </w:rPr>
      </w:pPr>
      <w:r>
        <w:t>[NDL] Northstar Digital Literacy Assessment Project Standard. 2015. Northstar Digital Literacy Assessment Project Standard [Internet]. [diunduh 2017 Nov 23]. Tersedia pada: https://www.digitalliteracyassessment.org/standards.</w:t>
      </w:r>
    </w:p>
    <w:p w14:paraId="51C9707E" w14:textId="77777777" w:rsidR="003C3E71" w:rsidRDefault="003C3E71" w:rsidP="003C3E71">
      <w:pPr>
        <w:ind w:left="567" w:hanging="567"/>
        <w:rPr>
          <w:color w:val="222222"/>
          <w:highlight w:val="white"/>
        </w:rPr>
      </w:pPr>
      <w:r>
        <w:rPr>
          <w:color w:val="222222"/>
          <w:highlight w:val="white"/>
        </w:rPr>
        <w:t xml:space="preserve">Nuzir FA, Saifuddin R. 2015. Konsep kota pintar yang bertumpu pada masyarakat dan pergerakannya di Kota Metro. </w:t>
      </w:r>
      <w:r w:rsidRPr="001207A9">
        <w:rPr>
          <w:i/>
          <w:color w:val="222222"/>
          <w:highlight w:val="white"/>
        </w:rPr>
        <w:t>ResearchGate</w:t>
      </w:r>
      <w:r>
        <w:rPr>
          <w:color w:val="222222"/>
          <w:highlight w:val="white"/>
        </w:rPr>
        <w:t>. 14(1): 1-4.</w:t>
      </w:r>
    </w:p>
    <w:p w14:paraId="37ED785A" w14:textId="77777777" w:rsidR="003C3E71" w:rsidRDefault="003C3E71" w:rsidP="003C3E71">
      <w:pPr>
        <w:ind w:left="567" w:hanging="567"/>
        <w:rPr>
          <w:rFonts w:eastAsia="Times New Roman"/>
        </w:rPr>
      </w:pPr>
      <w:r>
        <w:rPr>
          <w:color w:val="222222"/>
          <w:highlight w:val="white"/>
        </w:rPr>
        <w:t xml:space="preserve">Pressman RS. 2010. </w:t>
      </w:r>
      <w:r w:rsidRPr="00CB64C4">
        <w:rPr>
          <w:rFonts w:eastAsia="Times New Roman"/>
          <w:i/>
          <w:iCs/>
        </w:rPr>
        <w:t>Software Engineering: A Practitioner’s Approach</w:t>
      </w:r>
      <w:r>
        <w:rPr>
          <w:rFonts w:eastAsia="Times New Roman"/>
        </w:rPr>
        <w:t xml:space="preserve"> </w:t>
      </w:r>
      <w:r w:rsidRPr="00CB64C4">
        <w:rPr>
          <w:rFonts w:eastAsia="Times New Roman"/>
        </w:rPr>
        <w:t>Ed ke-7.</w:t>
      </w:r>
      <w:r>
        <w:rPr>
          <w:rFonts w:eastAsia="Times New Roman"/>
        </w:rPr>
        <w:t xml:space="preserve"> </w:t>
      </w:r>
      <w:r w:rsidRPr="00CB64C4">
        <w:rPr>
          <w:rFonts w:eastAsia="Times New Roman"/>
        </w:rPr>
        <w:t>New York</w:t>
      </w:r>
      <w:r>
        <w:rPr>
          <w:rFonts w:eastAsia="Times New Roman"/>
        </w:rPr>
        <w:t xml:space="preserve"> </w:t>
      </w:r>
      <w:r w:rsidRPr="00CB64C4">
        <w:rPr>
          <w:rFonts w:eastAsia="Times New Roman"/>
        </w:rPr>
        <w:t>(US): McGraw-Hill</w:t>
      </w:r>
      <w:r>
        <w:rPr>
          <w:rFonts w:eastAsia="Times New Roman"/>
        </w:rPr>
        <w:t>.</w:t>
      </w:r>
    </w:p>
    <w:p w14:paraId="2C2EE1B9" w14:textId="6C25F582" w:rsidR="003C3E71" w:rsidRDefault="003C3E71" w:rsidP="003C3E71">
      <w:pPr>
        <w:ind w:left="567" w:hanging="567"/>
        <w:rPr>
          <w:color w:val="222222"/>
        </w:rPr>
      </w:pPr>
      <w:r>
        <w:rPr>
          <w:color w:val="222222"/>
          <w:highlight w:val="white"/>
        </w:rPr>
        <w:t xml:space="preserve">Susanto B, Proboyekti U. 2016. Identifikasi digital literacy untuk mengukur kesiapan jurnalisme warga. </w:t>
      </w:r>
      <w:r w:rsidRPr="00D3513A">
        <w:rPr>
          <w:i/>
          <w:color w:val="222222"/>
          <w:highlight w:val="white"/>
        </w:rPr>
        <w:t>ResearchGate</w:t>
      </w:r>
      <w:r>
        <w:rPr>
          <w:color w:val="222222"/>
          <w:highlight w:val="white"/>
        </w:rPr>
        <w:t xml:space="preserve"> [Internet]. [diunduh 2018 Jan 06]. Tersedia pada:</w:t>
      </w:r>
      <w:r w:rsidR="008829AE">
        <w:rPr>
          <w:color w:val="222222"/>
          <w:highlight w:val="white"/>
        </w:rPr>
        <w:t xml:space="preserve"> </w:t>
      </w:r>
      <w:r w:rsidRPr="00D3513A">
        <w:rPr>
          <w:color w:val="222222"/>
        </w:rPr>
        <w:t>https://www.researchgate.net/publication/311439968_IDENTIFIKASI_DIGITAL_LITERACY_UNTUK_MENGUKUR_KESIAPAN_JURNALISME_WARGA</w:t>
      </w:r>
      <w:r>
        <w:rPr>
          <w:color w:val="222222"/>
        </w:rPr>
        <w:t>.</w:t>
      </w:r>
    </w:p>
    <w:p w14:paraId="1D96458F" w14:textId="77777777" w:rsidR="003C3E71" w:rsidRDefault="003C3E71" w:rsidP="003C3E71">
      <w:pPr>
        <w:ind w:left="567" w:hanging="567"/>
        <w:rPr>
          <w:color w:val="222222"/>
          <w:highlight w:val="white"/>
        </w:rPr>
      </w:pPr>
      <w:r>
        <w:rPr>
          <w:color w:val="222222"/>
          <w:highlight w:val="white"/>
        </w:rPr>
        <w:t>Susanto MI, Darwiyanto E, Wisudawan GAA. 2015. Pengukuran software metric terhadap implementasi framework Laravel pada pembangunan aplikasi berbasis web. e-Proceeding of Engineering. 2(3): 77.</w:t>
      </w:r>
    </w:p>
    <w:p w14:paraId="28F74023" w14:textId="77777777" w:rsidR="003C3E71" w:rsidRDefault="003C3E71" w:rsidP="003C3E71">
      <w:pPr>
        <w:ind w:left="567" w:hanging="567"/>
        <w:rPr>
          <w:rFonts w:eastAsia="Times New Roman"/>
        </w:rPr>
      </w:pPr>
      <w:r>
        <w:rPr>
          <w:rFonts w:eastAsia="Times New Roman"/>
        </w:rPr>
        <w:t xml:space="preserve">Vanek JB. 2014. Open educational resources: new technologies and new ways of learning. </w:t>
      </w:r>
      <w:r w:rsidRPr="00D3513A">
        <w:rPr>
          <w:rFonts w:eastAsia="Times New Roman"/>
          <w:i/>
        </w:rPr>
        <w:t>Minnetesol Journal</w:t>
      </w:r>
      <w:r>
        <w:rPr>
          <w:rFonts w:eastAsia="Times New Roman"/>
        </w:rPr>
        <w:t xml:space="preserve"> [Internet]. [diunduh 2017 Des 21]. Tersedia pada: </w:t>
      </w:r>
      <w:r w:rsidRPr="00D3513A">
        <w:rPr>
          <w:rFonts w:eastAsia="Times New Roman"/>
        </w:rPr>
        <w:t>http://minnetesoljournal.org/fall-2014/open-educational-resources-new-technologies-and-new-ways-of-learning</w:t>
      </w:r>
      <w:r>
        <w:rPr>
          <w:rFonts w:eastAsia="Times New Roman"/>
        </w:rPr>
        <w:t>.</w:t>
      </w:r>
    </w:p>
    <w:p w14:paraId="3064599B" w14:textId="77777777" w:rsidR="003C3E71" w:rsidRPr="008829AE" w:rsidRDefault="003C3E71" w:rsidP="00746418">
      <w:pPr>
        <w:ind w:left="567" w:hanging="567"/>
        <w:rPr>
          <w:spacing w:val="-2"/>
        </w:rPr>
      </w:pPr>
      <w:r w:rsidRPr="008829AE">
        <w:rPr>
          <w:spacing w:val="-2"/>
        </w:rPr>
        <w:t xml:space="preserve">Widodo N. 2016. Pengembangan </w:t>
      </w:r>
      <w:r w:rsidRPr="008829AE">
        <w:rPr>
          <w:i/>
          <w:spacing w:val="-2"/>
        </w:rPr>
        <w:t>e-government</w:t>
      </w:r>
      <w:r w:rsidRPr="008829AE">
        <w:rPr>
          <w:spacing w:val="-2"/>
        </w:rPr>
        <w:t xml:space="preserve"> di daerah dalam rangka mewujudkan </w:t>
      </w:r>
      <w:r w:rsidRPr="008829AE">
        <w:rPr>
          <w:i/>
          <w:spacing w:val="-2"/>
        </w:rPr>
        <w:t>smart city</w:t>
      </w:r>
      <w:r w:rsidRPr="008829AE">
        <w:rPr>
          <w:spacing w:val="-2"/>
        </w:rPr>
        <w:t xml:space="preserve"> (studi di Pemerintahan Daerah Kota Malang). </w:t>
      </w:r>
      <w:r w:rsidRPr="008829AE">
        <w:rPr>
          <w:i/>
          <w:spacing w:val="-2"/>
        </w:rPr>
        <w:t>JIAP</w:t>
      </w:r>
      <w:r w:rsidRPr="008829AE">
        <w:rPr>
          <w:spacing w:val="-2"/>
        </w:rPr>
        <w:t>. 2(4): 227-235.</w:t>
      </w:r>
    </w:p>
    <w:p w14:paraId="14CE4F73" w14:textId="77777777" w:rsidR="00925616" w:rsidRDefault="00925616" w:rsidP="00746418">
      <w:pPr>
        <w:ind w:left="567" w:hanging="567"/>
        <w:sectPr w:rsidR="00925616" w:rsidSect="00E041A4">
          <w:headerReference w:type="even" r:id="rId23"/>
          <w:headerReference w:type="default" r:id="rId24"/>
          <w:headerReference w:type="first" r:id="rId25"/>
          <w:pgSz w:w="11907" w:h="16839" w:code="9"/>
          <w:pgMar w:top="1701" w:right="1701" w:bottom="1843" w:left="1701" w:header="720" w:footer="720" w:gutter="567"/>
          <w:cols w:space="720"/>
          <w:docGrid w:linePitch="360"/>
        </w:sectPr>
      </w:pPr>
    </w:p>
    <w:p w14:paraId="49CAB4D6" w14:textId="6E2479C5" w:rsidR="00160B6D" w:rsidRDefault="00925616" w:rsidP="00925616">
      <w:pPr>
        <w:pStyle w:val="Caption"/>
        <w:rPr>
          <w:i/>
        </w:rPr>
      </w:pPr>
      <w:r>
        <w:lastRenderedPageBreak/>
        <w:t xml:space="preserve">Lampiran </w:t>
      </w:r>
      <w:r w:rsidR="00B25C99">
        <w:rPr>
          <w:noProof/>
        </w:rPr>
        <w:fldChar w:fldCharType="begin"/>
      </w:r>
      <w:r w:rsidR="00B25C99">
        <w:rPr>
          <w:noProof/>
        </w:rPr>
        <w:instrText xml:space="preserve"> SEQ Lampiran \* ARABIC </w:instrText>
      </w:r>
      <w:r w:rsidR="00B25C99">
        <w:rPr>
          <w:noProof/>
        </w:rPr>
        <w:fldChar w:fldCharType="separate"/>
      </w:r>
      <w:r>
        <w:rPr>
          <w:noProof/>
        </w:rPr>
        <w:t>1</w:t>
      </w:r>
      <w:r w:rsidR="00B25C99">
        <w:rPr>
          <w:noProof/>
        </w:rPr>
        <w:fldChar w:fldCharType="end"/>
      </w:r>
      <w:r w:rsidR="00800B7B">
        <w:t xml:space="preserve">  </w:t>
      </w:r>
      <w:bookmarkStart w:id="78" w:name="_Toc518671898"/>
      <w:r>
        <w:t>Hubungan</w:t>
      </w:r>
      <w:r w:rsidR="00670945">
        <w:t xml:space="preserve"> antara Indikator </w:t>
      </w:r>
      <w:r w:rsidR="00670945" w:rsidRPr="00670945">
        <w:rPr>
          <w:i/>
        </w:rPr>
        <w:t>BC’s Digital Literacy Framework</w:t>
      </w:r>
      <w:r w:rsidR="00670945">
        <w:t xml:space="preserve"> dan Komponen </w:t>
      </w:r>
      <w:r w:rsidR="00670945" w:rsidRPr="00670945">
        <w:rPr>
          <w:i/>
        </w:rPr>
        <w:t>Northstar Digital Literacy Framework</w:t>
      </w:r>
      <w:bookmarkEnd w:id="78"/>
    </w:p>
    <w:tbl>
      <w:tblPr>
        <w:tblW w:w="13947"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10"/>
        <w:gridCol w:w="2126"/>
        <w:gridCol w:w="3798"/>
        <w:gridCol w:w="709"/>
        <w:gridCol w:w="567"/>
        <w:gridCol w:w="709"/>
        <w:gridCol w:w="567"/>
        <w:gridCol w:w="567"/>
        <w:gridCol w:w="709"/>
        <w:gridCol w:w="567"/>
        <w:gridCol w:w="709"/>
        <w:gridCol w:w="709"/>
        <w:gridCol w:w="850"/>
        <w:gridCol w:w="850"/>
      </w:tblGrid>
      <w:tr w:rsidR="004A1624" w:rsidRPr="00500ABC" w14:paraId="234762DE" w14:textId="77777777" w:rsidTr="0046574D">
        <w:trPr>
          <w:trHeight w:val="567"/>
          <w:tblHeader/>
        </w:trPr>
        <w:tc>
          <w:tcPr>
            <w:tcW w:w="510" w:type="dxa"/>
            <w:vMerge w:val="restart"/>
            <w:shd w:val="clear" w:color="auto" w:fill="D9D9D9" w:themeFill="background1" w:themeFillShade="D9"/>
            <w:vAlign w:val="center"/>
          </w:tcPr>
          <w:p w14:paraId="776413F8" w14:textId="77777777" w:rsidR="004A1624" w:rsidRPr="0005333D" w:rsidRDefault="004A1624" w:rsidP="004F5D80">
            <w:pPr>
              <w:autoSpaceDE w:val="0"/>
              <w:autoSpaceDN w:val="0"/>
              <w:adjustRightInd w:val="0"/>
              <w:spacing w:beforeLines="40" w:before="96" w:afterLines="40" w:after="96"/>
              <w:ind w:firstLine="0"/>
              <w:jc w:val="center"/>
              <w:rPr>
                <w:rFonts w:eastAsia="Calibri" w:cs="Times New Roman"/>
                <w:color w:val="000000"/>
                <w:szCs w:val="24"/>
                <w:lang w:eastAsia="en-US"/>
              </w:rPr>
            </w:pPr>
            <w:r>
              <w:rPr>
                <w:rFonts w:eastAsia="Calibri" w:cs="Times New Roman"/>
                <w:color w:val="000000"/>
                <w:szCs w:val="24"/>
                <w:lang w:eastAsia="en-US"/>
              </w:rPr>
              <w:t>No</w:t>
            </w:r>
          </w:p>
        </w:tc>
        <w:tc>
          <w:tcPr>
            <w:tcW w:w="5924" w:type="dxa"/>
            <w:gridSpan w:val="2"/>
            <w:vMerge w:val="restart"/>
            <w:shd w:val="clear" w:color="auto" w:fill="D9D9D9" w:themeFill="background1" w:themeFillShade="D9"/>
            <w:vAlign w:val="center"/>
          </w:tcPr>
          <w:p w14:paraId="53216BEE" w14:textId="1D54D72E" w:rsidR="004A1624" w:rsidRDefault="004A1624" w:rsidP="004F5D80">
            <w:pPr>
              <w:autoSpaceDE w:val="0"/>
              <w:autoSpaceDN w:val="0"/>
              <w:adjustRightInd w:val="0"/>
              <w:spacing w:beforeLines="40" w:before="96" w:afterLines="40" w:after="96"/>
              <w:ind w:firstLine="0"/>
              <w:jc w:val="center"/>
              <w:rPr>
                <w:rFonts w:eastAsia="Calibri" w:cs="Times New Roman"/>
                <w:color w:val="000000"/>
                <w:szCs w:val="24"/>
                <w:lang w:eastAsia="en-US"/>
              </w:rPr>
            </w:pPr>
            <w:r w:rsidRPr="00CA1766">
              <w:rPr>
                <w:rFonts w:asciiTheme="minorHAnsi" w:hAnsiTheme="minorHAnsi" w:cstheme="minorHAnsi"/>
                <w:szCs w:val="24"/>
              </w:rPr>
              <w:t xml:space="preserve">Dimensi </w:t>
            </w:r>
            <w:r w:rsidRPr="00CA1766">
              <w:rPr>
                <w:rFonts w:asciiTheme="minorHAnsi" w:hAnsiTheme="minorHAnsi" w:cstheme="minorHAnsi"/>
                <w:i/>
                <w:szCs w:val="24"/>
              </w:rPr>
              <w:t>BC's Digital Literacy Framework</w:t>
            </w:r>
          </w:p>
        </w:tc>
        <w:tc>
          <w:tcPr>
            <w:tcW w:w="5813" w:type="dxa"/>
            <w:gridSpan w:val="9"/>
            <w:shd w:val="clear" w:color="auto" w:fill="D9D9D9" w:themeFill="background1" w:themeFillShade="D9"/>
            <w:vAlign w:val="center"/>
          </w:tcPr>
          <w:p w14:paraId="160927EA" w14:textId="1F173BC8" w:rsidR="004A1624" w:rsidRPr="00467CEF" w:rsidRDefault="004A1624" w:rsidP="00B16713">
            <w:pPr>
              <w:autoSpaceDE w:val="0"/>
              <w:autoSpaceDN w:val="0"/>
              <w:adjustRightInd w:val="0"/>
              <w:ind w:firstLine="0"/>
              <w:jc w:val="center"/>
              <w:rPr>
                <w:rFonts w:asciiTheme="minorHAnsi" w:hAnsiTheme="minorHAnsi" w:cstheme="minorHAnsi"/>
                <w:szCs w:val="24"/>
              </w:rPr>
            </w:pPr>
            <w:r>
              <w:rPr>
                <w:rFonts w:asciiTheme="minorHAnsi" w:hAnsiTheme="minorHAnsi" w:cstheme="minorHAnsi"/>
                <w:spacing w:val="10"/>
                <w:szCs w:val="24"/>
              </w:rPr>
              <w:t xml:space="preserve">Komponen </w:t>
            </w:r>
            <w:r w:rsidRPr="00670945">
              <w:rPr>
                <w:i/>
              </w:rPr>
              <w:t>Northstar Digital Literacy Framework</w:t>
            </w:r>
          </w:p>
        </w:tc>
        <w:tc>
          <w:tcPr>
            <w:tcW w:w="850" w:type="dxa"/>
            <w:vMerge w:val="restart"/>
            <w:shd w:val="clear" w:color="auto" w:fill="D9D9D9" w:themeFill="background1" w:themeFillShade="D9"/>
            <w:vAlign w:val="center"/>
          </w:tcPr>
          <w:p w14:paraId="609950F4" w14:textId="2DC2E5ED" w:rsidR="004A1624" w:rsidRPr="00467CEF" w:rsidRDefault="004A1624" w:rsidP="009271B5">
            <w:pPr>
              <w:autoSpaceDE w:val="0"/>
              <w:autoSpaceDN w:val="0"/>
              <w:adjustRightInd w:val="0"/>
              <w:spacing w:beforeLines="40" w:before="96" w:afterLines="40" w:after="96"/>
              <w:ind w:firstLine="0"/>
              <w:jc w:val="center"/>
              <w:rPr>
                <w:rFonts w:asciiTheme="minorHAnsi" w:hAnsiTheme="minorHAnsi" w:cstheme="minorHAnsi"/>
                <w:szCs w:val="24"/>
              </w:rPr>
            </w:pPr>
            <w:r w:rsidRPr="00CA1766">
              <w:rPr>
                <w:spacing w:val="-10"/>
                <w:szCs w:val="24"/>
              </w:rPr>
              <w:t>Jumlah Total Soal Dibuat</w:t>
            </w:r>
          </w:p>
        </w:tc>
        <w:tc>
          <w:tcPr>
            <w:tcW w:w="850" w:type="dxa"/>
            <w:vMerge w:val="restart"/>
            <w:shd w:val="clear" w:color="auto" w:fill="D9D9D9" w:themeFill="background1" w:themeFillShade="D9"/>
            <w:vAlign w:val="center"/>
          </w:tcPr>
          <w:p w14:paraId="7935E2B6" w14:textId="551D6511" w:rsidR="004A1624" w:rsidRDefault="004A1624" w:rsidP="009271B5">
            <w:pPr>
              <w:autoSpaceDE w:val="0"/>
              <w:autoSpaceDN w:val="0"/>
              <w:adjustRightInd w:val="0"/>
              <w:spacing w:beforeLines="40" w:before="96" w:afterLines="40" w:after="96"/>
              <w:ind w:firstLine="0"/>
              <w:jc w:val="center"/>
              <w:rPr>
                <w:rFonts w:eastAsia="Calibri" w:cs="Times New Roman"/>
                <w:color w:val="000000"/>
                <w:szCs w:val="24"/>
                <w:lang w:eastAsia="en-US"/>
              </w:rPr>
            </w:pPr>
            <w:r w:rsidRPr="00CA1766">
              <w:rPr>
                <w:spacing w:val="-10"/>
                <w:szCs w:val="24"/>
              </w:rPr>
              <w:t>Jumlah Soal</w:t>
            </w:r>
          </w:p>
        </w:tc>
      </w:tr>
      <w:tr w:rsidR="004A1624" w:rsidRPr="00500ABC" w14:paraId="2EFDAA45" w14:textId="77777777" w:rsidTr="0046574D">
        <w:trPr>
          <w:cantSplit/>
          <w:trHeight w:val="1134"/>
          <w:tblHeader/>
        </w:trPr>
        <w:tc>
          <w:tcPr>
            <w:tcW w:w="510" w:type="dxa"/>
            <w:vMerge/>
            <w:shd w:val="clear" w:color="auto" w:fill="D9D9D9" w:themeFill="background1" w:themeFillShade="D9"/>
            <w:vAlign w:val="center"/>
          </w:tcPr>
          <w:p w14:paraId="35EC7BBA" w14:textId="77777777" w:rsidR="004A1624" w:rsidRDefault="004A1624" w:rsidP="004A1624">
            <w:pPr>
              <w:autoSpaceDE w:val="0"/>
              <w:autoSpaceDN w:val="0"/>
              <w:adjustRightInd w:val="0"/>
              <w:spacing w:beforeLines="40" w:before="96" w:afterLines="40" w:after="96"/>
              <w:ind w:firstLine="0"/>
              <w:jc w:val="center"/>
              <w:rPr>
                <w:rFonts w:eastAsia="Calibri" w:cs="Times New Roman"/>
                <w:color w:val="000000"/>
                <w:szCs w:val="24"/>
                <w:lang w:eastAsia="en-US"/>
              </w:rPr>
            </w:pPr>
          </w:p>
        </w:tc>
        <w:tc>
          <w:tcPr>
            <w:tcW w:w="5924" w:type="dxa"/>
            <w:gridSpan w:val="2"/>
            <w:vMerge/>
            <w:shd w:val="clear" w:color="auto" w:fill="D9D9D9" w:themeFill="background1" w:themeFillShade="D9"/>
            <w:vAlign w:val="center"/>
          </w:tcPr>
          <w:p w14:paraId="4C535D2B" w14:textId="12AEEF5A" w:rsidR="004A1624" w:rsidRPr="00CA1766" w:rsidRDefault="004A1624" w:rsidP="004A1624">
            <w:pPr>
              <w:autoSpaceDE w:val="0"/>
              <w:autoSpaceDN w:val="0"/>
              <w:adjustRightInd w:val="0"/>
              <w:spacing w:beforeLines="40" w:before="96" w:afterLines="40" w:after="96"/>
              <w:ind w:firstLine="0"/>
              <w:jc w:val="center"/>
              <w:rPr>
                <w:rFonts w:asciiTheme="minorHAnsi" w:hAnsiTheme="minorHAnsi" w:cstheme="minorHAnsi"/>
                <w:szCs w:val="24"/>
              </w:rPr>
            </w:pPr>
          </w:p>
        </w:tc>
        <w:tc>
          <w:tcPr>
            <w:tcW w:w="709" w:type="dxa"/>
            <w:shd w:val="clear" w:color="auto" w:fill="D9D9D9" w:themeFill="background1" w:themeFillShade="D9"/>
            <w:textDirection w:val="btLr"/>
            <w:vAlign w:val="center"/>
          </w:tcPr>
          <w:p w14:paraId="352A2937" w14:textId="4E7B7B5C" w:rsidR="004A1624" w:rsidRPr="005A241B" w:rsidRDefault="004A1624" w:rsidP="004A1624">
            <w:pPr>
              <w:ind w:firstLine="0"/>
              <w:jc w:val="center"/>
              <w:rPr>
                <w:rFonts w:asciiTheme="minorHAnsi" w:hAnsiTheme="minorHAnsi" w:cstheme="minorHAnsi"/>
                <w:szCs w:val="24"/>
              </w:rPr>
            </w:pPr>
            <w:r w:rsidRPr="005A241B">
              <w:rPr>
                <w:rFonts w:asciiTheme="minorHAnsi" w:hAnsiTheme="minorHAnsi" w:cstheme="minorHAnsi"/>
                <w:szCs w:val="24"/>
              </w:rPr>
              <w:t>Dasar Komputer</w:t>
            </w:r>
          </w:p>
        </w:tc>
        <w:tc>
          <w:tcPr>
            <w:tcW w:w="567" w:type="dxa"/>
            <w:shd w:val="clear" w:color="auto" w:fill="D9D9D9" w:themeFill="background1" w:themeFillShade="D9"/>
            <w:textDirection w:val="btLr"/>
            <w:vAlign w:val="center"/>
          </w:tcPr>
          <w:p w14:paraId="2D7C00B8" w14:textId="75A486EA" w:rsidR="004A1624" w:rsidRPr="00467CEF" w:rsidRDefault="004A1624" w:rsidP="004A1624">
            <w:pPr>
              <w:ind w:firstLine="0"/>
              <w:jc w:val="center"/>
              <w:rPr>
                <w:rFonts w:asciiTheme="minorHAnsi" w:hAnsiTheme="minorHAnsi" w:cstheme="minorHAnsi"/>
                <w:szCs w:val="24"/>
              </w:rPr>
            </w:pPr>
            <w:r w:rsidRPr="00CA1766">
              <w:rPr>
                <w:rFonts w:asciiTheme="minorHAnsi" w:hAnsiTheme="minorHAnsi" w:cstheme="minorHAnsi"/>
                <w:szCs w:val="24"/>
              </w:rPr>
              <w:t>Internet</w:t>
            </w:r>
          </w:p>
        </w:tc>
        <w:tc>
          <w:tcPr>
            <w:tcW w:w="709" w:type="dxa"/>
            <w:shd w:val="clear" w:color="auto" w:fill="D9D9D9" w:themeFill="background1" w:themeFillShade="D9"/>
            <w:textDirection w:val="btLr"/>
            <w:vAlign w:val="center"/>
          </w:tcPr>
          <w:p w14:paraId="09344F3D" w14:textId="6BB0DD6F"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pacing w:val="-10"/>
                <w:szCs w:val="24"/>
              </w:rPr>
              <w:t>Sistem Operasi</w:t>
            </w:r>
          </w:p>
        </w:tc>
        <w:tc>
          <w:tcPr>
            <w:tcW w:w="567" w:type="dxa"/>
            <w:shd w:val="clear" w:color="auto" w:fill="D9D9D9" w:themeFill="background1" w:themeFillShade="D9"/>
            <w:textDirection w:val="btLr"/>
            <w:vAlign w:val="center"/>
          </w:tcPr>
          <w:p w14:paraId="36D09A12" w14:textId="5B3A36EE" w:rsidR="004A1624" w:rsidRPr="004F5D80" w:rsidRDefault="004A1624" w:rsidP="004A1624">
            <w:pPr>
              <w:autoSpaceDE w:val="0"/>
              <w:autoSpaceDN w:val="0"/>
              <w:adjustRightInd w:val="0"/>
              <w:ind w:firstLine="0"/>
              <w:jc w:val="center"/>
              <w:rPr>
                <w:rFonts w:asciiTheme="minorHAnsi" w:hAnsiTheme="minorHAnsi" w:cstheme="minorHAnsi"/>
                <w:i/>
                <w:szCs w:val="24"/>
              </w:rPr>
            </w:pPr>
            <w:r w:rsidRPr="00CA1766">
              <w:rPr>
                <w:rFonts w:asciiTheme="minorHAnsi" w:hAnsiTheme="minorHAnsi" w:cstheme="minorHAnsi"/>
                <w:i/>
                <w:szCs w:val="24"/>
              </w:rPr>
              <w:t>Email</w:t>
            </w:r>
          </w:p>
        </w:tc>
        <w:tc>
          <w:tcPr>
            <w:tcW w:w="567" w:type="dxa"/>
            <w:shd w:val="clear" w:color="auto" w:fill="D9D9D9" w:themeFill="background1" w:themeFillShade="D9"/>
            <w:textDirection w:val="btLr"/>
            <w:vAlign w:val="center"/>
          </w:tcPr>
          <w:p w14:paraId="7BB3863E" w14:textId="149AAD5F"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zCs w:val="24"/>
              </w:rPr>
              <w:t>Ms. Word</w:t>
            </w:r>
          </w:p>
        </w:tc>
        <w:tc>
          <w:tcPr>
            <w:tcW w:w="709" w:type="dxa"/>
            <w:shd w:val="clear" w:color="auto" w:fill="D9D9D9" w:themeFill="background1" w:themeFillShade="D9"/>
            <w:textDirection w:val="btLr"/>
            <w:vAlign w:val="center"/>
          </w:tcPr>
          <w:p w14:paraId="3131F355" w14:textId="4E28FF3B"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pacing w:val="-10"/>
                <w:szCs w:val="24"/>
              </w:rPr>
              <w:t>Media Sosial</w:t>
            </w:r>
          </w:p>
        </w:tc>
        <w:tc>
          <w:tcPr>
            <w:tcW w:w="567" w:type="dxa"/>
            <w:shd w:val="clear" w:color="auto" w:fill="D9D9D9" w:themeFill="background1" w:themeFillShade="D9"/>
            <w:textDirection w:val="btLr"/>
            <w:vAlign w:val="center"/>
          </w:tcPr>
          <w:p w14:paraId="6450D2A0" w14:textId="15D454A6"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zCs w:val="24"/>
              </w:rPr>
              <w:t>Ms. Excel</w:t>
            </w:r>
          </w:p>
        </w:tc>
        <w:tc>
          <w:tcPr>
            <w:tcW w:w="709" w:type="dxa"/>
            <w:shd w:val="clear" w:color="auto" w:fill="D9D9D9" w:themeFill="background1" w:themeFillShade="D9"/>
            <w:textDirection w:val="btLr"/>
            <w:vAlign w:val="center"/>
          </w:tcPr>
          <w:p w14:paraId="0BAD40A9" w14:textId="0DC03275"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pacing w:val="-10"/>
                <w:szCs w:val="24"/>
              </w:rPr>
              <w:t>Ms. PowerPoint</w:t>
            </w:r>
          </w:p>
        </w:tc>
        <w:tc>
          <w:tcPr>
            <w:tcW w:w="709" w:type="dxa"/>
            <w:shd w:val="clear" w:color="auto" w:fill="D9D9D9" w:themeFill="background1" w:themeFillShade="D9"/>
            <w:textDirection w:val="btLr"/>
            <w:vAlign w:val="center"/>
          </w:tcPr>
          <w:p w14:paraId="10964287" w14:textId="215C774A" w:rsidR="004A1624" w:rsidRDefault="004A1624" w:rsidP="004A1624">
            <w:pPr>
              <w:autoSpaceDE w:val="0"/>
              <w:autoSpaceDN w:val="0"/>
              <w:adjustRightInd w:val="0"/>
              <w:ind w:firstLine="0"/>
              <w:jc w:val="center"/>
              <w:rPr>
                <w:rFonts w:asciiTheme="minorHAnsi" w:hAnsiTheme="minorHAnsi" w:cstheme="minorHAnsi"/>
                <w:szCs w:val="24"/>
              </w:rPr>
            </w:pPr>
            <w:r w:rsidRPr="00CA1766">
              <w:rPr>
                <w:rFonts w:asciiTheme="minorHAnsi" w:hAnsiTheme="minorHAnsi" w:cstheme="minorHAnsi"/>
                <w:spacing w:val="-10"/>
                <w:szCs w:val="24"/>
              </w:rPr>
              <w:t>Informasi Literasi</w:t>
            </w:r>
          </w:p>
        </w:tc>
        <w:tc>
          <w:tcPr>
            <w:tcW w:w="850" w:type="dxa"/>
            <w:vMerge/>
            <w:shd w:val="clear" w:color="auto" w:fill="D9D9D9" w:themeFill="background1" w:themeFillShade="D9"/>
          </w:tcPr>
          <w:p w14:paraId="6F82F22F" w14:textId="77777777" w:rsidR="004A1624" w:rsidRPr="00CA1766" w:rsidRDefault="004A1624" w:rsidP="004A1624">
            <w:pPr>
              <w:autoSpaceDE w:val="0"/>
              <w:autoSpaceDN w:val="0"/>
              <w:adjustRightInd w:val="0"/>
              <w:spacing w:beforeLines="40" w:before="96" w:afterLines="40" w:after="96"/>
              <w:ind w:firstLine="0"/>
              <w:jc w:val="center"/>
              <w:rPr>
                <w:spacing w:val="-10"/>
                <w:szCs w:val="24"/>
              </w:rPr>
            </w:pPr>
          </w:p>
        </w:tc>
        <w:tc>
          <w:tcPr>
            <w:tcW w:w="850" w:type="dxa"/>
            <w:vMerge/>
            <w:shd w:val="clear" w:color="auto" w:fill="D9D9D9" w:themeFill="background1" w:themeFillShade="D9"/>
          </w:tcPr>
          <w:p w14:paraId="0D91D74F" w14:textId="77777777" w:rsidR="004A1624" w:rsidRPr="00CA1766" w:rsidRDefault="004A1624" w:rsidP="004A1624">
            <w:pPr>
              <w:autoSpaceDE w:val="0"/>
              <w:autoSpaceDN w:val="0"/>
              <w:adjustRightInd w:val="0"/>
              <w:spacing w:beforeLines="40" w:before="96" w:afterLines="40" w:after="96"/>
              <w:ind w:firstLine="0"/>
              <w:jc w:val="center"/>
              <w:rPr>
                <w:spacing w:val="-10"/>
                <w:szCs w:val="24"/>
              </w:rPr>
            </w:pPr>
          </w:p>
        </w:tc>
      </w:tr>
      <w:tr w:rsidR="004A1624" w:rsidRPr="00500ABC" w14:paraId="03B0F98C" w14:textId="77777777" w:rsidTr="00DC394C">
        <w:trPr>
          <w:trHeight w:val="283"/>
        </w:trPr>
        <w:tc>
          <w:tcPr>
            <w:tcW w:w="510" w:type="dxa"/>
            <w:vMerge w:val="restart"/>
          </w:tcPr>
          <w:p w14:paraId="04A8B725" w14:textId="77777777"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r w:rsidRPr="00467CEF">
              <w:rPr>
                <w:rFonts w:asciiTheme="minorHAnsi" w:hAnsiTheme="minorHAnsi" w:cstheme="minorHAnsi"/>
                <w:szCs w:val="24"/>
              </w:rPr>
              <w:t>1</w:t>
            </w:r>
          </w:p>
        </w:tc>
        <w:tc>
          <w:tcPr>
            <w:tcW w:w="2126" w:type="dxa"/>
            <w:vMerge w:val="restart"/>
          </w:tcPr>
          <w:p w14:paraId="5786A769" w14:textId="1781B9A3" w:rsidR="004A1624" w:rsidRDefault="004A1624" w:rsidP="004A1624">
            <w:pPr>
              <w:autoSpaceDE w:val="0"/>
              <w:autoSpaceDN w:val="0"/>
              <w:adjustRightInd w:val="0"/>
              <w:ind w:firstLine="0"/>
              <w:jc w:val="left"/>
            </w:pPr>
            <w:r w:rsidRPr="00CA1766">
              <w:rPr>
                <w:rFonts w:asciiTheme="minorHAnsi" w:hAnsiTheme="minorHAnsi" w:cstheme="minorHAnsi"/>
                <w:i/>
                <w:szCs w:val="24"/>
              </w:rPr>
              <w:t>Research and Information Literacy</w:t>
            </w:r>
          </w:p>
        </w:tc>
        <w:tc>
          <w:tcPr>
            <w:tcW w:w="3798" w:type="dxa"/>
            <w:tcBorders>
              <w:top w:val="nil"/>
              <w:bottom w:val="nil"/>
            </w:tcBorders>
          </w:tcPr>
          <w:p w14:paraId="63D13DFC" w14:textId="2F3F3C94" w:rsidR="004A1624" w:rsidRDefault="004A1624" w:rsidP="004A1624">
            <w:pPr>
              <w:autoSpaceDE w:val="0"/>
              <w:autoSpaceDN w:val="0"/>
              <w:adjustRightInd w:val="0"/>
              <w:ind w:firstLine="0"/>
              <w:jc w:val="left"/>
            </w:pPr>
            <w:r>
              <w:rPr>
                <w:rFonts w:asciiTheme="minorHAnsi" w:hAnsiTheme="minorHAnsi" w:cstheme="minorHAnsi"/>
                <w:szCs w:val="24"/>
              </w:rPr>
              <w:t xml:space="preserve">a. </w:t>
            </w:r>
            <w:r w:rsidRPr="00CA1766">
              <w:rPr>
                <w:rFonts w:asciiTheme="minorHAnsi" w:hAnsiTheme="minorHAnsi" w:cstheme="minorHAnsi"/>
                <w:i/>
                <w:szCs w:val="24"/>
              </w:rPr>
              <w:t>Information Literacy</w:t>
            </w:r>
          </w:p>
        </w:tc>
        <w:tc>
          <w:tcPr>
            <w:tcW w:w="709" w:type="dxa"/>
            <w:tcBorders>
              <w:top w:val="nil"/>
              <w:bottom w:val="nil"/>
            </w:tcBorders>
            <w:shd w:val="clear" w:color="auto" w:fill="auto"/>
          </w:tcPr>
          <w:p w14:paraId="6D43DA64" w14:textId="678442E5" w:rsidR="004A1624" w:rsidRPr="004A1624" w:rsidRDefault="004A1624" w:rsidP="00893D22">
            <w:pPr>
              <w:autoSpaceDE w:val="0"/>
              <w:autoSpaceDN w:val="0"/>
              <w:adjustRightInd w:val="0"/>
              <w:ind w:firstLine="0"/>
              <w:jc w:val="center"/>
              <w:rPr>
                <w:rFonts w:asciiTheme="minorHAnsi" w:eastAsia="Calibri" w:hAnsiTheme="minorHAnsi" w:cstheme="minorHAnsi"/>
                <w:color w:val="000000"/>
                <w:szCs w:val="24"/>
                <w:lang w:eastAsia="en-US"/>
              </w:rPr>
            </w:pPr>
            <w:r>
              <w:rPr>
                <w:rFonts w:asciiTheme="minorHAnsi" w:eastAsia="Calibri" w:hAnsiTheme="minorHAnsi" w:cstheme="minorHAnsi"/>
                <w:color w:val="000000"/>
                <w:szCs w:val="24"/>
                <w:lang w:eastAsia="en-US"/>
              </w:rPr>
              <w:t>-</w:t>
            </w:r>
          </w:p>
        </w:tc>
        <w:tc>
          <w:tcPr>
            <w:tcW w:w="567" w:type="dxa"/>
            <w:tcBorders>
              <w:top w:val="nil"/>
              <w:bottom w:val="nil"/>
            </w:tcBorders>
            <w:shd w:val="clear" w:color="auto" w:fill="auto"/>
          </w:tcPr>
          <w:p w14:paraId="5F1E131B" w14:textId="0095BF72"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1D7441A0" w14:textId="58074240"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7B858FB3" w14:textId="0BDE2394"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7CC9D05F" w14:textId="640789DB"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F416B97" w14:textId="10407888"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609EFC8F" w14:textId="145CACA9"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B75B9BB" w14:textId="42588C29"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E496EA7" w14:textId="5A05E6A5"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val="restart"/>
          </w:tcPr>
          <w:p w14:paraId="0E4F238B" w14:textId="2F6E3B68" w:rsidR="004A1624" w:rsidRPr="00467CEF" w:rsidRDefault="004A1624" w:rsidP="004A1624">
            <w:pPr>
              <w:autoSpaceDE w:val="0"/>
              <w:autoSpaceDN w:val="0"/>
              <w:adjustRightInd w:val="0"/>
              <w:ind w:firstLine="0"/>
              <w:jc w:val="center"/>
              <w:rPr>
                <w:rFonts w:asciiTheme="minorHAnsi" w:hAnsiTheme="minorHAnsi" w:cstheme="minorHAnsi"/>
                <w:szCs w:val="24"/>
              </w:rPr>
            </w:pPr>
            <w:r w:rsidRPr="00CA1766">
              <w:rPr>
                <w:szCs w:val="24"/>
              </w:rPr>
              <w:t>10</w:t>
            </w:r>
          </w:p>
        </w:tc>
        <w:tc>
          <w:tcPr>
            <w:tcW w:w="850" w:type="dxa"/>
            <w:vMerge w:val="restart"/>
          </w:tcPr>
          <w:p w14:paraId="1FCFD87D" w14:textId="50873183" w:rsidR="004A1624" w:rsidRDefault="004A1624" w:rsidP="004A1624">
            <w:pPr>
              <w:autoSpaceDE w:val="0"/>
              <w:autoSpaceDN w:val="0"/>
              <w:adjustRightInd w:val="0"/>
              <w:ind w:firstLine="0"/>
              <w:jc w:val="center"/>
            </w:pPr>
            <w:r w:rsidRPr="00CA1766">
              <w:rPr>
                <w:szCs w:val="24"/>
              </w:rPr>
              <w:t>2</w:t>
            </w:r>
          </w:p>
        </w:tc>
      </w:tr>
      <w:tr w:rsidR="004A1624" w:rsidRPr="00500ABC" w14:paraId="0D725CE2" w14:textId="77777777" w:rsidTr="00DC394C">
        <w:tc>
          <w:tcPr>
            <w:tcW w:w="510" w:type="dxa"/>
            <w:vMerge/>
            <w:tcBorders>
              <w:bottom w:val="nil"/>
            </w:tcBorders>
          </w:tcPr>
          <w:p w14:paraId="376223EF" w14:textId="5795C4E8"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p>
        </w:tc>
        <w:tc>
          <w:tcPr>
            <w:tcW w:w="2126" w:type="dxa"/>
            <w:vMerge/>
            <w:tcBorders>
              <w:bottom w:val="nil"/>
            </w:tcBorders>
          </w:tcPr>
          <w:p w14:paraId="4B096AE1" w14:textId="21016B98" w:rsidR="004A1624" w:rsidRDefault="004A1624" w:rsidP="004A1624">
            <w:pPr>
              <w:autoSpaceDE w:val="0"/>
              <w:autoSpaceDN w:val="0"/>
              <w:adjustRightInd w:val="0"/>
              <w:ind w:firstLine="0"/>
              <w:jc w:val="left"/>
            </w:pPr>
          </w:p>
        </w:tc>
        <w:tc>
          <w:tcPr>
            <w:tcW w:w="3798" w:type="dxa"/>
            <w:tcBorders>
              <w:top w:val="nil"/>
              <w:bottom w:val="nil"/>
            </w:tcBorders>
          </w:tcPr>
          <w:p w14:paraId="43561886" w14:textId="21D1460A" w:rsidR="004A1624" w:rsidRDefault="004A1624" w:rsidP="004A1624">
            <w:pPr>
              <w:autoSpaceDE w:val="0"/>
              <w:autoSpaceDN w:val="0"/>
              <w:adjustRightInd w:val="0"/>
              <w:ind w:firstLine="0"/>
              <w:jc w:val="left"/>
            </w:pPr>
            <w:r>
              <w:rPr>
                <w:rFonts w:asciiTheme="minorHAnsi" w:hAnsiTheme="minorHAnsi" w:cstheme="minorHAnsi"/>
                <w:szCs w:val="24"/>
              </w:rPr>
              <w:t xml:space="preserve">b. </w:t>
            </w:r>
            <w:r w:rsidRPr="00CA1766">
              <w:rPr>
                <w:rFonts w:asciiTheme="minorHAnsi" w:hAnsiTheme="minorHAnsi" w:cstheme="minorHAnsi"/>
                <w:i/>
                <w:szCs w:val="24"/>
              </w:rPr>
              <w:t>Information Processing and Management</w:t>
            </w:r>
          </w:p>
        </w:tc>
        <w:tc>
          <w:tcPr>
            <w:tcW w:w="709" w:type="dxa"/>
            <w:tcBorders>
              <w:top w:val="nil"/>
              <w:bottom w:val="nil"/>
            </w:tcBorders>
            <w:shd w:val="clear" w:color="auto" w:fill="auto"/>
          </w:tcPr>
          <w:p w14:paraId="58F79DE7" w14:textId="0204D985" w:rsidR="004A1624" w:rsidRPr="004A1624" w:rsidRDefault="004A1624" w:rsidP="00893D22">
            <w:pPr>
              <w:autoSpaceDE w:val="0"/>
              <w:autoSpaceDN w:val="0"/>
              <w:adjustRightInd w:val="0"/>
              <w:ind w:firstLine="0"/>
              <w:jc w:val="center"/>
              <w:rPr>
                <w:rFonts w:asciiTheme="minorHAnsi" w:eastAsia="Calibri" w:hAnsiTheme="minorHAnsi" w:cstheme="minorHAnsi"/>
                <w:color w:val="000000"/>
                <w:szCs w:val="24"/>
                <w:lang w:eastAsia="en-US"/>
              </w:rPr>
            </w:pPr>
            <w:r>
              <w:rPr>
                <w:rFonts w:asciiTheme="minorHAnsi" w:eastAsia="Calibri" w:hAnsiTheme="minorHAnsi" w:cstheme="minorHAnsi"/>
                <w:color w:val="000000"/>
                <w:szCs w:val="24"/>
                <w:lang w:eastAsia="en-US"/>
              </w:rPr>
              <w:t>-</w:t>
            </w:r>
          </w:p>
        </w:tc>
        <w:tc>
          <w:tcPr>
            <w:tcW w:w="567" w:type="dxa"/>
            <w:tcBorders>
              <w:top w:val="nil"/>
              <w:bottom w:val="nil"/>
            </w:tcBorders>
            <w:shd w:val="clear" w:color="auto" w:fill="auto"/>
          </w:tcPr>
          <w:p w14:paraId="2E717CDD" w14:textId="60B5132D"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5FF7FE9F" w14:textId="29858325"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2A7A89BB" w14:textId="1DAD7D3E"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7FF30E6" w14:textId="23AA6979"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89F3B07" w14:textId="5B9D1867"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4ECC3543" w14:textId="34BE1244"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CE3E1CA" w14:textId="7ACF954A"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841FC6A" w14:textId="089F28E1"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bottom w:val="nil"/>
            </w:tcBorders>
          </w:tcPr>
          <w:p w14:paraId="36F92168" w14:textId="2226DEE7" w:rsidR="004A1624" w:rsidRPr="00467CEF" w:rsidRDefault="004A1624" w:rsidP="004A1624">
            <w:pPr>
              <w:autoSpaceDE w:val="0"/>
              <w:autoSpaceDN w:val="0"/>
              <w:adjustRightInd w:val="0"/>
              <w:ind w:firstLine="0"/>
              <w:jc w:val="center"/>
              <w:rPr>
                <w:rFonts w:asciiTheme="minorHAnsi" w:hAnsiTheme="minorHAnsi" w:cstheme="minorHAnsi"/>
                <w:szCs w:val="24"/>
              </w:rPr>
            </w:pPr>
          </w:p>
        </w:tc>
        <w:tc>
          <w:tcPr>
            <w:tcW w:w="850" w:type="dxa"/>
            <w:vMerge/>
            <w:tcBorders>
              <w:bottom w:val="nil"/>
            </w:tcBorders>
          </w:tcPr>
          <w:p w14:paraId="52CFEADF" w14:textId="7140246D" w:rsidR="004A1624" w:rsidRDefault="004A1624" w:rsidP="004A1624">
            <w:pPr>
              <w:autoSpaceDE w:val="0"/>
              <w:autoSpaceDN w:val="0"/>
              <w:adjustRightInd w:val="0"/>
              <w:ind w:firstLine="0"/>
              <w:jc w:val="center"/>
            </w:pPr>
          </w:p>
        </w:tc>
      </w:tr>
      <w:tr w:rsidR="004A1624" w:rsidRPr="00500ABC" w14:paraId="49CEB20D" w14:textId="77777777" w:rsidTr="00DC394C">
        <w:tc>
          <w:tcPr>
            <w:tcW w:w="510" w:type="dxa"/>
            <w:tcBorders>
              <w:top w:val="nil"/>
              <w:bottom w:val="nil"/>
            </w:tcBorders>
          </w:tcPr>
          <w:p w14:paraId="776204D8" w14:textId="221F1E47"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r>
              <w:rPr>
                <w:rFonts w:asciiTheme="minorHAnsi" w:hAnsiTheme="minorHAnsi" w:cstheme="minorHAnsi"/>
                <w:szCs w:val="24"/>
              </w:rPr>
              <w:t>2</w:t>
            </w:r>
          </w:p>
        </w:tc>
        <w:tc>
          <w:tcPr>
            <w:tcW w:w="2126" w:type="dxa"/>
            <w:tcBorders>
              <w:top w:val="nil"/>
              <w:bottom w:val="nil"/>
            </w:tcBorders>
          </w:tcPr>
          <w:p w14:paraId="0660BBE6" w14:textId="0B67581C"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r w:rsidRPr="00CA1766">
              <w:rPr>
                <w:rFonts w:asciiTheme="minorHAnsi" w:hAnsiTheme="minorHAnsi" w:cstheme="minorHAnsi"/>
                <w:i/>
                <w:szCs w:val="24"/>
              </w:rPr>
              <w:t>Critical Thinking, Problem Solving, and Decision Making</w:t>
            </w:r>
          </w:p>
        </w:tc>
        <w:tc>
          <w:tcPr>
            <w:tcW w:w="3798" w:type="dxa"/>
            <w:tcBorders>
              <w:top w:val="nil"/>
              <w:bottom w:val="nil"/>
            </w:tcBorders>
          </w:tcPr>
          <w:p w14:paraId="4815098C" w14:textId="24DF1311"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r>
              <w:rPr>
                <w:rFonts w:asciiTheme="minorHAnsi" w:hAnsiTheme="minorHAnsi" w:cstheme="minorHAnsi"/>
                <w:szCs w:val="24"/>
              </w:rPr>
              <w:t xml:space="preserve">a. </w:t>
            </w:r>
            <w:r w:rsidRPr="00CA1766">
              <w:rPr>
                <w:rFonts w:asciiTheme="minorHAnsi" w:hAnsiTheme="minorHAnsi" w:cstheme="minorHAnsi"/>
                <w:i/>
                <w:szCs w:val="24"/>
              </w:rPr>
              <w:t>Specialized and Advanced Skills for Learning</w:t>
            </w:r>
          </w:p>
        </w:tc>
        <w:tc>
          <w:tcPr>
            <w:tcW w:w="709" w:type="dxa"/>
            <w:tcBorders>
              <w:top w:val="nil"/>
              <w:bottom w:val="nil"/>
            </w:tcBorders>
            <w:shd w:val="clear" w:color="auto" w:fill="auto"/>
          </w:tcPr>
          <w:p w14:paraId="6A1C1307" w14:textId="63FD1F44"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567" w:type="dxa"/>
            <w:tcBorders>
              <w:top w:val="nil"/>
              <w:bottom w:val="nil"/>
            </w:tcBorders>
            <w:shd w:val="clear" w:color="auto" w:fill="auto"/>
          </w:tcPr>
          <w:p w14:paraId="5212E535" w14:textId="00A56EAA"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5B0250E2" w14:textId="65932601"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127531BC" w14:textId="0F1963D7"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1C75D004" w14:textId="5C17DC23"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50EFF232" w14:textId="5925E1AF"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2E17C56" w14:textId="1A6521EE"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48DE6559" w14:textId="34D35A90"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2F0E12DA" w14:textId="2B461B82"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tcBorders>
              <w:top w:val="nil"/>
              <w:bottom w:val="nil"/>
            </w:tcBorders>
          </w:tcPr>
          <w:p w14:paraId="1D4FDC67" w14:textId="77777777" w:rsidR="004A1624" w:rsidRPr="00CA1766" w:rsidRDefault="004A1624" w:rsidP="004A1624">
            <w:pPr>
              <w:ind w:firstLine="0"/>
              <w:jc w:val="center"/>
              <w:rPr>
                <w:szCs w:val="24"/>
              </w:rPr>
            </w:pPr>
            <w:r w:rsidRPr="00CA1766">
              <w:rPr>
                <w:szCs w:val="24"/>
              </w:rPr>
              <w:t>4</w:t>
            </w:r>
          </w:p>
          <w:p w14:paraId="5F7B4901" w14:textId="267D46B3" w:rsidR="004A1624" w:rsidRPr="00467CEF" w:rsidRDefault="004A1624" w:rsidP="004A1624">
            <w:pPr>
              <w:autoSpaceDE w:val="0"/>
              <w:autoSpaceDN w:val="0"/>
              <w:adjustRightInd w:val="0"/>
              <w:ind w:firstLine="0"/>
              <w:jc w:val="center"/>
              <w:rPr>
                <w:rFonts w:asciiTheme="minorHAnsi" w:hAnsiTheme="minorHAnsi" w:cstheme="minorHAnsi"/>
                <w:szCs w:val="24"/>
              </w:rPr>
            </w:pPr>
          </w:p>
        </w:tc>
        <w:tc>
          <w:tcPr>
            <w:tcW w:w="850" w:type="dxa"/>
            <w:tcBorders>
              <w:top w:val="nil"/>
              <w:bottom w:val="nil"/>
            </w:tcBorders>
          </w:tcPr>
          <w:p w14:paraId="39F01126" w14:textId="4375A09B" w:rsidR="004A1624" w:rsidRDefault="004A1624" w:rsidP="004A1624">
            <w:pPr>
              <w:autoSpaceDE w:val="0"/>
              <w:autoSpaceDN w:val="0"/>
              <w:adjustRightInd w:val="0"/>
              <w:ind w:firstLine="0"/>
              <w:jc w:val="center"/>
            </w:pPr>
            <w:r w:rsidRPr="00CA1766">
              <w:rPr>
                <w:szCs w:val="24"/>
              </w:rPr>
              <w:t>2</w:t>
            </w:r>
          </w:p>
        </w:tc>
      </w:tr>
      <w:tr w:rsidR="004A1624" w:rsidRPr="00500ABC" w14:paraId="24FCCCB6" w14:textId="77777777" w:rsidTr="00DC394C">
        <w:tc>
          <w:tcPr>
            <w:tcW w:w="510" w:type="dxa"/>
            <w:tcBorders>
              <w:top w:val="nil"/>
              <w:bottom w:val="nil"/>
            </w:tcBorders>
          </w:tcPr>
          <w:p w14:paraId="19916EFF" w14:textId="1035848D" w:rsidR="004A1624" w:rsidRPr="00500ABC" w:rsidRDefault="004A1624" w:rsidP="004A1624">
            <w:pPr>
              <w:autoSpaceDE w:val="0"/>
              <w:autoSpaceDN w:val="0"/>
              <w:adjustRightInd w:val="0"/>
              <w:ind w:firstLine="0"/>
              <w:jc w:val="left"/>
              <w:rPr>
                <w:rFonts w:eastAsia="Calibri" w:cs="Times New Roman"/>
                <w:color w:val="000000"/>
                <w:szCs w:val="24"/>
                <w:lang w:val="id-ID" w:eastAsia="en-US"/>
              </w:rPr>
            </w:pPr>
            <w:r>
              <w:rPr>
                <w:rFonts w:asciiTheme="minorHAnsi" w:hAnsiTheme="minorHAnsi" w:cstheme="minorHAnsi"/>
                <w:szCs w:val="24"/>
              </w:rPr>
              <w:t>3</w:t>
            </w:r>
          </w:p>
        </w:tc>
        <w:tc>
          <w:tcPr>
            <w:tcW w:w="2126" w:type="dxa"/>
            <w:tcBorders>
              <w:top w:val="nil"/>
              <w:bottom w:val="nil"/>
            </w:tcBorders>
          </w:tcPr>
          <w:p w14:paraId="7B5BF10B" w14:textId="0821F98D" w:rsidR="004A1624" w:rsidRDefault="004A1624" w:rsidP="004A1624">
            <w:pPr>
              <w:autoSpaceDE w:val="0"/>
              <w:autoSpaceDN w:val="0"/>
              <w:adjustRightInd w:val="0"/>
              <w:ind w:firstLine="0"/>
              <w:jc w:val="left"/>
            </w:pPr>
            <w:r w:rsidRPr="00CA1766">
              <w:rPr>
                <w:rFonts w:asciiTheme="minorHAnsi" w:hAnsiTheme="minorHAnsi" w:cstheme="minorHAnsi"/>
                <w:i/>
                <w:szCs w:val="24"/>
              </w:rPr>
              <w:t>Creativity and Innovation</w:t>
            </w:r>
          </w:p>
        </w:tc>
        <w:tc>
          <w:tcPr>
            <w:tcW w:w="3798" w:type="dxa"/>
            <w:tcBorders>
              <w:top w:val="nil"/>
              <w:bottom w:val="nil"/>
            </w:tcBorders>
          </w:tcPr>
          <w:p w14:paraId="113B2CFC" w14:textId="3AC445B1" w:rsidR="004A1624" w:rsidRDefault="004A1624" w:rsidP="004A1624">
            <w:pPr>
              <w:autoSpaceDE w:val="0"/>
              <w:autoSpaceDN w:val="0"/>
              <w:adjustRightInd w:val="0"/>
              <w:ind w:firstLine="0"/>
              <w:jc w:val="left"/>
            </w:pPr>
            <w:r w:rsidRPr="00CA1766">
              <w:rPr>
                <w:rFonts w:asciiTheme="minorHAnsi" w:hAnsiTheme="minorHAnsi" w:cstheme="minorHAnsi"/>
                <w:spacing w:val="-10"/>
                <w:szCs w:val="24"/>
              </w:rPr>
              <w:t>a.</w:t>
            </w:r>
            <w:r w:rsidRPr="00CA1766">
              <w:rPr>
                <w:rFonts w:asciiTheme="minorHAnsi" w:hAnsiTheme="minorHAnsi" w:cstheme="minorHAnsi"/>
                <w:i/>
                <w:spacing w:val="-10"/>
                <w:szCs w:val="24"/>
              </w:rPr>
              <w:t xml:space="preserve"> Specialized and Advanced Skills for Creative Expression</w:t>
            </w:r>
          </w:p>
        </w:tc>
        <w:tc>
          <w:tcPr>
            <w:tcW w:w="709" w:type="dxa"/>
            <w:tcBorders>
              <w:top w:val="nil"/>
              <w:bottom w:val="nil"/>
            </w:tcBorders>
            <w:shd w:val="clear" w:color="auto" w:fill="auto"/>
          </w:tcPr>
          <w:p w14:paraId="263967EF" w14:textId="16B26408"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567" w:type="dxa"/>
            <w:tcBorders>
              <w:top w:val="nil"/>
              <w:bottom w:val="nil"/>
            </w:tcBorders>
            <w:shd w:val="clear" w:color="auto" w:fill="auto"/>
          </w:tcPr>
          <w:p w14:paraId="035511FF" w14:textId="21309347" w:rsidR="004A1624" w:rsidRPr="00C83E97" w:rsidRDefault="004A1624"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4744F6EB" w14:textId="50F016A9"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1CDAD344" w14:textId="7F53E7C9" w:rsidR="004A1624" w:rsidRPr="00C83E97" w:rsidRDefault="004A1624"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6DEFAA84" w14:textId="5F8EBDD1"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8B7D935" w14:textId="0214EF85"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18D24A8" w14:textId="783566B4"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192FE34C" w14:textId="33B1F9BC"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7BF148E0" w14:textId="4DC672E5" w:rsidR="004A1624" w:rsidRPr="00C83E97" w:rsidRDefault="004A1624"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tcBorders>
              <w:top w:val="nil"/>
              <w:bottom w:val="nil"/>
            </w:tcBorders>
          </w:tcPr>
          <w:p w14:paraId="556FB4A8" w14:textId="51328D9D" w:rsidR="004A1624" w:rsidRPr="00467CEF" w:rsidRDefault="004A1624" w:rsidP="004A1624">
            <w:pPr>
              <w:autoSpaceDE w:val="0"/>
              <w:autoSpaceDN w:val="0"/>
              <w:adjustRightInd w:val="0"/>
              <w:ind w:firstLine="0"/>
              <w:jc w:val="center"/>
              <w:rPr>
                <w:rFonts w:asciiTheme="minorHAnsi" w:hAnsiTheme="minorHAnsi" w:cstheme="minorHAnsi"/>
                <w:szCs w:val="24"/>
              </w:rPr>
            </w:pPr>
            <w:r w:rsidRPr="00CA1766">
              <w:rPr>
                <w:szCs w:val="24"/>
              </w:rPr>
              <w:t>10</w:t>
            </w:r>
          </w:p>
        </w:tc>
        <w:tc>
          <w:tcPr>
            <w:tcW w:w="850" w:type="dxa"/>
            <w:tcBorders>
              <w:top w:val="nil"/>
              <w:bottom w:val="nil"/>
            </w:tcBorders>
          </w:tcPr>
          <w:p w14:paraId="71A012C4" w14:textId="224F84FB" w:rsidR="004A1624" w:rsidRDefault="004A1624" w:rsidP="004A1624">
            <w:pPr>
              <w:autoSpaceDE w:val="0"/>
              <w:autoSpaceDN w:val="0"/>
              <w:adjustRightInd w:val="0"/>
              <w:ind w:firstLine="0"/>
              <w:jc w:val="center"/>
            </w:pPr>
            <w:r w:rsidRPr="00CA1766">
              <w:rPr>
                <w:szCs w:val="24"/>
              </w:rPr>
              <w:t>2</w:t>
            </w:r>
          </w:p>
        </w:tc>
      </w:tr>
      <w:tr w:rsidR="00893D22" w:rsidRPr="00500ABC" w14:paraId="1339E4F7" w14:textId="77777777" w:rsidTr="00DC394C">
        <w:trPr>
          <w:trHeight w:val="283"/>
        </w:trPr>
        <w:tc>
          <w:tcPr>
            <w:tcW w:w="510" w:type="dxa"/>
            <w:vMerge w:val="restart"/>
            <w:tcBorders>
              <w:top w:val="nil"/>
              <w:bottom w:val="single" w:sz="4" w:space="0" w:color="auto"/>
            </w:tcBorders>
          </w:tcPr>
          <w:p w14:paraId="07D64507" w14:textId="77777777" w:rsidR="00893D22" w:rsidRPr="00500ABC" w:rsidRDefault="00893D22" w:rsidP="004A1624">
            <w:pPr>
              <w:autoSpaceDE w:val="0"/>
              <w:autoSpaceDN w:val="0"/>
              <w:adjustRightInd w:val="0"/>
              <w:ind w:firstLine="0"/>
              <w:jc w:val="left"/>
              <w:rPr>
                <w:rFonts w:eastAsia="Calibri" w:cs="Times New Roman"/>
                <w:color w:val="000000"/>
                <w:szCs w:val="24"/>
                <w:lang w:val="id-ID" w:eastAsia="en-US"/>
              </w:rPr>
            </w:pPr>
            <w:r>
              <w:rPr>
                <w:rFonts w:asciiTheme="minorHAnsi" w:hAnsiTheme="minorHAnsi" w:cstheme="minorHAnsi"/>
                <w:szCs w:val="24"/>
              </w:rPr>
              <w:t>4</w:t>
            </w:r>
          </w:p>
        </w:tc>
        <w:tc>
          <w:tcPr>
            <w:tcW w:w="2126" w:type="dxa"/>
            <w:vMerge w:val="restart"/>
            <w:tcBorders>
              <w:top w:val="nil"/>
              <w:bottom w:val="single" w:sz="4" w:space="0" w:color="auto"/>
            </w:tcBorders>
          </w:tcPr>
          <w:p w14:paraId="4D6E8393" w14:textId="76A7362D" w:rsidR="00893D22" w:rsidRDefault="00893D22" w:rsidP="004A1624">
            <w:pPr>
              <w:autoSpaceDE w:val="0"/>
              <w:autoSpaceDN w:val="0"/>
              <w:adjustRightInd w:val="0"/>
              <w:ind w:firstLine="0"/>
              <w:jc w:val="left"/>
            </w:pPr>
            <w:r>
              <w:rPr>
                <w:rFonts w:asciiTheme="minorHAnsi" w:hAnsiTheme="minorHAnsi" w:cstheme="minorHAnsi"/>
                <w:i/>
                <w:szCs w:val="24"/>
              </w:rPr>
              <w:t>Digital Citizenship</w:t>
            </w:r>
          </w:p>
        </w:tc>
        <w:tc>
          <w:tcPr>
            <w:tcW w:w="3798" w:type="dxa"/>
            <w:tcBorders>
              <w:top w:val="nil"/>
              <w:bottom w:val="nil"/>
            </w:tcBorders>
          </w:tcPr>
          <w:p w14:paraId="23BA734C" w14:textId="2A1E84B1" w:rsidR="00893D22" w:rsidRDefault="00893D22" w:rsidP="004A1624">
            <w:pPr>
              <w:autoSpaceDE w:val="0"/>
              <w:autoSpaceDN w:val="0"/>
              <w:adjustRightInd w:val="0"/>
              <w:ind w:firstLine="0"/>
              <w:jc w:val="left"/>
            </w:pPr>
            <w:r w:rsidRPr="00CA1766">
              <w:rPr>
                <w:rFonts w:asciiTheme="minorHAnsi" w:hAnsiTheme="minorHAnsi" w:cstheme="minorHAnsi"/>
                <w:szCs w:val="24"/>
              </w:rPr>
              <w:t>a.</w:t>
            </w:r>
            <w:r w:rsidRPr="00CA1766">
              <w:rPr>
                <w:rFonts w:asciiTheme="minorHAnsi" w:hAnsiTheme="minorHAnsi" w:cstheme="minorHAnsi"/>
                <w:i/>
                <w:szCs w:val="24"/>
              </w:rPr>
              <w:t xml:space="preserve"> Internet Safety</w:t>
            </w:r>
          </w:p>
        </w:tc>
        <w:tc>
          <w:tcPr>
            <w:tcW w:w="709" w:type="dxa"/>
            <w:tcBorders>
              <w:top w:val="nil"/>
              <w:bottom w:val="nil"/>
            </w:tcBorders>
            <w:shd w:val="clear" w:color="auto" w:fill="auto"/>
          </w:tcPr>
          <w:p w14:paraId="42E5FCBB" w14:textId="25A228FD" w:rsidR="00893D22" w:rsidRPr="004A1624" w:rsidRDefault="00893D22" w:rsidP="00893D22">
            <w:pPr>
              <w:autoSpaceDE w:val="0"/>
              <w:autoSpaceDN w:val="0"/>
              <w:adjustRightInd w:val="0"/>
              <w:ind w:firstLine="0"/>
              <w:jc w:val="center"/>
              <w:rPr>
                <w:rFonts w:asciiTheme="minorHAnsi" w:eastAsia="Calibri" w:hAnsiTheme="minorHAnsi" w:cstheme="minorHAnsi"/>
                <w:color w:val="000000"/>
                <w:szCs w:val="24"/>
                <w:lang w:eastAsia="en-US"/>
              </w:rPr>
            </w:pPr>
            <w:r>
              <w:rPr>
                <w:rFonts w:asciiTheme="minorHAnsi" w:eastAsia="Calibri" w:hAnsiTheme="minorHAnsi" w:cstheme="minorHAnsi"/>
                <w:color w:val="000000"/>
                <w:szCs w:val="24"/>
                <w:lang w:eastAsia="en-US"/>
              </w:rPr>
              <w:t>-</w:t>
            </w:r>
          </w:p>
        </w:tc>
        <w:tc>
          <w:tcPr>
            <w:tcW w:w="567" w:type="dxa"/>
            <w:tcBorders>
              <w:top w:val="nil"/>
              <w:bottom w:val="nil"/>
            </w:tcBorders>
            <w:shd w:val="clear" w:color="auto" w:fill="auto"/>
          </w:tcPr>
          <w:p w14:paraId="0C1D6EC6" w14:textId="320DC86C" w:rsidR="00893D22" w:rsidRPr="00C83E97" w:rsidRDefault="00893D22"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04E309AB" w14:textId="55CE9A3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7EFDA566" w14:textId="71FF3F0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67D91AA0" w14:textId="590B3259"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2EA5748D" w14:textId="6821732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F204A0B" w14:textId="1D976244"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58A26BC" w14:textId="53A18DB0"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D2D8B89" w14:textId="664AFB20"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val="restart"/>
            <w:tcBorders>
              <w:top w:val="nil"/>
              <w:bottom w:val="single" w:sz="4" w:space="0" w:color="auto"/>
            </w:tcBorders>
          </w:tcPr>
          <w:p w14:paraId="2C4E42CA"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r w:rsidRPr="00CA1766">
              <w:rPr>
                <w:szCs w:val="24"/>
              </w:rPr>
              <w:t>30</w:t>
            </w:r>
          </w:p>
        </w:tc>
        <w:tc>
          <w:tcPr>
            <w:tcW w:w="850" w:type="dxa"/>
            <w:vMerge w:val="restart"/>
            <w:tcBorders>
              <w:top w:val="nil"/>
              <w:bottom w:val="single" w:sz="4" w:space="0" w:color="auto"/>
            </w:tcBorders>
          </w:tcPr>
          <w:p w14:paraId="602F576D" w14:textId="1EEE054E" w:rsidR="00893D22" w:rsidRDefault="00893D22" w:rsidP="004A1624">
            <w:pPr>
              <w:autoSpaceDE w:val="0"/>
              <w:autoSpaceDN w:val="0"/>
              <w:adjustRightInd w:val="0"/>
              <w:ind w:firstLine="0"/>
              <w:jc w:val="center"/>
            </w:pPr>
            <w:r w:rsidRPr="00CA1766">
              <w:rPr>
                <w:szCs w:val="24"/>
              </w:rPr>
              <w:t>22</w:t>
            </w:r>
          </w:p>
        </w:tc>
      </w:tr>
      <w:tr w:rsidR="00893D22" w:rsidRPr="00500ABC" w14:paraId="36D3775F" w14:textId="77777777" w:rsidTr="00DC394C">
        <w:trPr>
          <w:trHeight w:val="283"/>
        </w:trPr>
        <w:tc>
          <w:tcPr>
            <w:tcW w:w="510" w:type="dxa"/>
            <w:vMerge/>
            <w:tcBorders>
              <w:top w:val="nil"/>
              <w:bottom w:val="single" w:sz="4" w:space="0" w:color="auto"/>
            </w:tcBorders>
          </w:tcPr>
          <w:p w14:paraId="21528AE5" w14:textId="77777777" w:rsidR="00893D22" w:rsidRDefault="00893D22" w:rsidP="004A1624">
            <w:pPr>
              <w:autoSpaceDE w:val="0"/>
              <w:autoSpaceDN w:val="0"/>
              <w:adjustRightInd w:val="0"/>
              <w:ind w:firstLine="0"/>
              <w:jc w:val="left"/>
            </w:pPr>
          </w:p>
        </w:tc>
        <w:tc>
          <w:tcPr>
            <w:tcW w:w="2126" w:type="dxa"/>
            <w:vMerge/>
            <w:tcBorders>
              <w:top w:val="nil"/>
              <w:bottom w:val="single" w:sz="4" w:space="0" w:color="auto"/>
            </w:tcBorders>
          </w:tcPr>
          <w:p w14:paraId="4F979C1B" w14:textId="65BD116E" w:rsidR="00893D22" w:rsidRDefault="00893D22" w:rsidP="004A1624">
            <w:pPr>
              <w:autoSpaceDE w:val="0"/>
              <w:autoSpaceDN w:val="0"/>
              <w:adjustRightInd w:val="0"/>
              <w:ind w:firstLine="0"/>
              <w:jc w:val="left"/>
            </w:pPr>
          </w:p>
        </w:tc>
        <w:tc>
          <w:tcPr>
            <w:tcW w:w="3798" w:type="dxa"/>
            <w:tcBorders>
              <w:top w:val="nil"/>
              <w:bottom w:val="nil"/>
            </w:tcBorders>
          </w:tcPr>
          <w:p w14:paraId="064C9792" w14:textId="03D42122" w:rsidR="00893D22" w:rsidRDefault="00893D22" w:rsidP="004A1624">
            <w:pPr>
              <w:autoSpaceDE w:val="0"/>
              <w:autoSpaceDN w:val="0"/>
              <w:adjustRightInd w:val="0"/>
              <w:ind w:firstLine="0"/>
              <w:jc w:val="left"/>
            </w:pPr>
            <w:r w:rsidRPr="00CA1766">
              <w:rPr>
                <w:rFonts w:asciiTheme="minorHAnsi" w:hAnsiTheme="minorHAnsi" w:cstheme="minorHAnsi"/>
                <w:szCs w:val="24"/>
              </w:rPr>
              <w:t>b.</w:t>
            </w:r>
            <w:r w:rsidRPr="00CA1766">
              <w:rPr>
                <w:rFonts w:asciiTheme="minorHAnsi" w:hAnsiTheme="minorHAnsi" w:cstheme="minorHAnsi"/>
                <w:i/>
                <w:szCs w:val="24"/>
              </w:rPr>
              <w:t xml:space="preserve"> Privacy and Security</w:t>
            </w:r>
          </w:p>
        </w:tc>
        <w:tc>
          <w:tcPr>
            <w:tcW w:w="709" w:type="dxa"/>
            <w:tcBorders>
              <w:top w:val="nil"/>
              <w:bottom w:val="nil"/>
            </w:tcBorders>
            <w:shd w:val="clear" w:color="auto" w:fill="auto"/>
          </w:tcPr>
          <w:p w14:paraId="435F74C3" w14:textId="5E7E872B" w:rsidR="00893D22" w:rsidRPr="004A1624" w:rsidRDefault="00893D22" w:rsidP="00893D22">
            <w:pPr>
              <w:autoSpaceDE w:val="0"/>
              <w:autoSpaceDN w:val="0"/>
              <w:adjustRightInd w:val="0"/>
              <w:ind w:firstLine="0"/>
              <w:jc w:val="center"/>
              <w:rPr>
                <w:rFonts w:asciiTheme="minorHAnsi" w:eastAsia="Calibri" w:hAnsiTheme="minorHAnsi" w:cstheme="minorHAnsi"/>
                <w:color w:val="000000"/>
                <w:szCs w:val="24"/>
                <w:lang w:eastAsia="en-US"/>
              </w:rPr>
            </w:pPr>
            <w:r>
              <w:rPr>
                <w:rFonts w:asciiTheme="minorHAnsi" w:eastAsia="Calibri" w:hAnsiTheme="minorHAnsi" w:cstheme="minorHAnsi"/>
                <w:color w:val="000000"/>
                <w:szCs w:val="24"/>
                <w:lang w:eastAsia="en-US"/>
              </w:rPr>
              <w:t>-</w:t>
            </w:r>
          </w:p>
        </w:tc>
        <w:tc>
          <w:tcPr>
            <w:tcW w:w="567" w:type="dxa"/>
            <w:tcBorders>
              <w:top w:val="nil"/>
              <w:bottom w:val="nil"/>
            </w:tcBorders>
            <w:shd w:val="clear" w:color="auto" w:fill="auto"/>
          </w:tcPr>
          <w:p w14:paraId="400F2393" w14:textId="535C8B6B" w:rsidR="00893D22" w:rsidRPr="00C83E97" w:rsidRDefault="00893D22" w:rsidP="00893D22">
            <w:pPr>
              <w:autoSpaceDE w:val="0"/>
              <w:autoSpaceDN w:val="0"/>
              <w:adjustRightInd w:val="0"/>
              <w:ind w:firstLine="0"/>
              <w:jc w:val="center"/>
              <w:rPr>
                <w:rFonts w:asciiTheme="minorHAnsi" w:eastAsia="Calibri" w:hAnsiTheme="minorHAnsi" w:cstheme="minorHAnsi"/>
                <w:color w:val="000000"/>
                <w:szCs w:val="24"/>
                <w:lang w:val="id-ID" w:eastAsia="en-US"/>
              </w:rPr>
            </w:pPr>
            <w:r w:rsidRPr="00C83E97">
              <w:rPr>
                <w:rFonts w:asciiTheme="minorHAnsi" w:hAnsiTheme="minorHAnsi" w:cstheme="minorHAnsi"/>
                <w:szCs w:val="24"/>
              </w:rPr>
              <w:t>√</w:t>
            </w:r>
          </w:p>
        </w:tc>
        <w:tc>
          <w:tcPr>
            <w:tcW w:w="709" w:type="dxa"/>
            <w:tcBorders>
              <w:top w:val="nil"/>
              <w:bottom w:val="nil"/>
            </w:tcBorders>
          </w:tcPr>
          <w:p w14:paraId="55376102" w14:textId="205D611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3AF11EBA" w14:textId="396355D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A7CD903" w14:textId="69BEF9B5"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5441079A" w14:textId="32E053A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6B268FF" w14:textId="75877C78"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3D0D864F" w14:textId="6F0A345B"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13FB012A" w14:textId="77C5819C"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tcBorders>
              <w:top w:val="nil"/>
              <w:bottom w:val="single" w:sz="4" w:space="0" w:color="auto"/>
            </w:tcBorders>
          </w:tcPr>
          <w:p w14:paraId="24A311C9" w14:textId="77777777" w:rsidR="00893D22" w:rsidRDefault="00893D22" w:rsidP="004A1624">
            <w:pPr>
              <w:autoSpaceDE w:val="0"/>
              <w:autoSpaceDN w:val="0"/>
              <w:adjustRightInd w:val="0"/>
              <w:ind w:firstLine="0"/>
              <w:jc w:val="center"/>
            </w:pPr>
          </w:p>
        </w:tc>
        <w:tc>
          <w:tcPr>
            <w:tcW w:w="850" w:type="dxa"/>
            <w:vMerge/>
            <w:tcBorders>
              <w:top w:val="nil"/>
              <w:bottom w:val="single" w:sz="4" w:space="0" w:color="auto"/>
            </w:tcBorders>
          </w:tcPr>
          <w:p w14:paraId="1FD483DD" w14:textId="3147A574" w:rsidR="00893D22" w:rsidRDefault="00893D22" w:rsidP="004A1624">
            <w:pPr>
              <w:autoSpaceDE w:val="0"/>
              <w:autoSpaceDN w:val="0"/>
              <w:adjustRightInd w:val="0"/>
              <w:ind w:firstLine="0"/>
              <w:jc w:val="center"/>
            </w:pPr>
          </w:p>
        </w:tc>
      </w:tr>
      <w:tr w:rsidR="00893D22" w:rsidRPr="00500ABC" w14:paraId="74D9CD0C" w14:textId="77777777" w:rsidTr="00DC394C">
        <w:trPr>
          <w:trHeight w:val="283"/>
        </w:trPr>
        <w:tc>
          <w:tcPr>
            <w:tcW w:w="510" w:type="dxa"/>
            <w:vMerge/>
            <w:tcBorders>
              <w:top w:val="nil"/>
              <w:bottom w:val="single" w:sz="4" w:space="0" w:color="auto"/>
            </w:tcBorders>
          </w:tcPr>
          <w:p w14:paraId="39E6C916"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2C1EB43B" w14:textId="45CBE396"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30F5053B" w14:textId="0B9A9356"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c.</w:t>
            </w:r>
            <w:r w:rsidRPr="00CA1766">
              <w:rPr>
                <w:rFonts w:asciiTheme="minorHAnsi" w:hAnsiTheme="minorHAnsi" w:cstheme="minorHAnsi"/>
                <w:i/>
                <w:szCs w:val="24"/>
              </w:rPr>
              <w:t xml:space="preserve"> Relationships and Communication</w:t>
            </w:r>
          </w:p>
        </w:tc>
        <w:tc>
          <w:tcPr>
            <w:tcW w:w="709" w:type="dxa"/>
            <w:tcBorders>
              <w:top w:val="nil"/>
              <w:bottom w:val="nil"/>
            </w:tcBorders>
            <w:shd w:val="clear" w:color="auto" w:fill="auto"/>
          </w:tcPr>
          <w:p w14:paraId="42D66FCE" w14:textId="37146479"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378BF8FB" w14:textId="4412FB3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F96A178" w14:textId="245F465B"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2E648CE2" w14:textId="273D71C9"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3698898" w14:textId="761AE713"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322BDFD3" w14:textId="7B42F3F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72FB8593" w14:textId="011FB1D4"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7FA0CA03" w14:textId="37F5B11D"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0DC1540" w14:textId="6798679F"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tcBorders>
              <w:top w:val="nil"/>
              <w:bottom w:val="single" w:sz="4" w:space="0" w:color="auto"/>
            </w:tcBorders>
          </w:tcPr>
          <w:p w14:paraId="006B5926"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0FDB8DC1" w14:textId="6B0A2CF3"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0BF47320" w14:textId="77777777" w:rsidTr="00DC394C">
        <w:trPr>
          <w:trHeight w:val="283"/>
        </w:trPr>
        <w:tc>
          <w:tcPr>
            <w:tcW w:w="510" w:type="dxa"/>
            <w:vMerge/>
            <w:tcBorders>
              <w:top w:val="nil"/>
              <w:bottom w:val="single" w:sz="4" w:space="0" w:color="auto"/>
            </w:tcBorders>
          </w:tcPr>
          <w:p w14:paraId="2C0E908B"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27AB5031" w14:textId="20EFD6C2"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72302EAE" w14:textId="502EB6D0"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d.</w:t>
            </w:r>
            <w:r w:rsidRPr="00CA1766">
              <w:rPr>
                <w:rFonts w:asciiTheme="minorHAnsi" w:hAnsiTheme="minorHAnsi" w:cstheme="minorHAnsi"/>
                <w:i/>
                <w:szCs w:val="24"/>
              </w:rPr>
              <w:t xml:space="preserve"> Cyberbullying</w:t>
            </w:r>
          </w:p>
        </w:tc>
        <w:tc>
          <w:tcPr>
            <w:tcW w:w="709" w:type="dxa"/>
            <w:tcBorders>
              <w:top w:val="nil"/>
              <w:bottom w:val="nil"/>
            </w:tcBorders>
            <w:shd w:val="clear" w:color="auto" w:fill="auto"/>
          </w:tcPr>
          <w:p w14:paraId="3D7BC2F8" w14:textId="15C4B709"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4FF38460" w14:textId="2B28384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136A8A8F" w14:textId="4104F402"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29964A8" w14:textId="7611CB3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288DAD6" w14:textId="3A81847E"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3D6B9F9A" w14:textId="23AECD30"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BB6D986" w14:textId="05D43F00"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ECF2B99" w14:textId="6E852B1F"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13C1D94D" w14:textId="5CCC2C01"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tcBorders>
              <w:top w:val="nil"/>
              <w:bottom w:val="single" w:sz="4" w:space="0" w:color="auto"/>
            </w:tcBorders>
          </w:tcPr>
          <w:p w14:paraId="375FA358"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4C2A4060" w14:textId="130163D5"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5B039415" w14:textId="77777777" w:rsidTr="00DC394C">
        <w:trPr>
          <w:trHeight w:val="283"/>
        </w:trPr>
        <w:tc>
          <w:tcPr>
            <w:tcW w:w="510" w:type="dxa"/>
            <w:vMerge/>
            <w:tcBorders>
              <w:top w:val="nil"/>
              <w:bottom w:val="single" w:sz="4" w:space="0" w:color="auto"/>
            </w:tcBorders>
          </w:tcPr>
          <w:p w14:paraId="4A9DC087"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1233CC66" w14:textId="5576D38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68351D79" w14:textId="69FC2A20"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e.</w:t>
            </w:r>
            <w:r w:rsidRPr="00CA1766">
              <w:rPr>
                <w:rFonts w:asciiTheme="minorHAnsi" w:hAnsiTheme="minorHAnsi" w:cstheme="minorHAnsi"/>
                <w:i/>
                <w:szCs w:val="24"/>
              </w:rPr>
              <w:t xml:space="preserve"> Digital Footprint and Reputation</w:t>
            </w:r>
          </w:p>
        </w:tc>
        <w:tc>
          <w:tcPr>
            <w:tcW w:w="709" w:type="dxa"/>
            <w:tcBorders>
              <w:top w:val="nil"/>
              <w:bottom w:val="nil"/>
            </w:tcBorders>
            <w:shd w:val="clear" w:color="auto" w:fill="auto"/>
          </w:tcPr>
          <w:p w14:paraId="58B8A28B" w14:textId="36AE7EE8"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3E408470" w14:textId="09E9024B"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674A17BA" w14:textId="05D03E75"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79D3EE83" w14:textId="4B09A39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6DD63BAD" w14:textId="20F8B385"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1920F986" w14:textId="4BD6392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413376DC" w14:textId="000BC4D2"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6C480ED9" w14:textId="5E8A550C"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12477431" w14:textId="745BE18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68DD75E9"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4C25A3A3" w14:textId="2B68A70D"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245EC54B" w14:textId="77777777" w:rsidTr="00DC394C">
        <w:trPr>
          <w:trHeight w:val="283"/>
        </w:trPr>
        <w:tc>
          <w:tcPr>
            <w:tcW w:w="510" w:type="dxa"/>
            <w:vMerge/>
            <w:tcBorders>
              <w:top w:val="nil"/>
              <w:bottom w:val="single" w:sz="4" w:space="0" w:color="auto"/>
            </w:tcBorders>
          </w:tcPr>
          <w:p w14:paraId="64ACD511"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1D26C3CB" w14:textId="172E4229"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73320548" w14:textId="5CD932C0"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f.</w:t>
            </w:r>
            <w:r w:rsidRPr="00CA1766">
              <w:rPr>
                <w:rFonts w:asciiTheme="minorHAnsi" w:hAnsiTheme="minorHAnsi" w:cstheme="minorHAnsi"/>
                <w:i/>
                <w:szCs w:val="24"/>
              </w:rPr>
              <w:t xml:space="preserve"> Self-image and Identity</w:t>
            </w:r>
          </w:p>
        </w:tc>
        <w:tc>
          <w:tcPr>
            <w:tcW w:w="709" w:type="dxa"/>
            <w:tcBorders>
              <w:top w:val="nil"/>
              <w:bottom w:val="nil"/>
            </w:tcBorders>
            <w:shd w:val="clear" w:color="auto" w:fill="auto"/>
          </w:tcPr>
          <w:p w14:paraId="61018062" w14:textId="5F474B51"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11A718BB" w14:textId="137CEA09"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7F221126" w14:textId="3A2B1F8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7F1B8C13" w14:textId="23656A1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6EB6119" w14:textId="04A3CB5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0EA9099" w14:textId="1ABCEAC1"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0AB4568" w14:textId="5C86A449"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627E39C6" w14:textId="34596AD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122593E0" w14:textId="6565CB7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39B9E3E5"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526C6B57" w14:textId="4A6C59B2"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04EF283E" w14:textId="77777777" w:rsidTr="00DC394C">
        <w:trPr>
          <w:trHeight w:val="283"/>
        </w:trPr>
        <w:tc>
          <w:tcPr>
            <w:tcW w:w="510" w:type="dxa"/>
            <w:vMerge/>
            <w:tcBorders>
              <w:top w:val="nil"/>
              <w:bottom w:val="single" w:sz="4" w:space="0" w:color="auto"/>
            </w:tcBorders>
          </w:tcPr>
          <w:p w14:paraId="7FF939E0"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47223A4F" w14:textId="2A1B9A3F"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0723BA4D" w14:textId="6A404542"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g</w:t>
            </w:r>
            <w:r w:rsidRPr="00CA1766">
              <w:rPr>
                <w:rFonts w:asciiTheme="minorHAnsi" w:hAnsiTheme="minorHAnsi" w:cstheme="minorHAnsi"/>
                <w:i/>
                <w:szCs w:val="24"/>
              </w:rPr>
              <w:t>. Creative Credit and Copyright</w:t>
            </w:r>
          </w:p>
        </w:tc>
        <w:tc>
          <w:tcPr>
            <w:tcW w:w="709" w:type="dxa"/>
            <w:tcBorders>
              <w:top w:val="nil"/>
              <w:bottom w:val="nil"/>
            </w:tcBorders>
            <w:shd w:val="clear" w:color="auto" w:fill="auto"/>
          </w:tcPr>
          <w:p w14:paraId="00AEC809" w14:textId="4D2155BD"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4C3CAD41" w14:textId="3EADDA6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60284F1B" w14:textId="2614C4D7"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6033C812" w14:textId="2EA1858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18ACCD82" w14:textId="058D590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6DD0D0D" w14:textId="1A9D1D1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17FCC5EA" w14:textId="1872A48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59645CE1" w14:textId="011E6AF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6FB4F41" w14:textId="06FB629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037569E6"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4ECF61FE" w14:textId="07B9F194"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48D0DBE3" w14:textId="77777777" w:rsidTr="00DC394C">
        <w:trPr>
          <w:trHeight w:val="283"/>
        </w:trPr>
        <w:tc>
          <w:tcPr>
            <w:tcW w:w="510" w:type="dxa"/>
            <w:vMerge/>
            <w:tcBorders>
              <w:top w:val="nil"/>
              <w:bottom w:val="single" w:sz="4" w:space="0" w:color="auto"/>
            </w:tcBorders>
          </w:tcPr>
          <w:p w14:paraId="3941BDD0"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3E26F7C8" w14:textId="300E8CF1"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77FC8447" w14:textId="75C25C07"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h</w:t>
            </w:r>
            <w:r w:rsidRPr="00CA1766">
              <w:rPr>
                <w:rFonts w:asciiTheme="minorHAnsi" w:hAnsiTheme="minorHAnsi" w:cstheme="minorHAnsi"/>
                <w:i/>
                <w:szCs w:val="24"/>
              </w:rPr>
              <w:t>. Legal and Ethical Aspects</w:t>
            </w:r>
          </w:p>
        </w:tc>
        <w:tc>
          <w:tcPr>
            <w:tcW w:w="709" w:type="dxa"/>
            <w:tcBorders>
              <w:top w:val="nil"/>
              <w:bottom w:val="nil"/>
            </w:tcBorders>
            <w:shd w:val="clear" w:color="auto" w:fill="auto"/>
          </w:tcPr>
          <w:p w14:paraId="2D6B82B8" w14:textId="12E32268"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1082881E" w14:textId="3C51729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2A840D53" w14:textId="1BA653B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3AF5D21C" w14:textId="56E752A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39B4B97" w14:textId="035B8899"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29D903A9" w14:textId="69940F9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2E90BA9" w14:textId="70266AD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511DBEFF" w14:textId="0CDEB92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C36FCD0" w14:textId="5771628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40BC0288"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7AAC8E02" w14:textId="2B283668"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0655AB3E" w14:textId="77777777" w:rsidTr="00DC394C">
        <w:trPr>
          <w:trHeight w:val="567"/>
        </w:trPr>
        <w:tc>
          <w:tcPr>
            <w:tcW w:w="510" w:type="dxa"/>
            <w:vMerge/>
            <w:tcBorders>
              <w:top w:val="nil"/>
              <w:bottom w:val="single" w:sz="4" w:space="0" w:color="auto"/>
            </w:tcBorders>
          </w:tcPr>
          <w:p w14:paraId="53C462C9" w14:textId="77777777"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2126" w:type="dxa"/>
            <w:vMerge/>
            <w:tcBorders>
              <w:top w:val="nil"/>
              <w:bottom w:val="single" w:sz="4" w:space="0" w:color="auto"/>
            </w:tcBorders>
          </w:tcPr>
          <w:p w14:paraId="0BBC7E67" w14:textId="2A7B359C" w:rsidR="00893D22" w:rsidRPr="00467CEF" w:rsidRDefault="00893D22" w:rsidP="004A1624">
            <w:pPr>
              <w:autoSpaceDE w:val="0"/>
              <w:autoSpaceDN w:val="0"/>
              <w:adjustRightInd w:val="0"/>
              <w:ind w:firstLine="0"/>
              <w:jc w:val="left"/>
              <w:rPr>
                <w:rFonts w:asciiTheme="minorHAnsi" w:hAnsiTheme="minorHAnsi" w:cstheme="minorHAnsi"/>
                <w:i/>
                <w:szCs w:val="24"/>
              </w:rPr>
            </w:pPr>
          </w:p>
        </w:tc>
        <w:tc>
          <w:tcPr>
            <w:tcW w:w="3798" w:type="dxa"/>
            <w:tcBorders>
              <w:top w:val="nil"/>
              <w:bottom w:val="single" w:sz="4" w:space="0" w:color="auto"/>
            </w:tcBorders>
          </w:tcPr>
          <w:p w14:paraId="5949DF74" w14:textId="640218C0" w:rsidR="00893D22" w:rsidRPr="00467CEF" w:rsidRDefault="00893D22" w:rsidP="004A1624">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i.</w:t>
            </w:r>
            <w:r>
              <w:rPr>
                <w:rFonts w:asciiTheme="minorHAnsi" w:hAnsiTheme="minorHAnsi" w:cstheme="minorHAnsi"/>
                <w:i/>
                <w:szCs w:val="24"/>
              </w:rPr>
              <w:t xml:space="preserve"> </w:t>
            </w:r>
            <w:r w:rsidRPr="00CA1766">
              <w:rPr>
                <w:rFonts w:asciiTheme="minorHAnsi" w:hAnsiTheme="minorHAnsi" w:cstheme="minorHAnsi"/>
                <w:i/>
                <w:szCs w:val="24"/>
              </w:rPr>
              <w:t>Balanced Attitude Towards Technology</w:t>
            </w:r>
          </w:p>
        </w:tc>
        <w:tc>
          <w:tcPr>
            <w:tcW w:w="709" w:type="dxa"/>
            <w:tcBorders>
              <w:top w:val="nil"/>
              <w:bottom w:val="single" w:sz="4" w:space="0" w:color="auto"/>
            </w:tcBorders>
            <w:shd w:val="clear" w:color="auto" w:fill="auto"/>
          </w:tcPr>
          <w:p w14:paraId="020E3B2A" w14:textId="2EABB517"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single" w:sz="4" w:space="0" w:color="auto"/>
            </w:tcBorders>
            <w:shd w:val="clear" w:color="auto" w:fill="auto"/>
          </w:tcPr>
          <w:p w14:paraId="77005B73" w14:textId="3F7C682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single" w:sz="4" w:space="0" w:color="auto"/>
            </w:tcBorders>
          </w:tcPr>
          <w:p w14:paraId="443DD5F1" w14:textId="22B450F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tcPr>
          <w:p w14:paraId="695B0D91" w14:textId="7A92374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tcPr>
          <w:p w14:paraId="475A828A" w14:textId="0C4F0DDF"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single" w:sz="4" w:space="0" w:color="auto"/>
            </w:tcBorders>
          </w:tcPr>
          <w:p w14:paraId="6F73A38A" w14:textId="4FD3E7AC"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single" w:sz="4" w:space="0" w:color="auto"/>
            </w:tcBorders>
          </w:tcPr>
          <w:p w14:paraId="2620C307" w14:textId="0F6B8C27"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single" w:sz="4" w:space="0" w:color="auto"/>
            </w:tcBorders>
          </w:tcPr>
          <w:p w14:paraId="79868E29" w14:textId="2BEC5F67"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single" w:sz="4" w:space="0" w:color="auto"/>
            </w:tcBorders>
          </w:tcPr>
          <w:p w14:paraId="65DC306A" w14:textId="565F265C"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0C260F5E" w14:textId="77777777" w:rsidR="00893D22" w:rsidRPr="00467CEF" w:rsidRDefault="00893D22" w:rsidP="004A1624">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63C13686" w14:textId="0F5D5F84" w:rsidR="00893D22" w:rsidRPr="00467CEF" w:rsidRDefault="00893D22" w:rsidP="004A1624">
            <w:pPr>
              <w:autoSpaceDE w:val="0"/>
              <w:autoSpaceDN w:val="0"/>
              <w:adjustRightInd w:val="0"/>
              <w:ind w:firstLine="0"/>
              <w:jc w:val="center"/>
              <w:rPr>
                <w:rFonts w:asciiTheme="minorHAnsi" w:hAnsiTheme="minorHAnsi" w:cstheme="minorHAnsi"/>
                <w:szCs w:val="24"/>
              </w:rPr>
            </w:pPr>
          </w:p>
        </w:tc>
      </w:tr>
      <w:tr w:rsidR="00893D22" w:rsidRPr="00500ABC" w14:paraId="3A5A3050" w14:textId="77777777" w:rsidTr="009A1BB6">
        <w:trPr>
          <w:trHeight w:val="567"/>
        </w:trPr>
        <w:tc>
          <w:tcPr>
            <w:tcW w:w="510" w:type="dxa"/>
            <w:tcBorders>
              <w:top w:val="single" w:sz="4" w:space="0" w:color="auto"/>
              <w:bottom w:val="nil"/>
            </w:tcBorders>
          </w:tcPr>
          <w:p w14:paraId="35C6E63B" w14:textId="31FC5D31" w:rsidR="00893D22" w:rsidRPr="00467CEF" w:rsidRDefault="00893D22" w:rsidP="00893D22">
            <w:pPr>
              <w:autoSpaceDE w:val="0"/>
              <w:autoSpaceDN w:val="0"/>
              <w:adjustRightInd w:val="0"/>
              <w:ind w:firstLine="0"/>
              <w:jc w:val="left"/>
              <w:rPr>
                <w:rFonts w:asciiTheme="minorHAnsi" w:hAnsiTheme="minorHAnsi" w:cstheme="minorHAnsi"/>
                <w:i/>
                <w:szCs w:val="24"/>
              </w:rPr>
            </w:pPr>
            <w:r>
              <w:rPr>
                <w:rFonts w:asciiTheme="minorHAnsi" w:hAnsiTheme="minorHAnsi" w:cstheme="minorHAnsi"/>
                <w:szCs w:val="24"/>
              </w:rPr>
              <w:lastRenderedPageBreak/>
              <w:t>4</w:t>
            </w:r>
          </w:p>
        </w:tc>
        <w:tc>
          <w:tcPr>
            <w:tcW w:w="2126" w:type="dxa"/>
            <w:tcBorders>
              <w:top w:val="single" w:sz="4" w:space="0" w:color="auto"/>
              <w:bottom w:val="nil"/>
            </w:tcBorders>
          </w:tcPr>
          <w:p w14:paraId="126D652F" w14:textId="2BF81AAE" w:rsidR="00893D22" w:rsidRPr="00467CEF" w:rsidRDefault="00893D22" w:rsidP="00893D22">
            <w:pPr>
              <w:autoSpaceDE w:val="0"/>
              <w:autoSpaceDN w:val="0"/>
              <w:adjustRightInd w:val="0"/>
              <w:ind w:firstLine="0"/>
              <w:jc w:val="left"/>
              <w:rPr>
                <w:rFonts w:asciiTheme="minorHAnsi" w:hAnsiTheme="minorHAnsi" w:cstheme="minorHAnsi"/>
                <w:i/>
                <w:szCs w:val="24"/>
              </w:rPr>
            </w:pPr>
            <w:r>
              <w:rPr>
                <w:rFonts w:asciiTheme="minorHAnsi" w:hAnsiTheme="minorHAnsi" w:cstheme="minorHAnsi"/>
                <w:i/>
                <w:szCs w:val="24"/>
              </w:rPr>
              <w:t>Digital Citizenship</w:t>
            </w:r>
          </w:p>
        </w:tc>
        <w:tc>
          <w:tcPr>
            <w:tcW w:w="3798" w:type="dxa"/>
            <w:tcBorders>
              <w:top w:val="single" w:sz="4" w:space="0" w:color="auto"/>
              <w:bottom w:val="nil"/>
            </w:tcBorders>
          </w:tcPr>
          <w:p w14:paraId="09CF648A" w14:textId="53B891FE"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 xml:space="preserve">j. </w:t>
            </w:r>
            <w:r w:rsidRPr="00CA1766">
              <w:rPr>
                <w:rFonts w:asciiTheme="minorHAnsi" w:hAnsiTheme="minorHAnsi" w:cstheme="minorHAnsi"/>
                <w:i/>
                <w:szCs w:val="24"/>
              </w:rPr>
              <w:t>Understanding and Awareness of the Role of ICT in Society</w:t>
            </w:r>
          </w:p>
        </w:tc>
        <w:tc>
          <w:tcPr>
            <w:tcW w:w="709" w:type="dxa"/>
            <w:tcBorders>
              <w:top w:val="single" w:sz="4" w:space="0" w:color="auto"/>
              <w:bottom w:val="nil"/>
            </w:tcBorders>
            <w:shd w:val="clear" w:color="auto" w:fill="auto"/>
          </w:tcPr>
          <w:p w14:paraId="7450B8E7" w14:textId="6AC5920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single" w:sz="4" w:space="0" w:color="auto"/>
              <w:bottom w:val="nil"/>
            </w:tcBorders>
            <w:shd w:val="clear" w:color="auto" w:fill="auto"/>
          </w:tcPr>
          <w:p w14:paraId="57D26DA7" w14:textId="387F8E01"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single" w:sz="4" w:space="0" w:color="auto"/>
              <w:bottom w:val="nil"/>
            </w:tcBorders>
          </w:tcPr>
          <w:p w14:paraId="63F2C1CE" w14:textId="6F298CDA"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single" w:sz="4" w:space="0" w:color="auto"/>
              <w:bottom w:val="nil"/>
            </w:tcBorders>
          </w:tcPr>
          <w:p w14:paraId="3FE08E8B" w14:textId="280D6F0C"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single" w:sz="4" w:space="0" w:color="auto"/>
              <w:bottom w:val="nil"/>
            </w:tcBorders>
          </w:tcPr>
          <w:p w14:paraId="47969211" w14:textId="2669EFE9"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single" w:sz="4" w:space="0" w:color="auto"/>
              <w:bottom w:val="nil"/>
            </w:tcBorders>
          </w:tcPr>
          <w:p w14:paraId="7229BE8F" w14:textId="49257B3C"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single" w:sz="4" w:space="0" w:color="auto"/>
              <w:bottom w:val="nil"/>
            </w:tcBorders>
          </w:tcPr>
          <w:p w14:paraId="180857CD" w14:textId="3DF5927A"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single" w:sz="4" w:space="0" w:color="auto"/>
              <w:bottom w:val="nil"/>
            </w:tcBorders>
          </w:tcPr>
          <w:p w14:paraId="7B018B35" w14:textId="11011875"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single" w:sz="4" w:space="0" w:color="auto"/>
              <w:bottom w:val="nil"/>
            </w:tcBorders>
          </w:tcPr>
          <w:p w14:paraId="1710E6F7" w14:textId="7213F494"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tcBorders>
              <w:top w:val="single" w:sz="4" w:space="0" w:color="auto"/>
              <w:bottom w:val="nil"/>
            </w:tcBorders>
          </w:tcPr>
          <w:p w14:paraId="7559C166" w14:textId="692018DA"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30</w:t>
            </w:r>
          </w:p>
        </w:tc>
        <w:tc>
          <w:tcPr>
            <w:tcW w:w="850" w:type="dxa"/>
            <w:tcBorders>
              <w:top w:val="single" w:sz="4" w:space="0" w:color="auto"/>
              <w:bottom w:val="nil"/>
            </w:tcBorders>
          </w:tcPr>
          <w:p w14:paraId="3EC583B3" w14:textId="0F6658FC"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22</w:t>
            </w:r>
          </w:p>
        </w:tc>
      </w:tr>
      <w:tr w:rsidR="00893D22" w:rsidRPr="00500ABC" w14:paraId="75BB9707" w14:textId="77777777" w:rsidTr="009A1BB6">
        <w:trPr>
          <w:trHeight w:val="567"/>
        </w:trPr>
        <w:tc>
          <w:tcPr>
            <w:tcW w:w="510" w:type="dxa"/>
            <w:tcBorders>
              <w:top w:val="nil"/>
              <w:bottom w:val="nil"/>
            </w:tcBorders>
          </w:tcPr>
          <w:p w14:paraId="50DAC778" w14:textId="5F23B475" w:rsidR="00893D22" w:rsidRPr="00467CEF" w:rsidRDefault="00893D22" w:rsidP="00893D22">
            <w:pPr>
              <w:autoSpaceDE w:val="0"/>
              <w:autoSpaceDN w:val="0"/>
              <w:adjustRightInd w:val="0"/>
              <w:ind w:firstLine="0"/>
              <w:jc w:val="left"/>
              <w:rPr>
                <w:rFonts w:asciiTheme="minorHAnsi" w:hAnsiTheme="minorHAnsi" w:cstheme="minorHAnsi"/>
                <w:szCs w:val="24"/>
              </w:rPr>
            </w:pPr>
            <w:r>
              <w:rPr>
                <w:rFonts w:asciiTheme="minorHAnsi" w:hAnsiTheme="minorHAnsi" w:cstheme="minorHAnsi"/>
                <w:szCs w:val="24"/>
              </w:rPr>
              <w:t>5</w:t>
            </w:r>
          </w:p>
        </w:tc>
        <w:tc>
          <w:tcPr>
            <w:tcW w:w="2126" w:type="dxa"/>
            <w:tcBorders>
              <w:top w:val="nil"/>
              <w:bottom w:val="nil"/>
            </w:tcBorders>
          </w:tcPr>
          <w:p w14:paraId="74231A36" w14:textId="5FE7811F" w:rsidR="00893D22" w:rsidRPr="00467CEF" w:rsidRDefault="00893D22" w:rsidP="00893D22">
            <w:pPr>
              <w:autoSpaceDE w:val="0"/>
              <w:autoSpaceDN w:val="0"/>
              <w:adjustRightInd w:val="0"/>
              <w:ind w:firstLine="0"/>
              <w:jc w:val="left"/>
              <w:rPr>
                <w:rFonts w:asciiTheme="minorHAnsi" w:hAnsiTheme="minorHAnsi" w:cstheme="minorHAnsi"/>
                <w:i/>
                <w:szCs w:val="24"/>
              </w:rPr>
            </w:pPr>
            <w:r w:rsidRPr="00CA1766">
              <w:rPr>
                <w:rFonts w:asciiTheme="minorHAnsi" w:hAnsiTheme="minorHAnsi" w:cstheme="minorHAnsi"/>
                <w:i/>
                <w:szCs w:val="24"/>
              </w:rPr>
              <w:t>Communication and Collaboration</w:t>
            </w:r>
          </w:p>
        </w:tc>
        <w:tc>
          <w:tcPr>
            <w:tcW w:w="3798" w:type="dxa"/>
            <w:tcBorders>
              <w:top w:val="nil"/>
              <w:bottom w:val="nil"/>
            </w:tcBorders>
          </w:tcPr>
          <w:p w14:paraId="01B17EBC" w14:textId="023E00FB"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a</w:t>
            </w:r>
            <w:r w:rsidRPr="00CA1766">
              <w:rPr>
                <w:rFonts w:asciiTheme="minorHAnsi" w:hAnsiTheme="minorHAnsi" w:cstheme="minorHAnsi"/>
                <w:i/>
                <w:szCs w:val="24"/>
              </w:rPr>
              <w:t>. Technology Mediated Communication and Collaboration</w:t>
            </w:r>
          </w:p>
        </w:tc>
        <w:tc>
          <w:tcPr>
            <w:tcW w:w="709" w:type="dxa"/>
            <w:tcBorders>
              <w:top w:val="nil"/>
              <w:bottom w:val="nil"/>
            </w:tcBorders>
            <w:shd w:val="clear" w:color="auto" w:fill="auto"/>
          </w:tcPr>
          <w:p w14:paraId="1157A22E" w14:textId="7DD7FC5A"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69F574CF" w14:textId="1FB8426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28EAB9F6" w14:textId="5EE2370C"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586947C0" w14:textId="7AD90DA3"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69B11D1" w14:textId="73ED265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68AC9A5" w14:textId="6BE4C8D2"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A7B3724" w14:textId="42F90BD0"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782A4348" w14:textId="6746F73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F04810C" w14:textId="029AB4D3"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tcBorders>
              <w:top w:val="nil"/>
              <w:bottom w:val="nil"/>
            </w:tcBorders>
          </w:tcPr>
          <w:p w14:paraId="3FA4516D" w14:textId="2886CBDA"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8</w:t>
            </w:r>
          </w:p>
        </w:tc>
        <w:tc>
          <w:tcPr>
            <w:tcW w:w="850" w:type="dxa"/>
            <w:tcBorders>
              <w:top w:val="nil"/>
              <w:bottom w:val="nil"/>
            </w:tcBorders>
          </w:tcPr>
          <w:p w14:paraId="088F1F97" w14:textId="56473FFD"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2</w:t>
            </w:r>
          </w:p>
        </w:tc>
      </w:tr>
      <w:tr w:rsidR="00893D22" w:rsidRPr="00500ABC" w14:paraId="7381247B" w14:textId="77777777" w:rsidTr="009A1BB6">
        <w:trPr>
          <w:trHeight w:val="567"/>
        </w:trPr>
        <w:tc>
          <w:tcPr>
            <w:tcW w:w="510" w:type="dxa"/>
            <w:vMerge w:val="restart"/>
            <w:tcBorders>
              <w:top w:val="nil"/>
              <w:bottom w:val="single" w:sz="4" w:space="0" w:color="auto"/>
            </w:tcBorders>
          </w:tcPr>
          <w:p w14:paraId="1214A494" w14:textId="77CEE450" w:rsidR="00893D22" w:rsidRPr="00467CEF" w:rsidRDefault="00893D22" w:rsidP="00893D22">
            <w:pPr>
              <w:autoSpaceDE w:val="0"/>
              <w:autoSpaceDN w:val="0"/>
              <w:adjustRightInd w:val="0"/>
              <w:ind w:firstLine="0"/>
              <w:jc w:val="left"/>
              <w:rPr>
                <w:rFonts w:asciiTheme="minorHAnsi" w:hAnsiTheme="minorHAnsi" w:cstheme="minorHAnsi"/>
                <w:szCs w:val="24"/>
              </w:rPr>
            </w:pPr>
            <w:r>
              <w:rPr>
                <w:rFonts w:asciiTheme="minorHAnsi" w:hAnsiTheme="minorHAnsi" w:cstheme="minorHAnsi"/>
                <w:szCs w:val="24"/>
              </w:rPr>
              <w:t>6</w:t>
            </w:r>
          </w:p>
        </w:tc>
        <w:tc>
          <w:tcPr>
            <w:tcW w:w="2126" w:type="dxa"/>
            <w:vMerge w:val="restart"/>
            <w:tcBorders>
              <w:top w:val="nil"/>
              <w:bottom w:val="single" w:sz="4" w:space="0" w:color="auto"/>
            </w:tcBorders>
          </w:tcPr>
          <w:p w14:paraId="3CFA71DF" w14:textId="6F18F10E" w:rsidR="00893D22" w:rsidRPr="00467CEF" w:rsidRDefault="00893D22" w:rsidP="00893D22">
            <w:pPr>
              <w:autoSpaceDE w:val="0"/>
              <w:autoSpaceDN w:val="0"/>
              <w:adjustRightInd w:val="0"/>
              <w:ind w:firstLine="0"/>
              <w:jc w:val="left"/>
              <w:rPr>
                <w:rFonts w:asciiTheme="minorHAnsi" w:hAnsiTheme="minorHAnsi" w:cstheme="minorHAnsi"/>
                <w:i/>
                <w:szCs w:val="24"/>
              </w:rPr>
            </w:pPr>
            <w:r w:rsidRPr="00CA1766">
              <w:rPr>
                <w:rFonts w:asciiTheme="minorHAnsi" w:hAnsiTheme="minorHAnsi" w:cstheme="minorHAnsi"/>
                <w:i/>
                <w:szCs w:val="24"/>
              </w:rPr>
              <w:t>Technology Operations and Concepts</w:t>
            </w:r>
          </w:p>
        </w:tc>
        <w:tc>
          <w:tcPr>
            <w:tcW w:w="3798" w:type="dxa"/>
            <w:tcBorders>
              <w:top w:val="nil"/>
              <w:bottom w:val="nil"/>
            </w:tcBorders>
          </w:tcPr>
          <w:p w14:paraId="6EEF4303" w14:textId="1E7C1146"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a</w:t>
            </w:r>
            <w:r w:rsidRPr="00CA1766">
              <w:rPr>
                <w:rFonts w:asciiTheme="minorHAnsi" w:hAnsiTheme="minorHAnsi" w:cstheme="minorHAnsi"/>
                <w:i/>
                <w:szCs w:val="24"/>
              </w:rPr>
              <w:t>. General Knowledge and Functional Skills</w:t>
            </w:r>
          </w:p>
        </w:tc>
        <w:tc>
          <w:tcPr>
            <w:tcW w:w="709" w:type="dxa"/>
            <w:tcBorders>
              <w:top w:val="nil"/>
              <w:bottom w:val="nil"/>
            </w:tcBorders>
            <w:shd w:val="clear" w:color="auto" w:fill="auto"/>
          </w:tcPr>
          <w:p w14:paraId="6BEAC379" w14:textId="1C6A2B2B"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shd w:val="clear" w:color="auto" w:fill="auto"/>
          </w:tcPr>
          <w:p w14:paraId="2859DCB0" w14:textId="11CB402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B90E891" w14:textId="017A417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440F931B" w14:textId="2766B2F5"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5EA0DA04" w14:textId="29EC348D"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5C7B9CC4" w14:textId="65A8CD01"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310D41AA" w14:textId="17CD79A8"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4DC32B0" w14:textId="40C0D0C9"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74D1BB3C" w14:textId="603C2157" w:rsidR="00893D22" w:rsidRPr="00C83E97" w:rsidRDefault="00893D22"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val="restart"/>
            <w:tcBorders>
              <w:top w:val="nil"/>
              <w:bottom w:val="single" w:sz="4" w:space="0" w:color="auto"/>
            </w:tcBorders>
          </w:tcPr>
          <w:p w14:paraId="7EEFD876" w14:textId="61486590"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35</w:t>
            </w:r>
          </w:p>
        </w:tc>
        <w:tc>
          <w:tcPr>
            <w:tcW w:w="850" w:type="dxa"/>
            <w:vMerge w:val="restart"/>
            <w:tcBorders>
              <w:top w:val="nil"/>
              <w:bottom w:val="single" w:sz="4" w:space="0" w:color="auto"/>
            </w:tcBorders>
          </w:tcPr>
          <w:p w14:paraId="1A741CCA" w14:textId="316D284B" w:rsidR="00893D22" w:rsidRPr="00467CEF" w:rsidRDefault="00893D22" w:rsidP="00893D22">
            <w:pPr>
              <w:autoSpaceDE w:val="0"/>
              <w:autoSpaceDN w:val="0"/>
              <w:adjustRightInd w:val="0"/>
              <w:ind w:firstLine="0"/>
              <w:jc w:val="center"/>
              <w:rPr>
                <w:rFonts w:asciiTheme="minorHAnsi" w:hAnsiTheme="minorHAnsi" w:cstheme="minorHAnsi"/>
                <w:szCs w:val="24"/>
              </w:rPr>
            </w:pPr>
            <w:r w:rsidRPr="00CA1766">
              <w:rPr>
                <w:szCs w:val="24"/>
              </w:rPr>
              <w:t>20</w:t>
            </w:r>
          </w:p>
        </w:tc>
      </w:tr>
      <w:tr w:rsidR="00893D22" w:rsidRPr="00500ABC" w14:paraId="32CEEB56" w14:textId="77777777" w:rsidTr="009A1BB6">
        <w:trPr>
          <w:trHeight w:val="283"/>
        </w:trPr>
        <w:tc>
          <w:tcPr>
            <w:tcW w:w="510" w:type="dxa"/>
            <w:vMerge/>
            <w:tcBorders>
              <w:top w:val="nil"/>
              <w:bottom w:val="single" w:sz="4" w:space="0" w:color="auto"/>
            </w:tcBorders>
          </w:tcPr>
          <w:p w14:paraId="74779C13" w14:textId="77777777" w:rsidR="00893D22" w:rsidRPr="00467CEF" w:rsidRDefault="00893D22" w:rsidP="00893D22">
            <w:pPr>
              <w:autoSpaceDE w:val="0"/>
              <w:autoSpaceDN w:val="0"/>
              <w:adjustRightInd w:val="0"/>
              <w:ind w:firstLine="0"/>
              <w:jc w:val="left"/>
              <w:rPr>
                <w:rFonts w:asciiTheme="minorHAnsi" w:hAnsiTheme="minorHAnsi" w:cstheme="minorHAnsi"/>
                <w:szCs w:val="24"/>
              </w:rPr>
            </w:pPr>
          </w:p>
        </w:tc>
        <w:tc>
          <w:tcPr>
            <w:tcW w:w="2126" w:type="dxa"/>
            <w:vMerge/>
            <w:tcBorders>
              <w:top w:val="nil"/>
              <w:bottom w:val="single" w:sz="4" w:space="0" w:color="auto"/>
            </w:tcBorders>
          </w:tcPr>
          <w:p w14:paraId="2BAB83FB" w14:textId="77777777" w:rsidR="00893D22" w:rsidRPr="00467CEF" w:rsidRDefault="00893D22" w:rsidP="00893D22">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6DF3106B" w14:textId="76ABD2AC"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b</w:t>
            </w:r>
            <w:r w:rsidRPr="00CA1766">
              <w:rPr>
                <w:rFonts w:asciiTheme="minorHAnsi" w:hAnsiTheme="minorHAnsi" w:cstheme="minorHAnsi"/>
                <w:i/>
                <w:szCs w:val="24"/>
              </w:rPr>
              <w:t>. Use in Everyday Life</w:t>
            </w:r>
          </w:p>
        </w:tc>
        <w:tc>
          <w:tcPr>
            <w:tcW w:w="709" w:type="dxa"/>
            <w:tcBorders>
              <w:top w:val="nil"/>
              <w:bottom w:val="nil"/>
            </w:tcBorders>
            <w:shd w:val="clear" w:color="auto" w:fill="auto"/>
          </w:tcPr>
          <w:p w14:paraId="20C9C9B7" w14:textId="6A8DEFFB"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shd w:val="clear" w:color="auto" w:fill="auto"/>
          </w:tcPr>
          <w:p w14:paraId="784C3A3C" w14:textId="418B505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4095F59" w14:textId="48D1EEC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DEBBAC8" w14:textId="33D6C98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25F00A61" w14:textId="1B61EE37"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0333F03B" w14:textId="70DF6E3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73C12F82" w14:textId="350ECF36"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73640EE5" w14:textId="15D98F5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BCC1B7C" w14:textId="42598810"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681FED79" w14:textId="2D08F5D8" w:rsidR="00893D22" w:rsidRPr="00467CEF" w:rsidRDefault="00893D22" w:rsidP="00893D22">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1F62F7F3" w14:textId="5250281E" w:rsidR="00893D22" w:rsidRPr="00467CEF" w:rsidRDefault="00893D22" w:rsidP="00893D22">
            <w:pPr>
              <w:autoSpaceDE w:val="0"/>
              <w:autoSpaceDN w:val="0"/>
              <w:adjustRightInd w:val="0"/>
              <w:ind w:firstLine="0"/>
              <w:jc w:val="center"/>
              <w:rPr>
                <w:rFonts w:asciiTheme="minorHAnsi" w:hAnsiTheme="minorHAnsi" w:cstheme="minorHAnsi"/>
                <w:szCs w:val="24"/>
              </w:rPr>
            </w:pPr>
          </w:p>
        </w:tc>
      </w:tr>
      <w:tr w:rsidR="00893D22" w:rsidRPr="00500ABC" w14:paraId="3A9AA03C" w14:textId="77777777" w:rsidTr="009A1BB6">
        <w:trPr>
          <w:trHeight w:val="283"/>
        </w:trPr>
        <w:tc>
          <w:tcPr>
            <w:tcW w:w="510" w:type="dxa"/>
            <w:vMerge/>
            <w:tcBorders>
              <w:top w:val="nil"/>
              <w:bottom w:val="single" w:sz="4" w:space="0" w:color="auto"/>
            </w:tcBorders>
          </w:tcPr>
          <w:p w14:paraId="5A7B092B" w14:textId="77777777" w:rsidR="00893D22" w:rsidRPr="00467CEF" w:rsidRDefault="00893D22" w:rsidP="00893D22">
            <w:pPr>
              <w:autoSpaceDE w:val="0"/>
              <w:autoSpaceDN w:val="0"/>
              <w:adjustRightInd w:val="0"/>
              <w:ind w:firstLine="0"/>
              <w:jc w:val="left"/>
              <w:rPr>
                <w:rFonts w:asciiTheme="minorHAnsi" w:hAnsiTheme="minorHAnsi" w:cstheme="minorHAnsi"/>
                <w:szCs w:val="24"/>
              </w:rPr>
            </w:pPr>
          </w:p>
        </w:tc>
        <w:tc>
          <w:tcPr>
            <w:tcW w:w="2126" w:type="dxa"/>
            <w:vMerge/>
            <w:tcBorders>
              <w:top w:val="nil"/>
              <w:bottom w:val="single" w:sz="4" w:space="0" w:color="auto"/>
            </w:tcBorders>
          </w:tcPr>
          <w:p w14:paraId="3D1B8BAA" w14:textId="77777777" w:rsidR="00893D22" w:rsidRPr="00467CEF" w:rsidRDefault="00893D22" w:rsidP="00893D22">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64C9D8D0" w14:textId="59A14729"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c</w:t>
            </w:r>
            <w:r w:rsidRPr="00CA1766">
              <w:rPr>
                <w:rFonts w:asciiTheme="minorHAnsi" w:hAnsiTheme="minorHAnsi" w:cstheme="minorHAnsi"/>
                <w:i/>
                <w:szCs w:val="24"/>
              </w:rPr>
              <w:t>. Informed Decision Making</w:t>
            </w:r>
          </w:p>
        </w:tc>
        <w:tc>
          <w:tcPr>
            <w:tcW w:w="709" w:type="dxa"/>
            <w:tcBorders>
              <w:top w:val="nil"/>
              <w:bottom w:val="nil"/>
            </w:tcBorders>
            <w:shd w:val="clear" w:color="auto" w:fill="auto"/>
          </w:tcPr>
          <w:p w14:paraId="2E8F9E85" w14:textId="31191191"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shd w:val="clear" w:color="auto" w:fill="auto"/>
          </w:tcPr>
          <w:p w14:paraId="56C130ED" w14:textId="559EB9BA"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498F6632" w14:textId="76D39E4F"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0F1666C6" w14:textId="4016960C"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78C5C202" w14:textId="3D871AD5"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EA78325" w14:textId="0BD4C68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5CB7D642" w14:textId="031D3A5E"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698552E4" w14:textId="1354EB96"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7AF53E6A" w14:textId="3BDE9F41"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tcBorders>
              <w:top w:val="nil"/>
              <w:bottom w:val="single" w:sz="4" w:space="0" w:color="auto"/>
            </w:tcBorders>
          </w:tcPr>
          <w:p w14:paraId="388CDBAF" w14:textId="704750D7" w:rsidR="00893D22" w:rsidRPr="00467CEF" w:rsidRDefault="00893D22" w:rsidP="00893D22">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4C7EE16B" w14:textId="2BE62E59" w:rsidR="00893D22" w:rsidRPr="00467CEF" w:rsidRDefault="00893D22" w:rsidP="00893D22">
            <w:pPr>
              <w:autoSpaceDE w:val="0"/>
              <w:autoSpaceDN w:val="0"/>
              <w:adjustRightInd w:val="0"/>
              <w:ind w:firstLine="0"/>
              <w:jc w:val="center"/>
              <w:rPr>
                <w:rFonts w:asciiTheme="minorHAnsi" w:hAnsiTheme="minorHAnsi" w:cstheme="minorHAnsi"/>
                <w:szCs w:val="24"/>
              </w:rPr>
            </w:pPr>
          </w:p>
        </w:tc>
      </w:tr>
      <w:tr w:rsidR="00893D22" w:rsidRPr="00500ABC" w14:paraId="75ADD383" w14:textId="77777777" w:rsidTr="009A1BB6">
        <w:trPr>
          <w:trHeight w:val="567"/>
        </w:trPr>
        <w:tc>
          <w:tcPr>
            <w:tcW w:w="510" w:type="dxa"/>
            <w:vMerge/>
            <w:tcBorders>
              <w:top w:val="nil"/>
              <w:bottom w:val="single" w:sz="4" w:space="0" w:color="auto"/>
            </w:tcBorders>
          </w:tcPr>
          <w:p w14:paraId="6E562BCB" w14:textId="77777777" w:rsidR="00893D22" w:rsidRPr="00467CEF" w:rsidRDefault="00893D22" w:rsidP="00893D22">
            <w:pPr>
              <w:autoSpaceDE w:val="0"/>
              <w:autoSpaceDN w:val="0"/>
              <w:adjustRightInd w:val="0"/>
              <w:ind w:firstLine="0"/>
              <w:jc w:val="left"/>
              <w:rPr>
                <w:rFonts w:asciiTheme="minorHAnsi" w:hAnsiTheme="minorHAnsi" w:cstheme="minorHAnsi"/>
                <w:szCs w:val="24"/>
              </w:rPr>
            </w:pPr>
          </w:p>
        </w:tc>
        <w:tc>
          <w:tcPr>
            <w:tcW w:w="2126" w:type="dxa"/>
            <w:vMerge/>
            <w:tcBorders>
              <w:top w:val="nil"/>
              <w:bottom w:val="single" w:sz="4" w:space="0" w:color="auto"/>
            </w:tcBorders>
          </w:tcPr>
          <w:p w14:paraId="7ADB0E77" w14:textId="77777777" w:rsidR="00893D22" w:rsidRPr="00467CEF" w:rsidRDefault="00893D22" w:rsidP="00893D22">
            <w:pPr>
              <w:autoSpaceDE w:val="0"/>
              <w:autoSpaceDN w:val="0"/>
              <w:adjustRightInd w:val="0"/>
              <w:ind w:firstLine="0"/>
              <w:jc w:val="left"/>
              <w:rPr>
                <w:rFonts w:asciiTheme="minorHAnsi" w:hAnsiTheme="minorHAnsi" w:cstheme="minorHAnsi"/>
                <w:i/>
                <w:szCs w:val="24"/>
              </w:rPr>
            </w:pPr>
          </w:p>
        </w:tc>
        <w:tc>
          <w:tcPr>
            <w:tcW w:w="3798" w:type="dxa"/>
            <w:tcBorders>
              <w:top w:val="nil"/>
              <w:bottom w:val="nil"/>
            </w:tcBorders>
          </w:tcPr>
          <w:p w14:paraId="40C6F805" w14:textId="7A84FCF8" w:rsidR="00893D22" w:rsidRPr="00467CEF" w:rsidRDefault="00893D22" w:rsidP="00893D22">
            <w:pPr>
              <w:autoSpaceDE w:val="0"/>
              <w:autoSpaceDN w:val="0"/>
              <w:adjustRightInd w:val="0"/>
              <w:ind w:firstLine="0"/>
              <w:jc w:val="left"/>
              <w:rPr>
                <w:rFonts w:asciiTheme="minorHAnsi" w:hAnsiTheme="minorHAnsi" w:cstheme="minorHAnsi"/>
                <w:szCs w:val="24"/>
              </w:rPr>
            </w:pPr>
            <w:r w:rsidRPr="00CA1766">
              <w:rPr>
                <w:rFonts w:asciiTheme="minorHAnsi" w:hAnsiTheme="minorHAnsi" w:cstheme="minorHAnsi"/>
                <w:szCs w:val="24"/>
              </w:rPr>
              <w:t>d</w:t>
            </w:r>
            <w:r w:rsidRPr="00CA1766">
              <w:rPr>
                <w:rFonts w:asciiTheme="minorHAnsi" w:hAnsiTheme="minorHAnsi" w:cstheme="minorHAnsi"/>
                <w:i/>
                <w:szCs w:val="24"/>
              </w:rPr>
              <w:t>. Seamless Use Demonstrating Self-Efficacy</w:t>
            </w:r>
          </w:p>
        </w:tc>
        <w:tc>
          <w:tcPr>
            <w:tcW w:w="709" w:type="dxa"/>
            <w:tcBorders>
              <w:top w:val="nil"/>
              <w:bottom w:val="nil"/>
            </w:tcBorders>
            <w:shd w:val="clear" w:color="auto" w:fill="auto"/>
          </w:tcPr>
          <w:p w14:paraId="2C25BD59" w14:textId="493BB936"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shd w:val="clear" w:color="auto" w:fill="auto"/>
          </w:tcPr>
          <w:p w14:paraId="3EDDB787" w14:textId="4F4EBE08"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nil"/>
            </w:tcBorders>
          </w:tcPr>
          <w:p w14:paraId="330C6784" w14:textId="31B43210"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nil"/>
            </w:tcBorders>
          </w:tcPr>
          <w:p w14:paraId="3DE3F2F2" w14:textId="133D2A5B"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77AA42C7" w14:textId="2C8EA174"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0F94F1CE" w14:textId="76D4A20C"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567" w:type="dxa"/>
            <w:tcBorders>
              <w:top w:val="nil"/>
              <w:bottom w:val="nil"/>
            </w:tcBorders>
          </w:tcPr>
          <w:p w14:paraId="01CEF2BB" w14:textId="5659AE6E"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6C3DD9F4" w14:textId="49858668"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709" w:type="dxa"/>
            <w:tcBorders>
              <w:top w:val="nil"/>
              <w:bottom w:val="nil"/>
            </w:tcBorders>
          </w:tcPr>
          <w:p w14:paraId="1871EC48" w14:textId="66904F36" w:rsidR="00893D22" w:rsidRPr="00C83E97" w:rsidRDefault="003E3DED" w:rsidP="00893D22">
            <w:pPr>
              <w:autoSpaceDE w:val="0"/>
              <w:autoSpaceDN w:val="0"/>
              <w:adjustRightInd w:val="0"/>
              <w:ind w:firstLine="0"/>
              <w:jc w:val="center"/>
              <w:rPr>
                <w:rFonts w:asciiTheme="minorHAnsi" w:hAnsiTheme="minorHAnsi" w:cstheme="minorHAnsi"/>
                <w:szCs w:val="24"/>
              </w:rPr>
            </w:pPr>
            <w:r>
              <w:rPr>
                <w:rFonts w:asciiTheme="minorHAnsi" w:hAnsiTheme="minorHAnsi" w:cstheme="minorHAnsi"/>
                <w:szCs w:val="24"/>
              </w:rPr>
              <w:t>-</w:t>
            </w:r>
          </w:p>
        </w:tc>
        <w:tc>
          <w:tcPr>
            <w:tcW w:w="850" w:type="dxa"/>
            <w:vMerge/>
            <w:tcBorders>
              <w:top w:val="nil"/>
              <w:bottom w:val="single" w:sz="4" w:space="0" w:color="auto"/>
            </w:tcBorders>
          </w:tcPr>
          <w:p w14:paraId="0AB5D8BB" w14:textId="2D686185" w:rsidR="00893D22" w:rsidRPr="00467CEF" w:rsidRDefault="00893D22" w:rsidP="00893D22">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5AD698B9" w14:textId="0ED489C4" w:rsidR="00893D22" w:rsidRPr="00467CEF" w:rsidRDefault="00893D22" w:rsidP="00893D22">
            <w:pPr>
              <w:autoSpaceDE w:val="0"/>
              <w:autoSpaceDN w:val="0"/>
              <w:adjustRightInd w:val="0"/>
              <w:ind w:firstLine="0"/>
              <w:jc w:val="center"/>
              <w:rPr>
                <w:rFonts w:asciiTheme="minorHAnsi" w:hAnsiTheme="minorHAnsi" w:cstheme="minorHAnsi"/>
                <w:szCs w:val="24"/>
              </w:rPr>
            </w:pPr>
          </w:p>
        </w:tc>
      </w:tr>
      <w:tr w:rsidR="00893D22" w:rsidRPr="00500ABC" w14:paraId="7D89A601" w14:textId="77777777" w:rsidTr="009A1BB6">
        <w:trPr>
          <w:trHeight w:val="567"/>
        </w:trPr>
        <w:tc>
          <w:tcPr>
            <w:tcW w:w="510" w:type="dxa"/>
            <w:vMerge/>
            <w:tcBorders>
              <w:top w:val="nil"/>
              <w:bottom w:val="single" w:sz="4" w:space="0" w:color="auto"/>
            </w:tcBorders>
          </w:tcPr>
          <w:p w14:paraId="05C4D805" w14:textId="77777777" w:rsidR="00893D22" w:rsidRPr="00467CEF" w:rsidRDefault="00893D22" w:rsidP="00893D22">
            <w:pPr>
              <w:autoSpaceDE w:val="0"/>
              <w:autoSpaceDN w:val="0"/>
              <w:adjustRightInd w:val="0"/>
              <w:ind w:firstLine="0"/>
              <w:jc w:val="left"/>
              <w:rPr>
                <w:rFonts w:asciiTheme="minorHAnsi" w:hAnsiTheme="minorHAnsi" w:cstheme="minorHAnsi"/>
                <w:szCs w:val="24"/>
              </w:rPr>
            </w:pPr>
          </w:p>
        </w:tc>
        <w:tc>
          <w:tcPr>
            <w:tcW w:w="2126" w:type="dxa"/>
            <w:vMerge/>
            <w:tcBorders>
              <w:top w:val="nil"/>
              <w:bottom w:val="single" w:sz="4" w:space="0" w:color="auto"/>
            </w:tcBorders>
          </w:tcPr>
          <w:p w14:paraId="6B9FED50" w14:textId="77777777" w:rsidR="00893D22" w:rsidRPr="00467CEF" w:rsidRDefault="00893D22" w:rsidP="00893D22">
            <w:pPr>
              <w:autoSpaceDE w:val="0"/>
              <w:autoSpaceDN w:val="0"/>
              <w:adjustRightInd w:val="0"/>
              <w:ind w:firstLine="0"/>
              <w:jc w:val="left"/>
              <w:rPr>
                <w:rFonts w:asciiTheme="minorHAnsi" w:hAnsiTheme="minorHAnsi" w:cstheme="minorHAnsi"/>
                <w:i/>
                <w:szCs w:val="24"/>
              </w:rPr>
            </w:pPr>
          </w:p>
        </w:tc>
        <w:tc>
          <w:tcPr>
            <w:tcW w:w="3798" w:type="dxa"/>
            <w:tcBorders>
              <w:top w:val="nil"/>
              <w:bottom w:val="single" w:sz="4" w:space="0" w:color="auto"/>
            </w:tcBorders>
          </w:tcPr>
          <w:p w14:paraId="71600A6C" w14:textId="4DD160C5" w:rsidR="00893D22" w:rsidRPr="00FE0F76" w:rsidRDefault="00893D22" w:rsidP="00893D22">
            <w:pPr>
              <w:autoSpaceDE w:val="0"/>
              <w:autoSpaceDN w:val="0"/>
              <w:adjustRightInd w:val="0"/>
              <w:ind w:firstLine="0"/>
              <w:jc w:val="left"/>
              <w:rPr>
                <w:rFonts w:asciiTheme="minorHAnsi" w:hAnsiTheme="minorHAnsi" w:cstheme="minorHAnsi"/>
                <w:szCs w:val="24"/>
              </w:rPr>
            </w:pPr>
            <w:r>
              <w:rPr>
                <w:rFonts w:asciiTheme="minorHAnsi" w:hAnsiTheme="minorHAnsi" w:cstheme="minorHAnsi"/>
                <w:szCs w:val="24"/>
              </w:rPr>
              <w:t xml:space="preserve">e. </w:t>
            </w:r>
            <w:r w:rsidRPr="00FE0F76">
              <w:rPr>
                <w:rFonts w:asciiTheme="minorHAnsi" w:hAnsiTheme="minorHAnsi" w:cstheme="minorHAnsi"/>
                <w:i/>
                <w:szCs w:val="24"/>
              </w:rPr>
              <w:t xml:space="preserve">Learning About </w:t>
            </w:r>
            <w:r>
              <w:rPr>
                <w:rFonts w:asciiTheme="minorHAnsi" w:hAnsiTheme="minorHAnsi" w:cstheme="minorHAnsi"/>
                <w:i/>
                <w:szCs w:val="24"/>
              </w:rPr>
              <w:t>a</w:t>
            </w:r>
            <w:r w:rsidRPr="00FE0F76">
              <w:rPr>
                <w:rFonts w:asciiTheme="minorHAnsi" w:hAnsiTheme="minorHAnsi" w:cstheme="minorHAnsi"/>
                <w:i/>
                <w:szCs w:val="24"/>
              </w:rPr>
              <w:t>nd With Digital Technologies</w:t>
            </w:r>
          </w:p>
        </w:tc>
        <w:tc>
          <w:tcPr>
            <w:tcW w:w="709" w:type="dxa"/>
            <w:tcBorders>
              <w:top w:val="nil"/>
              <w:bottom w:val="single" w:sz="4" w:space="0" w:color="auto"/>
            </w:tcBorders>
            <w:shd w:val="clear" w:color="auto" w:fill="auto"/>
          </w:tcPr>
          <w:p w14:paraId="0C7CD4E3" w14:textId="1010219C"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shd w:val="clear" w:color="auto" w:fill="auto"/>
          </w:tcPr>
          <w:p w14:paraId="2BFFC17D" w14:textId="793D6D2B"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single" w:sz="4" w:space="0" w:color="auto"/>
            </w:tcBorders>
          </w:tcPr>
          <w:p w14:paraId="619CF179" w14:textId="2FC4C8D9"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tcPr>
          <w:p w14:paraId="37F4D1A3" w14:textId="375FEA6D"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tcPr>
          <w:p w14:paraId="37D7F19D" w14:textId="27136645"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single" w:sz="4" w:space="0" w:color="auto"/>
            </w:tcBorders>
          </w:tcPr>
          <w:p w14:paraId="74F53505" w14:textId="7C56B232"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567" w:type="dxa"/>
            <w:tcBorders>
              <w:top w:val="nil"/>
              <w:bottom w:val="single" w:sz="4" w:space="0" w:color="auto"/>
            </w:tcBorders>
          </w:tcPr>
          <w:p w14:paraId="47109E7B" w14:textId="68A8D35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single" w:sz="4" w:space="0" w:color="auto"/>
            </w:tcBorders>
          </w:tcPr>
          <w:p w14:paraId="616A62A2" w14:textId="7AC507C4"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709" w:type="dxa"/>
            <w:tcBorders>
              <w:top w:val="nil"/>
              <w:bottom w:val="single" w:sz="4" w:space="0" w:color="auto"/>
            </w:tcBorders>
          </w:tcPr>
          <w:p w14:paraId="52AFCD94" w14:textId="564A972E" w:rsidR="00893D22" w:rsidRPr="00C83E97" w:rsidRDefault="00893D22" w:rsidP="00893D22">
            <w:pPr>
              <w:autoSpaceDE w:val="0"/>
              <w:autoSpaceDN w:val="0"/>
              <w:adjustRightInd w:val="0"/>
              <w:ind w:firstLine="0"/>
              <w:jc w:val="center"/>
              <w:rPr>
                <w:rFonts w:asciiTheme="minorHAnsi" w:hAnsiTheme="minorHAnsi" w:cstheme="minorHAnsi"/>
                <w:szCs w:val="24"/>
              </w:rPr>
            </w:pPr>
            <w:r w:rsidRPr="00C83E97">
              <w:rPr>
                <w:rFonts w:asciiTheme="minorHAnsi" w:hAnsiTheme="minorHAnsi" w:cstheme="minorHAnsi"/>
                <w:szCs w:val="24"/>
              </w:rPr>
              <w:t>√</w:t>
            </w:r>
          </w:p>
        </w:tc>
        <w:tc>
          <w:tcPr>
            <w:tcW w:w="850" w:type="dxa"/>
            <w:vMerge/>
            <w:tcBorders>
              <w:top w:val="nil"/>
              <w:bottom w:val="single" w:sz="4" w:space="0" w:color="auto"/>
            </w:tcBorders>
          </w:tcPr>
          <w:p w14:paraId="578224F6" w14:textId="65824C23" w:rsidR="00893D22" w:rsidRPr="00467CEF" w:rsidRDefault="00893D22" w:rsidP="00893D22">
            <w:pPr>
              <w:autoSpaceDE w:val="0"/>
              <w:autoSpaceDN w:val="0"/>
              <w:adjustRightInd w:val="0"/>
              <w:ind w:firstLine="0"/>
              <w:jc w:val="center"/>
              <w:rPr>
                <w:rFonts w:asciiTheme="minorHAnsi" w:hAnsiTheme="minorHAnsi" w:cstheme="minorHAnsi"/>
                <w:szCs w:val="24"/>
              </w:rPr>
            </w:pPr>
          </w:p>
        </w:tc>
        <w:tc>
          <w:tcPr>
            <w:tcW w:w="850" w:type="dxa"/>
            <w:vMerge/>
            <w:tcBorders>
              <w:top w:val="nil"/>
              <w:bottom w:val="single" w:sz="4" w:space="0" w:color="auto"/>
            </w:tcBorders>
          </w:tcPr>
          <w:p w14:paraId="0DAE94A8" w14:textId="7D483E12" w:rsidR="00893D22" w:rsidRPr="00467CEF" w:rsidRDefault="00893D22" w:rsidP="00893D22">
            <w:pPr>
              <w:autoSpaceDE w:val="0"/>
              <w:autoSpaceDN w:val="0"/>
              <w:adjustRightInd w:val="0"/>
              <w:ind w:firstLine="0"/>
              <w:jc w:val="center"/>
              <w:rPr>
                <w:rFonts w:asciiTheme="minorHAnsi" w:hAnsiTheme="minorHAnsi" w:cstheme="minorHAnsi"/>
                <w:szCs w:val="24"/>
              </w:rPr>
            </w:pPr>
          </w:p>
        </w:tc>
      </w:tr>
    </w:tbl>
    <w:p w14:paraId="16A54907" w14:textId="77777777" w:rsidR="00670945" w:rsidRDefault="00670945" w:rsidP="00670945">
      <w:pPr>
        <w:ind w:firstLine="0"/>
        <w:sectPr w:rsidR="00670945" w:rsidSect="00CC20E3">
          <w:pgSz w:w="16839" w:h="11907" w:orient="landscape" w:code="9"/>
          <w:pgMar w:top="1701" w:right="1701" w:bottom="1701" w:left="1701" w:header="720" w:footer="720" w:gutter="567"/>
          <w:cols w:space="720"/>
          <w:docGrid w:linePitch="360"/>
        </w:sectPr>
      </w:pPr>
    </w:p>
    <w:p w14:paraId="5DEF501B" w14:textId="68558743" w:rsidR="00904DB9" w:rsidRPr="00904DB9" w:rsidRDefault="00904DB9" w:rsidP="00904DB9">
      <w:pPr>
        <w:pStyle w:val="Caption"/>
        <w:rPr>
          <w:lang w:val="id-ID"/>
        </w:rPr>
      </w:pPr>
      <w:r>
        <w:lastRenderedPageBreak/>
        <w:t xml:space="preserve">Lampiran </w:t>
      </w:r>
      <w:r w:rsidR="00B25C99">
        <w:rPr>
          <w:noProof/>
        </w:rPr>
        <w:fldChar w:fldCharType="begin"/>
      </w:r>
      <w:r w:rsidR="00B25C99">
        <w:rPr>
          <w:noProof/>
        </w:rPr>
        <w:instrText xml:space="preserve"> SEQ Lampiran \* ARABIC </w:instrText>
      </w:r>
      <w:r w:rsidR="00B25C99">
        <w:rPr>
          <w:noProof/>
        </w:rPr>
        <w:fldChar w:fldCharType="separate"/>
      </w:r>
      <w:r w:rsidR="00925616">
        <w:rPr>
          <w:noProof/>
        </w:rPr>
        <w:t>2</w:t>
      </w:r>
      <w:r w:rsidR="00B25C99">
        <w:rPr>
          <w:noProof/>
        </w:rPr>
        <w:fldChar w:fldCharType="end"/>
      </w:r>
      <w:r>
        <w:t xml:space="preserve">  </w:t>
      </w:r>
      <w:bookmarkStart w:id="79" w:name="_Toc518671899"/>
      <w:r w:rsidR="003A2985">
        <w:rPr>
          <w:i/>
        </w:rPr>
        <w:t>Activity</w:t>
      </w:r>
      <w:r w:rsidRPr="00904DB9">
        <w:rPr>
          <w:i/>
        </w:rPr>
        <w:t xml:space="preserve"> </w:t>
      </w:r>
      <w:r>
        <w:rPr>
          <w:i/>
        </w:rPr>
        <w:t>D</w:t>
      </w:r>
      <w:r w:rsidRPr="00904DB9">
        <w:rPr>
          <w:i/>
        </w:rPr>
        <w:t>iagram</w:t>
      </w:r>
      <w:bookmarkEnd w:id="79"/>
    </w:p>
    <w:p w14:paraId="40E10F59" w14:textId="77F429EF" w:rsidR="00EB486C"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7D3F59">
        <w:rPr>
          <w:lang w:val="id-ID"/>
        </w:rPr>
        <w:t xml:space="preserve"> </w:t>
      </w:r>
      <w:r w:rsidR="00117DF0">
        <w:t>F</w:t>
      </w:r>
      <w:r w:rsidR="0010379C">
        <w:t>ungsi</w:t>
      </w:r>
      <w:r w:rsidR="004723E8">
        <w:t xml:space="preserve"> Membuat </w:t>
      </w:r>
      <w:r w:rsidR="00447DD6">
        <w:t>Daftar Soal</w:t>
      </w:r>
    </w:p>
    <w:p w14:paraId="1516A69F" w14:textId="77777777" w:rsidR="00117DF0" w:rsidRDefault="00117DF0" w:rsidP="00117DF0">
      <w:pPr>
        <w:pStyle w:val="ListParagraph"/>
        <w:spacing w:after="120" w:line="276" w:lineRule="auto"/>
        <w:ind w:left="425" w:firstLine="0"/>
        <w:contextualSpacing w:val="0"/>
        <w:jc w:val="center"/>
      </w:pPr>
      <w:r>
        <w:rPr>
          <w:noProof/>
        </w:rPr>
        <w:drawing>
          <wp:inline distT="0" distB="0" distL="0" distR="0" wp14:anchorId="71550EE3" wp14:editId="67290709">
            <wp:extent cx="4051935" cy="379466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Daftar Soal.png"/>
                    <pic:cNvPicPr/>
                  </pic:nvPicPr>
                  <pic:blipFill>
                    <a:blip r:embed="rId26">
                      <a:extLst>
                        <a:ext uri="{28A0092B-C50C-407E-A947-70E740481C1C}">
                          <a14:useLocalDpi xmlns:a14="http://schemas.microsoft.com/office/drawing/2010/main" val="0"/>
                        </a:ext>
                      </a:extLst>
                    </a:blip>
                    <a:stretch>
                      <a:fillRect/>
                    </a:stretch>
                  </pic:blipFill>
                  <pic:spPr>
                    <a:xfrm>
                      <a:off x="0" y="0"/>
                      <a:ext cx="4051935" cy="3794669"/>
                    </a:xfrm>
                    <a:prstGeom prst="rect">
                      <a:avLst/>
                    </a:prstGeom>
                  </pic:spPr>
                </pic:pic>
              </a:graphicData>
            </a:graphic>
          </wp:inline>
        </w:drawing>
      </w:r>
    </w:p>
    <w:p w14:paraId="2102DAB6" w14:textId="43A65242" w:rsidR="0010379C"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10379C">
        <w:t xml:space="preserve"> </w:t>
      </w:r>
      <w:r w:rsidR="00117DF0">
        <w:t>F</w:t>
      </w:r>
      <w:r w:rsidR="0010379C">
        <w:t>ungsi</w:t>
      </w:r>
      <w:r w:rsidR="00447DD6">
        <w:t xml:space="preserve"> Mengubah Daftar Soal</w:t>
      </w:r>
    </w:p>
    <w:p w14:paraId="058D2D65" w14:textId="77777777" w:rsidR="00117DF0" w:rsidRDefault="00117DF0" w:rsidP="008025A3">
      <w:pPr>
        <w:pStyle w:val="ListParagraph"/>
        <w:spacing w:after="120" w:line="276" w:lineRule="auto"/>
        <w:ind w:left="425" w:firstLine="0"/>
        <w:contextualSpacing w:val="0"/>
        <w:jc w:val="center"/>
      </w:pPr>
      <w:r>
        <w:rPr>
          <w:noProof/>
        </w:rPr>
        <w:drawing>
          <wp:inline distT="0" distB="0" distL="0" distR="0" wp14:anchorId="2BFFC5C1" wp14:editId="0E523CA8">
            <wp:extent cx="4053600" cy="368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Daftar Soal.png"/>
                    <pic:cNvPicPr/>
                  </pic:nvPicPr>
                  <pic:blipFill>
                    <a:blip r:embed="rId27">
                      <a:extLst>
                        <a:ext uri="{28A0092B-C50C-407E-A947-70E740481C1C}">
                          <a14:useLocalDpi xmlns:a14="http://schemas.microsoft.com/office/drawing/2010/main" val="0"/>
                        </a:ext>
                      </a:extLst>
                    </a:blip>
                    <a:stretch>
                      <a:fillRect/>
                    </a:stretch>
                  </pic:blipFill>
                  <pic:spPr>
                    <a:xfrm>
                      <a:off x="0" y="0"/>
                      <a:ext cx="4053600" cy="3685415"/>
                    </a:xfrm>
                    <a:prstGeom prst="rect">
                      <a:avLst/>
                    </a:prstGeom>
                  </pic:spPr>
                </pic:pic>
              </a:graphicData>
            </a:graphic>
          </wp:inline>
        </w:drawing>
      </w:r>
    </w:p>
    <w:p w14:paraId="141334CA" w14:textId="77777777" w:rsidR="00A63273" w:rsidRPr="00A63273" w:rsidRDefault="00A63273" w:rsidP="00A63273">
      <w:pPr>
        <w:spacing w:after="120" w:line="276" w:lineRule="auto"/>
        <w:ind w:firstLine="0"/>
        <w:jc w:val="left"/>
      </w:pPr>
      <w:r>
        <w:lastRenderedPageBreak/>
        <w:t xml:space="preserve">Lampiran </w:t>
      </w:r>
      <w:proofErr w:type="gramStart"/>
      <w:r w:rsidR="00925616">
        <w:t>2</w:t>
      </w:r>
      <w:r>
        <w:t xml:space="preserve">  Lanjutan</w:t>
      </w:r>
      <w:proofErr w:type="gramEnd"/>
    </w:p>
    <w:p w14:paraId="3FDCEC98" w14:textId="66FF4138" w:rsidR="0010379C"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10379C">
        <w:t xml:space="preserve"> </w:t>
      </w:r>
      <w:r w:rsidR="00117DF0">
        <w:t>F</w:t>
      </w:r>
      <w:r w:rsidR="0010379C">
        <w:t>ungsi</w:t>
      </w:r>
      <w:r w:rsidR="00447DD6">
        <w:t xml:space="preserve"> Menghapus Daftar Soal</w:t>
      </w:r>
    </w:p>
    <w:p w14:paraId="196D5A70" w14:textId="77777777" w:rsidR="00117DF0" w:rsidRDefault="00117DF0" w:rsidP="008025A3">
      <w:pPr>
        <w:pStyle w:val="ListParagraph"/>
        <w:spacing w:after="120" w:line="276" w:lineRule="auto"/>
        <w:ind w:left="425" w:firstLine="0"/>
        <w:contextualSpacing w:val="0"/>
        <w:jc w:val="center"/>
      </w:pPr>
      <w:r>
        <w:rPr>
          <w:noProof/>
        </w:rPr>
        <w:drawing>
          <wp:inline distT="0" distB="0" distL="0" distR="0" wp14:anchorId="03EDADB6" wp14:editId="502DC6D4">
            <wp:extent cx="4053600" cy="356285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Daftar Soal.png"/>
                    <pic:cNvPicPr/>
                  </pic:nvPicPr>
                  <pic:blipFill>
                    <a:blip r:embed="rId28">
                      <a:extLst>
                        <a:ext uri="{28A0092B-C50C-407E-A947-70E740481C1C}">
                          <a14:useLocalDpi xmlns:a14="http://schemas.microsoft.com/office/drawing/2010/main" val="0"/>
                        </a:ext>
                      </a:extLst>
                    </a:blip>
                    <a:stretch>
                      <a:fillRect/>
                    </a:stretch>
                  </pic:blipFill>
                  <pic:spPr>
                    <a:xfrm>
                      <a:off x="0" y="0"/>
                      <a:ext cx="4053600" cy="3562858"/>
                    </a:xfrm>
                    <a:prstGeom prst="rect">
                      <a:avLst/>
                    </a:prstGeom>
                  </pic:spPr>
                </pic:pic>
              </a:graphicData>
            </a:graphic>
          </wp:inline>
        </w:drawing>
      </w:r>
    </w:p>
    <w:p w14:paraId="13333EA7" w14:textId="6C070D7B" w:rsidR="00447DD6"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447DD6">
        <w:t xml:space="preserve"> </w:t>
      </w:r>
      <w:r w:rsidR="00117DF0">
        <w:t>F</w:t>
      </w:r>
      <w:r w:rsidR="00447DD6">
        <w:t>ungsi Mengubah Daftar Pegawai</w:t>
      </w:r>
    </w:p>
    <w:p w14:paraId="2FF7367B" w14:textId="77777777" w:rsidR="00117DF0" w:rsidRDefault="00117DF0" w:rsidP="008025A3">
      <w:pPr>
        <w:pStyle w:val="ListParagraph"/>
        <w:spacing w:after="120" w:line="276" w:lineRule="auto"/>
        <w:ind w:left="425" w:firstLine="0"/>
        <w:contextualSpacing w:val="0"/>
        <w:jc w:val="center"/>
      </w:pPr>
      <w:r>
        <w:rPr>
          <w:noProof/>
        </w:rPr>
        <w:drawing>
          <wp:inline distT="0" distB="0" distL="0" distR="0" wp14:anchorId="07319733" wp14:editId="14822D63">
            <wp:extent cx="4053600" cy="36241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 Daftar Pegawai.png"/>
                    <pic:cNvPicPr/>
                  </pic:nvPicPr>
                  <pic:blipFill>
                    <a:blip r:embed="rId29">
                      <a:extLst>
                        <a:ext uri="{28A0092B-C50C-407E-A947-70E740481C1C}">
                          <a14:useLocalDpi xmlns:a14="http://schemas.microsoft.com/office/drawing/2010/main" val="0"/>
                        </a:ext>
                      </a:extLst>
                    </a:blip>
                    <a:stretch>
                      <a:fillRect/>
                    </a:stretch>
                  </pic:blipFill>
                  <pic:spPr>
                    <a:xfrm>
                      <a:off x="0" y="0"/>
                      <a:ext cx="4053600" cy="3624137"/>
                    </a:xfrm>
                    <a:prstGeom prst="rect">
                      <a:avLst/>
                    </a:prstGeom>
                  </pic:spPr>
                </pic:pic>
              </a:graphicData>
            </a:graphic>
          </wp:inline>
        </w:drawing>
      </w:r>
    </w:p>
    <w:p w14:paraId="39F1CDCC" w14:textId="77777777" w:rsidR="00A63273" w:rsidRDefault="00A63273" w:rsidP="008025A3">
      <w:pPr>
        <w:pStyle w:val="ListParagraph"/>
        <w:spacing w:after="120" w:line="276" w:lineRule="auto"/>
        <w:ind w:left="425" w:firstLine="0"/>
        <w:contextualSpacing w:val="0"/>
        <w:jc w:val="center"/>
      </w:pPr>
    </w:p>
    <w:p w14:paraId="0C70DF08" w14:textId="77777777" w:rsidR="00A63273" w:rsidRPr="00A63273" w:rsidRDefault="00A63273" w:rsidP="00A63273">
      <w:pPr>
        <w:spacing w:after="120" w:line="276" w:lineRule="auto"/>
        <w:ind w:firstLine="0"/>
        <w:jc w:val="left"/>
      </w:pPr>
      <w:r>
        <w:lastRenderedPageBreak/>
        <w:t xml:space="preserve">Lampiran </w:t>
      </w:r>
      <w:proofErr w:type="gramStart"/>
      <w:r w:rsidR="00925616">
        <w:t>2</w:t>
      </w:r>
      <w:r>
        <w:t xml:space="preserve">  Lanjutan</w:t>
      </w:r>
      <w:proofErr w:type="gramEnd"/>
    </w:p>
    <w:p w14:paraId="6128FA2A" w14:textId="58358B0A" w:rsidR="0010379C"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447DD6">
        <w:t xml:space="preserve"> </w:t>
      </w:r>
      <w:r w:rsidR="00117DF0">
        <w:t>F</w:t>
      </w:r>
      <w:r w:rsidR="00447DD6">
        <w:t>ungsi Menghapus Daftar Pegawai</w:t>
      </w:r>
    </w:p>
    <w:p w14:paraId="7C12094D" w14:textId="77777777" w:rsidR="00117DF0" w:rsidRDefault="00117DF0" w:rsidP="008025A3">
      <w:pPr>
        <w:pStyle w:val="ListParagraph"/>
        <w:spacing w:after="120" w:line="276" w:lineRule="auto"/>
        <w:ind w:left="425" w:firstLine="0"/>
        <w:contextualSpacing w:val="0"/>
        <w:jc w:val="center"/>
      </w:pPr>
      <w:r>
        <w:rPr>
          <w:noProof/>
        </w:rPr>
        <w:drawing>
          <wp:inline distT="0" distB="0" distL="0" distR="0" wp14:anchorId="6113E8BC" wp14:editId="53D44FDC">
            <wp:extent cx="4053600" cy="368541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 Daftar Pegawai.png"/>
                    <pic:cNvPicPr/>
                  </pic:nvPicPr>
                  <pic:blipFill>
                    <a:blip r:embed="rId30">
                      <a:extLst>
                        <a:ext uri="{28A0092B-C50C-407E-A947-70E740481C1C}">
                          <a14:useLocalDpi xmlns:a14="http://schemas.microsoft.com/office/drawing/2010/main" val="0"/>
                        </a:ext>
                      </a:extLst>
                    </a:blip>
                    <a:stretch>
                      <a:fillRect/>
                    </a:stretch>
                  </pic:blipFill>
                  <pic:spPr>
                    <a:xfrm>
                      <a:off x="0" y="0"/>
                      <a:ext cx="4053600" cy="3685416"/>
                    </a:xfrm>
                    <a:prstGeom prst="rect">
                      <a:avLst/>
                    </a:prstGeom>
                  </pic:spPr>
                </pic:pic>
              </a:graphicData>
            </a:graphic>
          </wp:inline>
        </w:drawing>
      </w:r>
    </w:p>
    <w:p w14:paraId="5AFBCC54" w14:textId="111FF584" w:rsidR="00447DD6"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447DD6">
        <w:t xml:space="preserve"> </w:t>
      </w:r>
      <w:r w:rsidR="00117DF0">
        <w:t>F</w:t>
      </w:r>
      <w:r w:rsidR="00447DD6">
        <w:t>ungsi Mengubah Level</w:t>
      </w:r>
    </w:p>
    <w:p w14:paraId="08DA8803" w14:textId="77777777" w:rsidR="00117DF0" w:rsidRDefault="00117DF0" w:rsidP="008025A3">
      <w:pPr>
        <w:pStyle w:val="ListParagraph"/>
        <w:spacing w:after="120" w:line="276" w:lineRule="auto"/>
        <w:ind w:left="425" w:firstLine="0"/>
        <w:contextualSpacing w:val="0"/>
        <w:jc w:val="center"/>
      </w:pPr>
      <w:r>
        <w:rPr>
          <w:noProof/>
        </w:rPr>
        <w:drawing>
          <wp:inline distT="0" distB="0" distL="0" distR="0" wp14:anchorId="1308836A" wp14:editId="48A640D7">
            <wp:extent cx="4053600" cy="3747206"/>
            <wp:effectExtent l="0" t="0" r="444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 Level.png"/>
                    <pic:cNvPicPr/>
                  </pic:nvPicPr>
                  <pic:blipFill>
                    <a:blip r:embed="rId31">
                      <a:extLst>
                        <a:ext uri="{28A0092B-C50C-407E-A947-70E740481C1C}">
                          <a14:useLocalDpi xmlns:a14="http://schemas.microsoft.com/office/drawing/2010/main" val="0"/>
                        </a:ext>
                      </a:extLst>
                    </a:blip>
                    <a:stretch>
                      <a:fillRect/>
                    </a:stretch>
                  </pic:blipFill>
                  <pic:spPr>
                    <a:xfrm>
                      <a:off x="0" y="0"/>
                      <a:ext cx="4053600" cy="3747206"/>
                    </a:xfrm>
                    <a:prstGeom prst="rect">
                      <a:avLst/>
                    </a:prstGeom>
                  </pic:spPr>
                </pic:pic>
              </a:graphicData>
            </a:graphic>
          </wp:inline>
        </w:drawing>
      </w:r>
    </w:p>
    <w:p w14:paraId="42A0983B" w14:textId="77777777" w:rsidR="00A63273" w:rsidRPr="00A63273" w:rsidRDefault="00A63273" w:rsidP="00A63273">
      <w:pPr>
        <w:spacing w:after="120" w:line="276" w:lineRule="auto"/>
        <w:ind w:firstLine="0"/>
        <w:jc w:val="left"/>
      </w:pPr>
      <w:r>
        <w:lastRenderedPageBreak/>
        <w:t xml:space="preserve">Lampiran </w:t>
      </w:r>
      <w:proofErr w:type="gramStart"/>
      <w:r w:rsidR="00925616">
        <w:t>2</w:t>
      </w:r>
      <w:r>
        <w:t xml:space="preserve">  Lanjutan</w:t>
      </w:r>
      <w:proofErr w:type="gramEnd"/>
    </w:p>
    <w:p w14:paraId="25FCF1AB" w14:textId="20B390A4" w:rsidR="00F959F8"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447DD6">
        <w:t xml:space="preserve"> </w:t>
      </w:r>
      <w:r w:rsidR="00117DF0">
        <w:t>F</w:t>
      </w:r>
      <w:r w:rsidR="00447DD6">
        <w:t xml:space="preserve">ungsi </w:t>
      </w:r>
      <w:r w:rsidR="00BB5828">
        <w:t xml:space="preserve">Mengunduh </w:t>
      </w:r>
      <w:r w:rsidR="00BB5828" w:rsidRPr="00BB5828">
        <w:rPr>
          <w:i/>
        </w:rPr>
        <w:t xml:space="preserve">Record </w:t>
      </w:r>
      <w:r w:rsidR="00BB5828">
        <w:t>Tes</w:t>
      </w:r>
    </w:p>
    <w:p w14:paraId="73CFE59D" w14:textId="77777777" w:rsidR="00117998" w:rsidRDefault="00117998" w:rsidP="00117998">
      <w:pPr>
        <w:pStyle w:val="ListParagraph"/>
        <w:spacing w:after="120" w:line="276" w:lineRule="auto"/>
        <w:ind w:left="425" w:firstLine="0"/>
        <w:contextualSpacing w:val="0"/>
        <w:jc w:val="center"/>
      </w:pPr>
      <w:r>
        <w:rPr>
          <w:noProof/>
        </w:rPr>
        <w:drawing>
          <wp:inline distT="0" distB="0" distL="0" distR="0" wp14:anchorId="2D124EF3" wp14:editId="326B87C3">
            <wp:extent cx="3858567" cy="251599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duh Record Tes.png"/>
                    <pic:cNvPicPr/>
                  </pic:nvPicPr>
                  <pic:blipFill>
                    <a:blip r:embed="rId32">
                      <a:extLst>
                        <a:ext uri="{28A0092B-C50C-407E-A947-70E740481C1C}">
                          <a14:useLocalDpi xmlns:a14="http://schemas.microsoft.com/office/drawing/2010/main" val="0"/>
                        </a:ext>
                      </a:extLst>
                    </a:blip>
                    <a:stretch>
                      <a:fillRect/>
                    </a:stretch>
                  </pic:blipFill>
                  <pic:spPr>
                    <a:xfrm>
                      <a:off x="0" y="0"/>
                      <a:ext cx="3867714" cy="2521955"/>
                    </a:xfrm>
                    <a:prstGeom prst="rect">
                      <a:avLst/>
                    </a:prstGeom>
                  </pic:spPr>
                </pic:pic>
              </a:graphicData>
            </a:graphic>
          </wp:inline>
        </w:drawing>
      </w:r>
    </w:p>
    <w:p w14:paraId="09A8B698" w14:textId="2E10EA07" w:rsidR="008025A3"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F959F8">
        <w:t xml:space="preserve"> Fungsi </w:t>
      </w:r>
      <w:r w:rsidR="00BB5828">
        <w:t>Meng</w:t>
      </w:r>
      <w:r w:rsidR="008025A3">
        <w:t>ubah Profil Pegawai</w:t>
      </w:r>
    </w:p>
    <w:p w14:paraId="287190C1" w14:textId="77777777" w:rsidR="008025A3" w:rsidRDefault="008025A3" w:rsidP="008025A3">
      <w:pPr>
        <w:pStyle w:val="ListParagraph"/>
        <w:spacing w:after="120" w:line="276" w:lineRule="auto"/>
        <w:ind w:left="425" w:firstLine="0"/>
        <w:contextualSpacing w:val="0"/>
        <w:jc w:val="center"/>
      </w:pPr>
      <w:r>
        <w:rPr>
          <w:noProof/>
        </w:rPr>
        <w:drawing>
          <wp:inline distT="0" distB="0" distL="0" distR="0" wp14:anchorId="62440241" wp14:editId="66175D37">
            <wp:extent cx="4053600" cy="3734949"/>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date Profil Pegawai.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053600" cy="3734949"/>
                    </a:xfrm>
                    <a:prstGeom prst="rect">
                      <a:avLst/>
                    </a:prstGeom>
                  </pic:spPr>
                </pic:pic>
              </a:graphicData>
            </a:graphic>
          </wp:inline>
        </w:drawing>
      </w:r>
    </w:p>
    <w:p w14:paraId="27CB040C" w14:textId="77777777" w:rsidR="00117998" w:rsidRDefault="00117998" w:rsidP="008025A3">
      <w:pPr>
        <w:pStyle w:val="ListParagraph"/>
        <w:spacing w:after="120" w:line="276" w:lineRule="auto"/>
        <w:ind w:left="425" w:firstLine="0"/>
        <w:contextualSpacing w:val="0"/>
        <w:jc w:val="center"/>
      </w:pPr>
    </w:p>
    <w:p w14:paraId="32670239" w14:textId="77777777" w:rsidR="00117998" w:rsidRDefault="00117998" w:rsidP="008025A3">
      <w:pPr>
        <w:pStyle w:val="ListParagraph"/>
        <w:spacing w:after="120" w:line="276" w:lineRule="auto"/>
        <w:ind w:left="425" w:firstLine="0"/>
        <w:contextualSpacing w:val="0"/>
        <w:jc w:val="center"/>
      </w:pPr>
    </w:p>
    <w:p w14:paraId="34CD1196" w14:textId="77777777" w:rsidR="00117998" w:rsidRDefault="00117998" w:rsidP="008025A3">
      <w:pPr>
        <w:pStyle w:val="ListParagraph"/>
        <w:spacing w:after="120" w:line="276" w:lineRule="auto"/>
        <w:ind w:left="425" w:firstLine="0"/>
        <w:contextualSpacing w:val="0"/>
        <w:jc w:val="center"/>
      </w:pPr>
    </w:p>
    <w:p w14:paraId="3A2868E8" w14:textId="77777777" w:rsidR="00117998" w:rsidRDefault="00117998" w:rsidP="008025A3">
      <w:pPr>
        <w:pStyle w:val="ListParagraph"/>
        <w:spacing w:after="120" w:line="276" w:lineRule="auto"/>
        <w:ind w:left="425" w:firstLine="0"/>
        <w:contextualSpacing w:val="0"/>
        <w:jc w:val="center"/>
      </w:pPr>
    </w:p>
    <w:p w14:paraId="3B4D55B6" w14:textId="77777777" w:rsidR="00117998" w:rsidRDefault="00117998" w:rsidP="00117998">
      <w:pPr>
        <w:pStyle w:val="ListParagraph"/>
        <w:spacing w:after="120" w:line="276" w:lineRule="auto"/>
        <w:ind w:left="425" w:firstLine="0"/>
        <w:contextualSpacing w:val="0"/>
        <w:jc w:val="center"/>
      </w:pPr>
    </w:p>
    <w:p w14:paraId="20DE0142" w14:textId="77777777" w:rsidR="00117998" w:rsidRDefault="00117998" w:rsidP="00117998">
      <w:pPr>
        <w:spacing w:after="120" w:line="276" w:lineRule="auto"/>
        <w:ind w:firstLine="0"/>
        <w:jc w:val="left"/>
      </w:pPr>
      <w:r>
        <w:t xml:space="preserve">Lampiran </w:t>
      </w:r>
      <w:proofErr w:type="gramStart"/>
      <w:r>
        <w:t>2  Lanjutan</w:t>
      </w:r>
      <w:proofErr w:type="gramEnd"/>
    </w:p>
    <w:p w14:paraId="7FE30828" w14:textId="3AA6C82F" w:rsidR="00447DD6" w:rsidRDefault="003A2985" w:rsidP="004F0A4D">
      <w:pPr>
        <w:pStyle w:val="ListParagraph"/>
        <w:numPr>
          <w:ilvl w:val="0"/>
          <w:numId w:val="24"/>
        </w:numPr>
        <w:spacing w:after="120" w:line="276" w:lineRule="auto"/>
        <w:ind w:left="425" w:hanging="357"/>
        <w:contextualSpacing w:val="0"/>
        <w:jc w:val="left"/>
      </w:pPr>
      <w:r>
        <w:rPr>
          <w:i/>
        </w:rPr>
        <w:t>Activity</w:t>
      </w:r>
      <w:r w:rsidRPr="00904DB9">
        <w:rPr>
          <w:i/>
        </w:rPr>
        <w:t xml:space="preserve"> </w:t>
      </w:r>
      <w:r>
        <w:rPr>
          <w:i/>
        </w:rPr>
        <w:t>D</w:t>
      </w:r>
      <w:r w:rsidRPr="00904DB9">
        <w:rPr>
          <w:i/>
        </w:rPr>
        <w:t>iagram</w:t>
      </w:r>
      <w:r w:rsidR="007A6189">
        <w:t xml:space="preserve"> Fungsi Menampilkan Hasil Tes</w:t>
      </w:r>
    </w:p>
    <w:p w14:paraId="43BCD5CD" w14:textId="77777777" w:rsidR="007A6189" w:rsidRDefault="007A6189" w:rsidP="007A6189">
      <w:pPr>
        <w:pStyle w:val="ListParagraph"/>
        <w:spacing w:after="120" w:line="276" w:lineRule="auto"/>
        <w:ind w:left="425" w:firstLine="0"/>
        <w:contextualSpacing w:val="0"/>
        <w:jc w:val="center"/>
      </w:pPr>
      <w:r>
        <w:rPr>
          <w:noProof/>
        </w:rPr>
        <w:drawing>
          <wp:inline distT="0" distB="0" distL="0" distR="0" wp14:anchorId="295FEC83" wp14:editId="600115C9">
            <wp:extent cx="4053600" cy="264316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 AD.png"/>
                    <pic:cNvPicPr/>
                  </pic:nvPicPr>
                  <pic:blipFill>
                    <a:blip r:embed="rId34">
                      <a:extLst>
                        <a:ext uri="{28A0092B-C50C-407E-A947-70E740481C1C}">
                          <a14:useLocalDpi xmlns:a14="http://schemas.microsoft.com/office/drawing/2010/main" val="0"/>
                        </a:ext>
                      </a:extLst>
                    </a:blip>
                    <a:stretch>
                      <a:fillRect/>
                    </a:stretch>
                  </pic:blipFill>
                  <pic:spPr>
                    <a:xfrm>
                      <a:off x="0" y="0"/>
                      <a:ext cx="4053600" cy="2643164"/>
                    </a:xfrm>
                    <a:prstGeom prst="rect">
                      <a:avLst/>
                    </a:prstGeom>
                  </pic:spPr>
                </pic:pic>
              </a:graphicData>
            </a:graphic>
          </wp:inline>
        </w:drawing>
      </w:r>
    </w:p>
    <w:p w14:paraId="739BE710" w14:textId="06EB63D3" w:rsidR="007A6189" w:rsidRDefault="007A6189" w:rsidP="007A6189">
      <w:pPr>
        <w:pStyle w:val="ListParagraph"/>
        <w:spacing w:after="120" w:line="276" w:lineRule="auto"/>
        <w:ind w:left="425" w:firstLine="0"/>
        <w:contextualSpacing w:val="0"/>
        <w:jc w:val="center"/>
      </w:pPr>
    </w:p>
    <w:p w14:paraId="3EFC3956" w14:textId="77777777" w:rsidR="00117DF0" w:rsidRPr="004F0A4D" w:rsidRDefault="00117DF0" w:rsidP="008025A3">
      <w:pPr>
        <w:pStyle w:val="ListParagraph"/>
        <w:spacing w:after="120" w:line="276" w:lineRule="auto"/>
        <w:ind w:left="425" w:firstLine="0"/>
        <w:contextualSpacing w:val="0"/>
        <w:jc w:val="center"/>
      </w:pPr>
    </w:p>
    <w:p w14:paraId="6D308110" w14:textId="77777777" w:rsidR="00683C15" w:rsidRDefault="00747882" w:rsidP="00925616">
      <w:pPr>
        <w:pStyle w:val="Caption"/>
      </w:pPr>
      <w:r>
        <w:br w:type="page"/>
      </w:r>
      <w:r w:rsidR="00925616">
        <w:lastRenderedPageBreak/>
        <w:t xml:space="preserve">Lampiran </w:t>
      </w:r>
      <w:r w:rsidR="00B25C99">
        <w:rPr>
          <w:noProof/>
        </w:rPr>
        <w:fldChar w:fldCharType="begin"/>
      </w:r>
      <w:r w:rsidR="00B25C99">
        <w:rPr>
          <w:noProof/>
        </w:rPr>
        <w:instrText xml:space="preserve"> SEQ Lampiran \* ARABIC </w:instrText>
      </w:r>
      <w:r w:rsidR="00B25C99">
        <w:rPr>
          <w:noProof/>
        </w:rPr>
        <w:fldChar w:fldCharType="separate"/>
      </w:r>
      <w:r w:rsidR="00925616">
        <w:rPr>
          <w:noProof/>
        </w:rPr>
        <w:t>3</w:t>
      </w:r>
      <w:r w:rsidR="00B25C99">
        <w:rPr>
          <w:noProof/>
        </w:rPr>
        <w:fldChar w:fldCharType="end"/>
      </w:r>
      <w:r w:rsidR="00925616">
        <w:t xml:space="preserve">  </w:t>
      </w:r>
      <w:bookmarkStart w:id="80" w:name="_Toc518671900"/>
      <w:r w:rsidR="00925616">
        <w:t>Tampilan Halaman Sistem</w:t>
      </w:r>
      <w:bookmarkEnd w:id="80"/>
    </w:p>
    <w:p w14:paraId="78D4476F" w14:textId="203BA74F" w:rsidR="00683C15" w:rsidRDefault="00280D5C" w:rsidP="00683C15">
      <w:pPr>
        <w:pStyle w:val="ListParagraph"/>
        <w:numPr>
          <w:ilvl w:val="0"/>
          <w:numId w:val="40"/>
        </w:numPr>
        <w:spacing w:after="120" w:line="276" w:lineRule="auto"/>
        <w:ind w:left="426" w:hanging="426"/>
        <w:contextualSpacing w:val="0"/>
        <w:jc w:val="left"/>
      </w:pPr>
      <w:r w:rsidRPr="00DD2D92">
        <w:t>Halaman Men</w:t>
      </w:r>
      <w:r>
        <w:t>ambah Daftar Soal</w:t>
      </w:r>
    </w:p>
    <w:p w14:paraId="2B8E4C68" w14:textId="77777777" w:rsidR="00B5723B" w:rsidRDefault="00B5723B" w:rsidP="00B5723B">
      <w:pPr>
        <w:pStyle w:val="ListParagraph"/>
        <w:spacing w:after="120" w:line="276" w:lineRule="auto"/>
        <w:ind w:left="426" w:firstLine="0"/>
        <w:contextualSpacing w:val="0"/>
        <w:jc w:val="left"/>
      </w:pPr>
    </w:p>
    <w:p w14:paraId="02C55AA6" w14:textId="0D15E8EF" w:rsidR="00280D5C" w:rsidRDefault="00280D5C" w:rsidP="00683C15">
      <w:pPr>
        <w:pStyle w:val="ListParagraph"/>
        <w:numPr>
          <w:ilvl w:val="0"/>
          <w:numId w:val="40"/>
        </w:numPr>
        <w:spacing w:after="120" w:line="276" w:lineRule="auto"/>
        <w:ind w:left="426" w:hanging="426"/>
        <w:contextualSpacing w:val="0"/>
        <w:jc w:val="left"/>
      </w:pPr>
      <w:r>
        <w:t>Halaman Mengubah Daftar Soal</w:t>
      </w:r>
    </w:p>
    <w:p w14:paraId="1C95C050" w14:textId="77777777" w:rsidR="00B5723B" w:rsidRDefault="00B5723B" w:rsidP="00B5723B">
      <w:pPr>
        <w:spacing w:after="120" w:line="276" w:lineRule="auto"/>
        <w:ind w:firstLine="0"/>
        <w:jc w:val="left"/>
      </w:pPr>
    </w:p>
    <w:p w14:paraId="68334661" w14:textId="2BEDB1A0" w:rsidR="00280D5C" w:rsidRDefault="00280D5C" w:rsidP="00C162A7">
      <w:pPr>
        <w:pStyle w:val="ListParagraph"/>
        <w:numPr>
          <w:ilvl w:val="0"/>
          <w:numId w:val="40"/>
        </w:numPr>
        <w:spacing w:after="120" w:line="276" w:lineRule="auto"/>
        <w:ind w:left="426" w:hanging="426"/>
        <w:contextualSpacing w:val="0"/>
        <w:jc w:val="left"/>
      </w:pPr>
      <w:r>
        <w:t>Halaman Menghapus Daftar Soal</w:t>
      </w:r>
    </w:p>
    <w:p w14:paraId="58C411AD" w14:textId="77777777" w:rsidR="00B5723B" w:rsidRDefault="00B5723B" w:rsidP="00B5723B">
      <w:pPr>
        <w:spacing w:after="120" w:line="276" w:lineRule="auto"/>
        <w:ind w:firstLine="0"/>
        <w:jc w:val="left"/>
      </w:pPr>
    </w:p>
    <w:p w14:paraId="121FDA4D" w14:textId="19FDC94E" w:rsidR="00280D5C" w:rsidRDefault="00280D5C" w:rsidP="00683C15">
      <w:pPr>
        <w:pStyle w:val="ListParagraph"/>
        <w:numPr>
          <w:ilvl w:val="0"/>
          <w:numId w:val="40"/>
        </w:numPr>
        <w:spacing w:after="120" w:line="276" w:lineRule="auto"/>
        <w:ind w:left="426" w:hanging="426"/>
        <w:contextualSpacing w:val="0"/>
        <w:jc w:val="left"/>
      </w:pPr>
      <w:r>
        <w:t>Halaman Mengubah Daftar Pegawai</w:t>
      </w:r>
    </w:p>
    <w:p w14:paraId="3820625E" w14:textId="77777777" w:rsidR="00B5723B" w:rsidRDefault="00B5723B" w:rsidP="00B5723B">
      <w:pPr>
        <w:spacing w:after="120" w:line="276" w:lineRule="auto"/>
        <w:ind w:firstLine="0"/>
        <w:jc w:val="left"/>
      </w:pPr>
    </w:p>
    <w:p w14:paraId="6B066508" w14:textId="08464C17" w:rsidR="00280D5C" w:rsidRDefault="00280D5C" w:rsidP="00683C15">
      <w:pPr>
        <w:pStyle w:val="ListParagraph"/>
        <w:numPr>
          <w:ilvl w:val="0"/>
          <w:numId w:val="40"/>
        </w:numPr>
        <w:spacing w:after="120" w:line="276" w:lineRule="auto"/>
        <w:ind w:left="426" w:hanging="426"/>
        <w:contextualSpacing w:val="0"/>
        <w:jc w:val="left"/>
      </w:pPr>
      <w:r>
        <w:t>Halaman Menghapus Daftar Pegawai</w:t>
      </w:r>
    </w:p>
    <w:p w14:paraId="0BE1D2EB" w14:textId="77777777" w:rsidR="00B5723B" w:rsidRDefault="00B5723B" w:rsidP="00B5723B">
      <w:pPr>
        <w:spacing w:after="120" w:line="276" w:lineRule="auto"/>
        <w:ind w:firstLine="0"/>
        <w:jc w:val="left"/>
      </w:pPr>
    </w:p>
    <w:p w14:paraId="6F5ED26C" w14:textId="489D45DE" w:rsidR="00280D5C" w:rsidRDefault="00C162A7" w:rsidP="00683C15">
      <w:pPr>
        <w:pStyle w:val="ListParagraph"/>
        <w:numPr>
          <w:ilvl w:val="0"/>
          <w:numId w:val="40"/>
        </w:numPr>
        <w:spacing w:after="120" w:line="276" w:lineRule="auto"/>
        <w:ind w:left="426" w:hanging="426"/>
        <w:contextualSpacing w:val="0"/>
        <w:jc w:val="left"/>
      </w:pPr>
      <w:r>
        <w:t>Halaman Mengubah Level</w:t>
      </w:r>
    </w:p>
    <w:p w14:paraId="548E3794" w14:textId="77777777" w:rsidR="00B5723B" w:rsidRDefault="00B5723B" w:rsidP="00B5723B">
      <w:pPr>
        <w:spacing w:after="120" w:line="276" w:lineRule="auto"/>
        <w:ind w:firstLine="0"/>
        <w:jc w:val="left"/>
      </w:pPr>
    </w:p>
    <w:p w14:paraId="23BB7671" w14:textId="3B0611A5" w:rsidR="00BF4CA5" w:rsidRDefault="00BF4CA5" w:rsidP="00683C15">
      <w:pPr>
        <w:pStyle w:val="ListParagraph"/>
        <w:numPr>
          <w:ilvl w:val="0"/>
          <w:numId w:val="40"/>
        </w:numPr>
        <w:spacing w:after="120" w:line="276" w:lineRule="auto"/>
        <w:ind w:left="426" w:hanging="426"/>
        <w:contextualSpacing w:val="0"/>
        <w:jc w:val="left"/>
      </w:pPr>
      <w:r>
        <w:t xml:space="preserve">Halaman Mengunduh </w:t>
      </w:r>
      <w:r w:rsidRPr="00BF4CA5">
        <w:rPr>
          <w:i/>
        </w:rPr>
        <w:t>Record</w:t>
      </w:r>
      <w:r>
        <w:t xml:space="preserve"> Tes</w:t>
      </w:r>
    </w:p>
    <w:p w14:paraId="72DFBEFB" w14:textId="77777777" w:rsidR="00B5723B" w:rsidRDefault="00B5723B" w:rsidP="00B5723B">
      <w:pPr>
        <w:spacing w:after="120" w:line="276" w:lineRule="auto"/>
        <w:ind w:firstLine="0"/>
        <w:jc w:val="left"/>
      </w:pPr>
    </w:p>
    <w:p w14:paraId="69BB949B" w14:textId="7247F9B6" w:rsidR="00C162A7" w:rsidRDefault="00C162A7" w:rsidP="00683C15">
      <w:pPr>
        <w:pStyle w:val="ListParagraph"/>
        <w:numPr>
          <w:ilvl w:val="0"/>
          <w:numId w:val="40"/>
        </w:numPr>
        <w:spacing w:after="120" w:line="276" w:lineRule="auto"/>
        <w:ind w:left="426" w:hanging="426"/>
        <w:contextualSpacing w:val="0"/>
        <w:jc w:val="left"/>
      </w:pPr>
      <w:r>
        <w:t>Halaman Mengubah Profil Pegawai</w:t>
      </w:r>
    </w:p>
    <w:p w14:paraId="4E439E9F" w14:textId="77777777" w:rsidR="00B5723B" w:rsidRDefault="00B5723B" w:rsidP="00B5723B">
      <w:pPr>
        <w:spacing w:after="120" w:line="276" w:lineRule="auto"/>
        <w:ind w:firstLine="0"/>
        <w:jc w:val="left"/>
      </w:pPr>
    </w:p>
    <w:p w14:paraId="5C40EA0E" w14:textId="5DA90A37" w:rsidR="0022260D" w:rsidRDefault="00C162A7" w:rsidP="0022260D">
      <w:pPr>
        <w:pStyle w:val="ListParagraph"/>
        <w:numPr>
          <w:ilvl w:val="0"/>
          <w:numId w:val="40"/>
        </w:numPr>
        <w:spacing w:after="120" w:line="276" w:lineRule="auto"/>
        <w:ind w:left="426" w:hanging="426"/>
        <w:contextualSpacing w:val="0"/>
        <w:jc w:val="left"/>
      </w:pPr>
      <w:r>
        <w:t xml:space="preserve">Halaman </w:t>
      </w:r>
      <w:r w:rsidR="0022260D">
        <w:t>Menampilkan Hasil Tes</w:t>
      </w:r>
    </w:p>
    <w:p w14:paraId="38F9D3AC" w14:textId="77777777" w:rsidR="00B5723B" w:rsidRDefault="00B5723B" w:rsidP="00B5723B">
      <w:pPr>
        <w:spacing w:after="120" w:line="276" w:lineRule="auto"/>
        <w:ind w:firstLine="0"/>
        <w:jc w:val="left"/>
      </w:pPr>
    </w:p>
    <w:p w14:paraId="5C97BC87" w14:textId="561C6BC5" w:rsidR="00B5723B" w:rsidRDefault="0022260D" w:rsidP="0022260D">
      <w:pPr>
        <w:pStyle w:val="ListParagraph"/>
        <w:numPr>
          <w:ilvl w:val="0"/>
          <w:numId w:val="40"/>
        </w:numPr>
        <w:spacing w:after="120" w:line="276" w:lineRule="auto"/>
        <w:ind w:left="426" w:hanging="426"/>
        <w:contextualSpacing w:val="0"/>
        <w:jc w:val="left"/>
      </w:pPr>
      <w:r>
        <w:t xml:space="preserve">Halaman </w:t>
      </w:r>
      <w:r w:rsidR="00C162A7">
        <w:t>Mengunduh Sertifikat</w:t>
      </w:r>
    </w:p>
    <w:p w14:paraId="32E96AED" w14:textId="77777777" w:rsidR="00D008A8" w:rsidRDefault="00D008A8" w:rsidP="00D008A8">
      <w:pPr>
        <w:pStyle w:val="ListParagraph"/>
      </w:pPr>
    </w:p>
    <w:p w14:paraId="1B5F526A" w14:textId="77777777" w:rsidR="00D008A8" w:rsidRDefault="00D008A8" w:rsidP="00D008A8">
      <w:pPr>
        <w:pStyle w:val="ListParagraph"/>
        <w:spacing w:after="120" w:line="276" w:lineRule="auto"/>
        <w:ind w:left="426" w:firstLine="0"/>
        <w:contextualSpacing w:val="0"/>
        <w:jc w:val="left"/>
      </w:pPr>
    </w:p>
    <w:p w14:paraId="4428782F" w14:textId="77777777" w:rsidR="00B5723B" w:rsidRPr="00B5723B" w:rsidRDefault="00B5723B" w:rsidP="00B5723B">
      <w:pPr>
        <w:pStyle w:val="ListParagraph"/>
        <w:rPr>
          <w:b/>
          <w:sz w:val="28"/>
        </w:rPr>
      </w:pPr>
    </w:p>
    <w:p w14:paraId="415FFC91" w14:textId="1D1C2A84" w:rsidR="0023635A" w:rsidRPr="00747882" w:rsidRDefault="0023635A" w:rsidP="0022260D">
      <w:pPr>
        <w:pStyle w:val="ListParagraph"/>
        <w:numPr>
          <w:ilvl w:val="0"/>
          <w:numId w:val="40"/>
        </w:numPr>
        <w:spacing w:after="120" w:line="276" w:lineRule="auto"/>
        <w:ind w:left="426" w:hanging="426"/>
        <w:contextualSpacing w:val="0"/>
        <w:jc w:val="left"/>
      </w:pPr>
      <w:r w:rsidRPr="0022260D">
        <w:rPr>
          <w:b/>
          <w:sz w:val="28"/>
        </w:rPr>
        <w:br w:type="page"/>
      </w:r>
    </w:p>
    <w:p w14:paraId="1A692C95" w14:textId="77777777" w:rsidR="008B448A" w:rsidRPr="00B7685B" w:rsidRDefault="008B448A" w:rsidP="008B448A">
      <w:pPr>
        <w:ind w:firstLine="0"/>
        <w:jc w:val="center"/>
        <w:rPr>
          <w:b/>
          <w:sz w:val="28"/>
        </w:rPr>
      </w:pPr>
      <w:r>
        <w:rPr>
          <w:b/>
          <w:sz w:val="28"/>
        </w:rPr>
        <w:lastRenderedPageBreak/>
        <w:t>RIWAYAT HIDUP</w:t>
      </w:r>
    </w:p>
    <w:p w14:paraId="4FE004CE" w14:textId="77777777" w:rsidR="008B448A" w:rsidRDefault="008B448A" w:rsidP="005848C3">
      <w:pPr>
        <w:pStyle w:val="Paragraf"/>
        <w:rPr>
          <w:lang w:val="en-US"/>
        </w:rPr>
      </w:pPr>
    </w:p>
    <w:p w14:paraId="602520E9" w14:textId="77777777" w:rsidR="008B448A" w:rsidRDefault="008B448A" w:rsidP="005848C3">
      <w:pPr>
        <w:pStyle w:val="Paragraf"/>
        <w:rPr>
          <w:lang w:val="en-US"/>
        </w:rPr>
      </w:pPr>
    </w:p>
    <w:p w14:paraId="0B6C6ED4" w14:textId="77777777" w:rsidR="005848C3" w:rsidRDefault="005B216A" w:rsidP="005848C3">
      <w:pPr>
        <w:pStyle w:val="Paragraf"/>
        <w:rPr>
          <w:lang w:val="en-US"/>
        </w:rPr>
      </w:pPr>
      <w:r w:rsidRPr="005B216A">
        <w:rPr>
          <w:lang w:val="en-US"/>
        </w:rPr>
        <w:t>Pen</w:t>
      </w:r>
      <w:r>
        <w:rPr>
          <w:lang w:val="en-US"/>
        </w:rPr>
        <w:t>ulis lahir di Banyumas pada tanggal 19 November 1995, anak pertama dari pasangan Maiyulir (</w:t>
      </w:r>
      <w:r w:rsidR="00AC6404">
        <w:rPr>
          <w:lang w:val="en-US"/>
        </w:rPr>
        <w:t>A</w:t>
      </w:r>
      <w:r>
        <w:rPr>
          <w:lang w:val="en-US"/>
        </w:rPr>
        <w:t>lm) dan Waginah. Penulis lulus dari SMAN Jatilawang pada tahun 2014. Pada tahun yang sama lulus SNMPTN dan diterima di Departemen Ilmu Komputer, Fakultas Matematika dan Ilmu Pengetahuan Alam (FMIPA) Institut Pertanian Bogor.</w:t>
      </w:r>
    </w:p>
    <w:p w14:paraId="59E468DF" w14:textId="26F6E927" w:rsidR="005B216A" w:rsidRPr="005B216A" w:rsidRDefault="005B216A" w:rsidP="005848C3">
      <w:pPr>
        <w:pStyle w:val="Paragraf"/>
        <w:rPr>
          <w:lang w:val="en-US"/>
        </w:rPr>
      </w:pPr>
      <w:r>
        <w:rPr>
          <w:lang w:val="en-US"/>
        </w:rPr>
        <w:t>Selama mengikuti perkuliahan, penulis pernah m</w:t>
      </w:r>
      <w:r w:rsidR="005E78F7">
        <w:rPr>
          <w:lang w:val="en-US"/>
        </w:rPr>
        <w:t xml:space="preserve">enjadi Bendahara Badan Pengawas Himpunan Ilmu Komputer (HIMALKOM) periode 2015/2016 dan mengikuti beberapa kegiatan kepanitiaan yang ada di Institut Pertanian Bogor. Pada tahun 2016, penulis mulai mengikuti beberapa kompetisi terkait bidang terapan Ilmu Komputer seperti IBM </w:t>
      </w:r>
      <w:r w:rsidR="005E78F7" w:rsidRPr="0047689E">
        <w:rPr>
          <w:i/>
          <w:lang w:val="en-US"/>
        </w:rPr>
        <w:t>Linux Challeng</w:t>
      </w:r>
      <w:r w:rsidR="00A40E09" w:rsidRPr="0047689E">
        <w:rPr>
          <w:i/>
          <w:lang w:val="en-US"/>
        </w:rPr>
        <w:t>e</w:t>
      </w:r>
      <w:r w:rsidR="0046574D">
        <w:rPr>
          <w:lang w:val="en-US"/>
        </w:rPr>
        <w:t xml:space="preserve"> dan sebagai Pemakalan di Seminar Nasional Ilmiah 2018 dari Departemen Ilmu Komputer</w:t>
      </w:r>
      <w:r w:rsidR="005E78F7">
        <w:rPr>
          <w:lang w:val="en-US"/>
        </w:rPr>
        <w:t>. Penulis juga pernah mengikuti Praktik Kerja Lapang (PKL) di Pusat Studi Biofarmaka Tropika (TropBRC)</w:t>
      </w:r>
      <w:r w:rsidR="00F50132">
        <w:rPr>
          <w:lang w:val="en-US"/>
        </w:rPr>
        <w:t xml:space="preserve"> IPB</w:t>
      </w:r>
      <w:r w:rsidR="005E78F7">
        <w:rPr>
          <w:lang w:val="en-US"/>
        </w:rPr>
        <w:t>.</w:t>
      </w:r>
    </w:p>
    <w:p w14:paraId="2A981325" w14:textId="77777777" w:rsidR="005848C3" w:rsidRPr="005848C3" w:rsidRDefault="005848C3" w:rsidP="005848C3"/>
    <w:sectPr w:rsidR="005848C3" w:rsidRPr="005848C3" w:rsidSect="003D4756">
      <w:pgSz w:w="11907" w:h="16839" w:code="9"/>
      <w:pgMar w:top="1701" w:right="1701" w:bottom="1701" w:left="1701" w:header="720" w:footer="720" w:gutter="56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widia sereniti" w:date="2018-05-29T09:14:00Z" w:initials="ws">
    <w:p w14:paraId="219A798F" w14:textId="77777777" w:rsidR="00071F14" w:rsidRDefault="00071F14" w:rsidP="00135BA7">
      <w:pPr>
        <w:pStyle w:val="CommentText"/>
        <w:ind w:firstLine="0"/>
      </w:pPr>
      <w:r>
        <w:rPr>
          <w:rStyle w:val="CommentReference"/>
        </w:rPr>
        <w:annotationRef/>
      </w:r>
      <w:r>
        <w:t>Harus diganti, belum ada timer</w:t>
      </w:r>
    </w:p>
  </w:comment>
  <w:comment w:id="69" w:author="widia sereniti" w:date="2018-07-03T17:01:00Z" w:initials="ws">
    <w:p w14:paraId="6A5CFD44" w14:textId="30C1E1AF" w:rsidR="00071F14" w:rsidRDefault="00071F14" w:rsidP="00D85605">
      <w:pPr>
        <w:pStyle w:val="CommentText"/>
        <w:ind w:firstLine="0"/>
      </w:pPr>
      <w:r>
        <w:rPr>
          <w:rStyle w:val="CommentReference"/>
        </w:rPr>
        <w:annotationRef/>
      </w:r>
      <w:r>
        <w:t>Ganti yang ada capnya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9A798F" w15:done="0"/>
  <w15:commentEx w15:paraId="6A5CF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9A798F" w16cid:durableId="1EB7985E"/>
  <w16cid:commentId w16cid:paraId="6A5CFD44" w16cid:durableId="1EE62A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021A2" w14:textId="77777777" w:rsidR="00F6042C" w:rsidRDefault="00F6042C" w:rsidP="002A32FD">
      <w:r>
        <w:separator/>
      </w:r>
    </w:p>
  </w:endnote>
  <w:endnote w:type="continuationSeparator" w:id="0">
    <w:p w14:paraId="3D3A3F3C" w14:textId="77777777" w:rsidR="00F6042C" w:rsidRDefault="00F6042C"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Yu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2E0E" w14:textId="77777777" w:rsidR="00F6042C" w:rsidRDefault="00F6042C" w:rsidP="002A32FD">
      <w:r>
        <w:separator/>
      </w:r>
    </w:p>
  </w:footnote>
  <w:footnote w:type="continuationSeparator" w:id="0">
    <w:p w14:paraId="00D46716" w14:textId="77777777" w:rsidR="00F6042C" w:rsidRDefault="00F6042C"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3915" w14:textId="77777777" w:rsidR="00071F14" w:rsidRDefault="00071F14" w:rsidP="00367A2B">
    <w:pPr>
      <w:pStyle w:val="Header"/>
    </w:pPr>
  </w:p>
  <w:p w14:paraId="3296D2BD" w14:textId="77777777" w:rsidR="00071F14" w:rsidRDefault="00071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BF2EB" w14:textId="77777777" w:rsidR="00071F14" w:rsidRDefault="00071F14">
    <w:pPr>
      <w:pStyle w:val="Header"/>
    </w:pPr>
  </w:p>
  <w:p w14:paraId="237313DD" w14:textId="77777777" w:rsidR="00071F14" w:rsidRDefault="00071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EndPr/>
    <w:sdtContent>
      <w:p w14:paraId="425ABE4D" w14:textId="77777777" w:rsidR="00071F14" w:rsidRDefault="00071F14">
        <w:pPr>
          <w:pStyle w:val="Header"/>
        </w:pPr>
        <w:r>
          <w:fldChar w:fldCharType="begin"/>
        </w:r>
        <w:r>
          <w:instrText xml:space="preserve"> PAGE   \* MERGEFORMAT </w:instrText>
        </w:r>
        <w:r>
          <w:fldChar w:fldCharType="separate"/>
        </w:r>
        <w:r>
          <w:rPr>
            <w:noProof/>
          </w:rPr>
          <w:t>ii</w:t>
        </w:r>
        <w:r>
          <w:rPr>
            <w:noProof/>
          </w:rPr>
          <w:fldChar w:fldCharType="end"/>
        </w:r>
      </w:p>
    </w:sdtContent>
  </w:sdt>
  <w:p w14:paraId="2E43665E" w14:textId="77777777" w:rsidR="00071F14" w:rsidRDefault="00071F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2A38" w14:textId="77777777" w:rsidR="00071F14" w:rsidRDefault="00071F14">
    <w:pPr>
      <w:pStyle w:val="Header"/>
    </w:pPr>
    <w:r>
      <w:rPr>
        <w:noProof/>
        <w:lang w:val="id-ID" w:eastAsia="id-ID"/>
      </w:rPr>
      <mc:AlternateContent>
        <mc:Choice Requires="wps">
          <w:drawing>
            <wp:anchor distT="0" distB="0" distL="114300" distR="114300" simplePos="0" relativeHeight="251670528" behindDoc="0" locked="0" layoutInCell="1" allowOverlap="0" wp14:anchorId="1892EEFA" wp14:editId="57E6AEFB">
              <wp:simplePos x="0" y="0"/>
              <wp:positionH relativeFrom="margin">
                <wp:align>left</wp:align>
              </wp:positionH>
              <wp:positionV relativeFrom="page">
                <wp:posOffset>720090</wp:posOffset>
              </wp:positionV>
              <wp:extent cx="1317625" cy="285115"/>
              <wp:effectExtent l="7620" t="7620" r="8255" b="1206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090ABE80" w14:textId="77777777" w:rsidR="00071F14" w:rsidRDefault="00071F14" w:rsidP="004D78CD">
                          <w:pPr>
                            <w:ind w:firstLine="0"/>
                            <w:jc w:val="left"/>
                          </w:pPr>
                          <w:r>
                            <w:fldChar w:fldCharType="begin"/>
                          </w:r>
                          <w:r>
                            <w:instrText xml:space="preserve"> PAGE   \* MERGEFORMAT </w:instrText>
                          </w:r>
                          <w:r>
                            <w:fldChar w:fldCharType="separate"/>
                          </w:r>
                          <w:r>
                            <w:rPr>
                              <w:noProof/>
                            </w:rPr>
                            <w:t>22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92EEFA" id="_x0000_t202" coordsize="21600,21600" o:spt="202" path="m,l,21600r21600,l21600,xe">
              <v:stroke joinstyle="miter"/>
              <v:path gradientshapeok="t" o:connecttype="rect"/>
            </v:shapetype>
            <v:shape id="Text Box 19" o:spid="_x0000_s103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14:paraId="090ABE80" w14:textId="77777777" w:rsidR="00071F14" w:rsidRDefault="00071F14" w:rsidP="004D78CD">
                    <w:pPr>
                      <w:ind w:firstLine="0"/>
                      <w:jc w:val="left"/>
                    </w:pPr>
                    <w:r>
                      <w:fldChar w:fldCharType="begin"/>
                    </w:r>
                    <w:r>
                      <w:instrText xml:space="preserve"> PAGE   \* MERGEFORMAT </w:instrText>
                    </w:r>
                    <w:r>
                      <w:fldChar w:fldCharType="separate"/>
                    </w:r>
                    <w:r>
                      <w:rPr>
                        <w:noProof/>
                      </w:rPr>
                      <w:t>22</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9AE89" w14:textId="77777777" w:rsidR="00071F14" w:rsidRDefault="00071F14">
    <w:pPr>
      <w:pStyle w:val="Header"/>
    </w:pPr>
    <w:r>
      <w:rPr>
        <w:noProof/>
        <w:lang w:val="id-ID" w:eastAsia="id-ID"/>
      </w:rPr>
      <mc:AlternateContent>
        <mc:Choice Requires="wps">
          <w:drawing>
            <wp:anchor distT="0" distB="0" distL="114300" distR="114300" simplePos="0" relativeHeight="251667456" behindDoc="0" locked="0" layoutInCell="1" allowOverlap="0" wp14:anchorId="47D3BBEF" wp14:editId="20DD971E">
              <wp:simplePos x="0" y="0"/>
              <wp:positionH relativeFrom="margin">
                <wp:align>right</wp:align>
              </wp:positionH>
              <wp:positionV relativeFrom="page">
                <wp:posOffset>720090</wp:posOffset>
              </wp:positionV>
              <wp:extent cx="1317625" cy="285115"/>
              <wp:effectExtent l="12065" t="7620" r="13335" b="1206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7A5DF970" w14:textId="77777777" w:rsidR="00071F14" w:rsidRDefault="00071F14" w:rsidP="00560759">
                          <w:pPr>
                            <w:ind w:firstLine="0"/>
                            <w:jc w:val="right"/>
                          </w:pPr>
                          <w:r>
                            <w:fldChar w:fldCharType="begin"/>
                          </w:r>
                          <w:r>
                            <w:instrText xml:space="preserve"> PAGE   \* MERGEFORMAT </w:instrText>
                          </w:r>
                          <w:r>
                            <w:fldChar w:fldCharType="separate"/>
                          </w:r>
                          <w:r>
                            <w:rPr>
                              <w:noProof/>
                            </w:rPr>
                            <w:t>23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D3BBEF" id="_x0000_t202" coordsize="21600,21600" o:spt="202" path="m,l,21600r21600,l21600,xe">
              <v:stroke joinstyle="miter"/>
              <v:path gradientshapeok="t" o:connecttype="rect"/>
            </v:shapetype>
            <v:shape id="Text Box 11" o:spid="_x0000_s103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14:paraId="7A5DF970" w14:textId="77777777" w:rsidR="00071F14" w:rsidRDefault="00071F14" w:rsidP="00560759">
                    <w:pPr>
                      <w:ind w:firstLine="0"/>
                      <w:jc w:val="right"/>
                    </w:pPr>
                    <w:r>
                      <w:fldChar w:fldCharType="begin"/>
                    </w:r>
                    <w:r>
                      <w:instrText xml:space="preserve"> PAGE   \* MERGEFORMAT </w:instrText>
                    </w:r>
                    <w:r>
                      <w:fldChar w:fldCharType="separate"/>
                    </w:r>
                    <w:r>
                      <w:rPr>
                        <w:noProof/>
                      </w:rPr>
                      <w:t>23</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524926"/>
      <w:docPartObj>
        <w:docPartGallery w:val="Page Numbers (Top of Page)"/>
        <w:docPartUnique/>
      </w:docPartObj>
    </w:sdtPr>
    <w:sdtEndPr>
      <w:rPr>
        <w:noProof/>
      </w:rPr>
    </w:sdtEndPr>
    <w:sdtContent>
      <w:p w14:paraId="11B6D675" w14:textId="77777777" w:rsidR="00071F14" w:rsidRDefault="00071F14">
        <w:pPr>
          <w:pStyle w:val="Header"/>
          <w:jc w:val="right"/>
        </w:pPr>
      </w:p>
      <w:p w14:paraId="2E4DF915" w14:textId="77777777" w:rsidR="00071F14" w:rsidRDefault="00071F14">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00596569" w14:textId="77777777" w:rsidR="00071F14" w:rsidRDefault="00071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97E53"/>
    <w:multiLevelType w:val="hybridMultilevel"/>
    <w:tmpl w:val="F010571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15B3826"/>
    <w:multiLevelType w:val="hybridMultilevel"/>
    <w:tmpl w:val="840AF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135F81"/>
    <w:multiLevelType w:val="hybridMultilevel"/>
    <w:tmpl w:val="2ACE88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7D5C2D"/>
    <w:multiLevelType w:val="hybridMultilevel"/>
    <w:tmpl w:val="09C2D31C"/>
    <w:lvl w:ilvl="0" w:tplc="6B7831BA">
      <w:start w:val="1"/>
      <w:numFmt w:val="decimal"/>
      <w:lvlText w:val="%1"/>
      <w:lvlJc w:val="left"/>
      <w:pPr>
        <w:ind w:left="720" w:hanging="360"/>
      </w:pPr>
      <w:rPr>
        <w:rFonts w:ascii="Times New Roman" w:hAnsi="Times New Roman" w:cs="Times New Roman" w:hint="default"/>
        <w:i w:val="0"/>
        <w:sz w:val="22"/>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B10F13"/>
    <w:multiLevelType w:val="hybridMultilevel"/>
    <w:tmpl w:val="E470509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59501E"/>
    <w:multiLevelType w:val="hybridMultilevel"/>
    <w:tmpl w:val="2D60127A"/>
    <w:lvl w:ilvl="0" w:tplc="8492594C">
      <w:start w:val="1"/>
      <w:numFmt w:val="decimal"/>
      <w:lvlText w:val="%1."/>
      <w:lvlJc w:val="left"/>
      <w:pPr>
        <w:ind w:left="720" w:hanging="360"/>
      </w:pPr>
      <w:rPr>
        <w:i w:val="0"/>
      </w:rPr>
    </w:lvl>
    <w:lvl w:ilvl="1" w:tplc="19B0FE2E">
      <w:start w:val="1"/>
      <w:numFmt w:val="lowerLetter"/>
      <w:lvlText w:val="%2."/>
      <w:lvlJc w:val="left"/>
      <w:pPr>
        <w:ind w:left="1440" w:hanging="360"/>
      </w:pPr>
      <w:rPr>
        <w:i w:val="0"/>
      </w:rPr>
    </w:lvl>
    <w:lvl w:ilvl="2" w:tplc="0421001B">
      <w:start w:val="1"/>
      <w:numFmt w:val="lowerRoman"/>
      <w:lvlText w:val="%3."/>
      <w:lvlJc w:val="right"/>
      <w:pPr>
        <w:ind w:left="2160" w:hanging="180"/>
      </w:pPr>
    </w:lvl>
    <w:lvl w:ilvl="3" w:tplc="E18ECA8E">
      <w:start w:val="1"/>
      <w:numFmt w:val="decimal"/>
      <w:lvlText w:val="%4."/>
      <w:lvlJc w:val="left"/>
      <w:pPr>
        <w:ind w:left="2880" w:hanging="360"/>
      </w:pPr>
      <w:rPr>
        <w:i w:val="0"/>
      </w:rPr>
    </w:lvl>
    <w:lvl w:ilvl="4" w:tplc="0421000F">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1481400A"/>
    <w:multiLevelType w:val="hybridMultilevel"/>
    <w:tmpl w:val="1C10E962"/>
    <w:lvl w:ilvl="0" w:tplc="DBF01BEA">
      <w:start w:val="1"/>
      <w:numFmt w:val="lowerLetter"/>
      <w:lvlText w:val="%1."/>
      <w:lvlJc w:val="left"/>
      <w:pPr>
        <w:ind w:left="1287" w:hanging="360"/>
      </w:pPr>
      <w:rPr>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17A9557E"/>
    <w:multiLevelType w:val="hybridMultilevel"/>
    <w:tmpl w:val="F5381FA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7A7B23"/>
    <w:multiLevelType w:val="hybridMultilevel"/>
    <w:tmpl w:val="99F0F4B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15:restartNumberingAfterBreak="0">
    <w:nsid w:val="25B82F7B"/>
    <w:multiLevelType w:val="hybridMultilevel"/>
    <w:tmpl w:val="0744F58E"/>
    <w:lvl w:ilvl="0" w:tplc="0421000F">
      <w:start w:val="1"/>
      <w:numFmt w:val="decimal"/>
      <w:lvlText w:val="%1."/>
      <w:lvlJc w:val="left"/>
      <w:pPr>
        <w:ind w:left="720" w:hanging="360"/>
      </w:pPr>
      <w:rPr>
        <w:rFonts w:ascii="Times New Roman" w:hAnsi="Times New Roman" w:cs="Times New Roman"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261D6358"/>
    <w:multiLevelType w:val="hybridMultilevel"/>
    <w:tmpl w:val="055E61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C0347"/>
    <w:multiLevelType w:val="hybridMultilevel"/>
    <w:tmpl w:val="E1CE5B34"/>
    <w:lvl w:ilvl="0" w:tplc="744AC6D6">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2C0153"/>
    <w:multiLevelType w:val="hybridMultilevel"/>
    <w:tmpl w:val="04044E88"/>
    <w:lvl w:ilvl="0" w:tplc="0D7CBD4E">
      <w:start w:val="1"/>
      <w:numFmt w:val="lowerLetter"/>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329961B3"/>
    <w:multiLevelType w:val="multilevel"/>
    <w:tmpl w:val="4328B688"/>
    <w:lvl w:ilvl="0">
      <w:start w:val="1"/>
      <w:numFmt w:val="decimal"/>
      <w:lvlText w:val="%1."/>
      <w:lvlJc w:val="left"/>
      <w:pPr>
        <w:ind w:left="927" w:firstLine="567"/>
      </w:pPr>
      <w:rPr>
        <w:i w:val="0"/>
      </w:rPr>
    </w:lvl>
    <w:lvl w:ilvl="1">
      <w:start w:val="1"/>
      <w:numFmt w:val="lowerLetter"/>
      <w:lvlText w:val="%2."/>
      <w:lvlJc w:val="left"/>
      <w:pPr>
        <w:ind w:left="2399" w:firstLine="1287"/>
      </w:pPr>
      <w:rPr>
        <w:i w:val="0"/>
      </w:r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16" w15:restartNumberingAfterBreak="0">
    <w:nsid w:val="34D518C5"/>
    <w:multiLevelType w:val="hybridMultilevel"/>
    <w:tmpl w:val="C25A9F8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353C75B1"/>
    <w:multiLevelType w:val="hybridMultilevel"/>
    <w:tmpl w:val="5F2ED7C4"/>
    <w:lvl w:ilvl="0" w:tplc="F2425FD2">
      <w:start w:val="1"/>
      <w:numFmt w:val="decimal"/>
      <w:lvlText w:val="%1."/>
      <w:lvlJc w:val="left"/>
      <w:pPr>
        <w:ind w:left="1004" w:hanging="360"/>
      </w:pPr>
      <w:rPr>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 w15:restartNumberingAfterBreak="0">
    <w:nsid w:val="36E93FDC"/>
    <w:multiLevelType w:val="hybridMultilevel"/>
    <w:tmpl w:val="1EB205C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15:restartNumberingAfterBreak="0">
    <w:nsid w:val="39786025"/>
    <w:multiLevelType w:val="multilevel"/>
    <w:tmpl w:val="E7CE7F8E"/>
    <w:lvl w:ilvl="0">
      <w:start w:val="1"/>
      <w:numFmt w:val="decimal"/>
      <w:lvlText w:val="%1."/>
      <w:lvlJc w:val="left"/>
      <w:pPr>
        <w:ind w:left="927" w:firstLine="567"/>
      </w:pPr>
      <w:rPr>
        <w:i w:val="0"/>
        <w:sz w:val="24"/>
      </w:rPr>
    </w:lvl>
    <w:lvl w:ilvl="1">
      <w:start w:val="1"/>
      <w:numFmt w:val="lowerLetter"/>
      <w:lvlText w:val="%2."/>
      <w:lvlJc w:val="left"/>
      <w:pPr>
        <w:ind w:left="2399" w:firstLine="1287"/>
      </w:pPr>
      <w:rPr>
        <w:i w:val="0"/>
      </w:r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20" w15:restartNumberingAfterBreak="0">
    <w:nsid w:val="406933DC"/>
    <w:multiLevelType w:val="hybridMultilevel"/>
    <w:tmpl w:val="8B82609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62489F"/>
    <w:multiLevelType w:val="hybridMultilevel"/>
    <w:tmpl w:val="BEBA9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CD26199"/>
    <w:multiLevelType w:val="hybridMultilevel"/>
    <w:tmpl w:val="DB20FC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EC22D1A"/>
    <w:multiLevelType w:val="hybridMultilevel"/>
    <w:tmpl w:val="550E62CA"/>
    <w:lvl w:ilvl="0" w:tplc="7F2AEE4C">
      <w:start w:val="1"/>
      <w:numFmt w:val="decimal"/>
      <w:lvlText w:val="%1."/>
      <w:lvlJc w:val="left"/>
      <w:pPr>
        <w:ind w:left="1004" w:hanging="360"/>
      </w:pPr>
      <w:rPr>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 w15:restartNumberingAfterBreak="0">
    <w:nsid w:val="4F0E1ADF"/>
    <w:multiLevelType w:val="hybridMultilevel"/>
    <w:tmpl w:val="1E88AC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7F6F70"/>
    <w:multiLevelType w:val="hybridMultilevel"/>
    <w:tmpl w:val="BEBA9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0B3448"/>
    <w:multiLevelType w:val="hybridMultilevel"/>
    <w:tmpl w:val="02748A40"/>
    <w:lvl w:ilvl="0" w:tplc="21B0DB88">
      <w:start w:val="1"/>
      <w:numFmt w:val="decimal"/>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15:restartNumberingAfterBreak="0">
    <w:nsid w:val="59350B81"/>
    <w:multiLevelType w:val="hybridMultilevel"/>
    <w:tmpl w:val="2F86A534"/>
    <w:lvl w:ilvl="0" w:tplc="6D3063AC">
      <w:start w:val="1"/>
      <w:numFmt w:val="decimal"/>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9" w15:restartNumberingAfterBreak="0">
    <w:nsid w:val="5958498D"/>
    <w:multiLevelType w:val="hybridMultilevel"/>
    <w:tmpl w:val="B2DC37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0" w15:restartNumberingAfterBreak="0">
    <w:nsid w:val="5A037081"/>
    <w:multiLevelType w:val="hybridMultilevel"/>
    <w:tmpl w:val="8B4A3E7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420FC9"/>
    <w:multiLevelType w:val="hybridMultilevel"/>
    <w:tmpl w:val="88A6DA8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2" w15:restartNumberingAfterBreak="0">
    <w:nsid w:val="5CC9443B"/>
    <w:multiLevelType w:val="multilevel"/>
    <w:tmpl w:val="4328B688"/>
    <w:lvl w:ilvl="0">
      <w:start w:val="1"/>
      <w:numFmt w:val="decimal"/>
      <w:lvlText w:val="%1."/>
      <w:lvlJc w:val="left"/>
      <w:pPr>
        <w:ind w:left="927" w:firstLine="567"/>
      </w:pPr>
      <w:rPr>
        <w:i w:val="0"/>
      </w:rPr>
    </w:lvl>
    <w:lvl w:ilvl="1">
      <w:start w:val="1"/>
      <w:numFmt w:val="lowerLetter"/>
      <w:lvlText w:val="%2."/>
      <w:lvlJc w:val="left"/>
      <w:pPr>
        <w:ind w:left="2399" w:firstLine="1287"/>
      </w:pPr>
      <w:rPr>
        <w:i w:val="0"/>
      </w:rPr>
    </w:lvl>
    <w:lvl w:ilvl="2">
      <w:start w:val="1"/>
      <w:numFmt w:val="lowerRoman"/>
      <w:lvlText w:val="%3."/>
      <w:lvlJc w:val="right"/>
      <w:pPr>
        <w:ind w:left="2367" w:firstLine="2187"/>
      </w:pPr>
    </w:lvl>
    <w:lvl w:ilvl="3">
      <w:start w:val="1"/>
      <w:numFmt w:val="decimal"/>
      <w:lvlText w:val="%4."/>
      <w:lvlJc w:val="left"/>
      <w:pPr>
        <w:ind w:left="3087" w:firstLine="2727"/>
      </w:pPr>
    </w:lvl>
    <w:lvl w:ilvl="4">
      <w:start w:val="1"/>
      <w:numFmt w:val="lowerLetter"/>
      <w:lvlText w:val="%5."/>
      <w:lvlJc w:val="left"/>
      <w:pPr>
        <w:ind w:left="3807" w:firstLine="3447"/>
      </w:pPr>
    </w:lvl>
    <w:lvl w:ilvl="5">
      <w:start w:val="1"/>
      <w:numFmt w:val="lowerRoman"/>
      <w:lvlText w:val="%6."/>
      <w:lvlJc w:val="right"/>
      <w:pPr>
        <w:ind w:left="4527" w:firstLine="4347"/>
      </w:pPr>
    </w:lvl>
    <w:lvl w:ilvl="6">
      <w:start w:val="1"/>
      <w:numFmt w:val="decimal"/>
      <w:lvlText w:val="%7."/>
      <w:lvlJc w:val="left"/>
      <w:pPr>
        <w:ind w:left="5247" w:firstLine="4887"/>
      </w:pPr>
    </w:lvl>
    <w:lvl w:ilvl="7">
      <w:start w:val="1"/>
      <w:numFmt w:val="lowerLetter"/>
      <w:lvlText w:val="%8."/>
      <w:lvlJc w:val="left"/>
      <w:pPr>
        <w:ind w:left="5967" w:firstLine="5607"/>
      </w:pPr>
    </w:lvl>
    <w:lvl w:ilvl="8">
      <w:start w:val="1"/>
      <w:numFmt w:val="lowerRoman"/>
      <w:lvlText w:val="%9."/>
      <w:lvlJc w:val="right"/>
      <w:pPr>
        <w:ind w:left="6687" w:firstLine="6507"/>
      </w:pPr>
    </w:lvl>
  </w:abstractNum>
  <w:abstractNum w:abstractNumId="33" w15:restartNumberingAfterBreak="0">
    <w:nsid w:val="5E7042AE"/>
    <w:multiLevelType w:val="hybridMultilevel"/>
    <w:tmpl w:val="9FE82FF2"/>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15:restartNumberingAfterBreak="0">
    <w:nsid w:val="5F6F7F87"/>
    <w:multiLevelType w:val="hybridMultilevel"/>
    <w:tmpl w:val="559EFC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1A30421"/>
    <w:multiLevelType w:val="hybridMultilevel"/>
    <w:tmpl w:val="F5A447B4"/>
    <w:lvl w:ilvl="0" w:tplc="144C11D8">
      <w:start w:val="1"/>
      <w:numFmt w:val="decimal"/>
      <w:lvlText w:val="%1."/>
      <w:lvlJc w:val="left"/>
      <w:pPr>
        <w:ind w:left="1287" w:hanging="360"/>
      </w:pPr>
      <w:rPr>
        <w:b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6" w15:restartNumberingAfterBreak="0">
    <w:nsid w:val="6E0F7408"/>
    <w:multiLevelType w:val="hybridMultilevel"/>
    <w:tmpl w:val="66CE7A6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E643076"/>
    <w:multiLevelType w:val="hybridMultilevel"/>
    <w:tmpl w:val="BEBA9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2C12FE7"/>
    <w:multiLevelType w:val="hybridMultilevel"/>
    <w:tmpl w:val="F3F0C1D8"/>
    <w:lvl w:ilvl="0" w:tplc="1540B490">
      <w:start w:val="1"/>
      <w:numFmt w:val="lowerLetter"/>
      <w:lvlText w:val="%1."/>
      <w:lvlJc w:val="left"/>
      <w:pPr>
        <w:ind w:left="1080" w:hanging="360"/>
      </w:pPr>
      <w:rPr>
        <w:i w:val="0"/>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9" w15:restartNumberingAfterBreak="0">
    <w:nsid w:val="74ED7EAE"/>
    <w:multiLevelType w:val="hybridMultilevel"/>
    <w:tmpl w:val="1E8C413C"/>
    <w:lvl w:ilvl="0" w:tplc="8020BEB0">
      <w:start w:val="1"/>
      <w:numFmt w:val="decimal"/>
      <w:lvlText w:val="%1."/>
      <w:lvlJc w:val="left"/>
      <w:pPr>
        <w:ind w:left="720" w:hanging="360"/>
      </w:pPr>
      <w:rPr>
        <w:b/>
      </w:rPr>
    </w:lvl>
    <w:lvl w:ilvl="1" w:tplc="8020BEB0">
      <w:start w:val="1"/>
      <w:numFmt w:val="decimal"/>
      <w:lvlText w:val="%2."/>
      <w:lvlJc w:val="left"/>
      <w:pPr>
        <w:ind w:left="1440" w:hanging="360"/>
      </w:pPr>
      <w:rPr>
        <w:b/>
      </w:r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ECA5328"/>
    <w:multiLevelType w:val="hybridMultilevel"/>
    <w:tmpl w:val="D1D21CFA"/>
    <w:lvl w:ilvl="0" w:tplc="8E0CE3B6">
      <w:start w:val="1"/>
      <w:numFmt w:val="decimal"/>
      <w:lvlText w:val="%1"/>
      <w:lvlJc w:val="left"/>
      <w:pPr>
        <w:ind w:left="720" w:hanging="360"/>
      </w:pPr>
      <w:rPr>
        <w:rFonts w:ascii="Times New Roman" w:hAnsi="Times New Roman" w:cs="Times New Roman" w:hint="default"/>
        <w:sz w:val="22"/>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ED5786F"/>
    <w:multiLevelType w:val="hybridMultilevel"/>
    <w:tmpl w:val="F7B0CE38"/>
    <w:lvl w:ilvl="0" w:tplc="E316522E">
      <w:start w:val="1"/>
      <w:numFmt w:val="decimal"/>
      <w:lvlText w:val="%1"/>
      <w:lvlJc w:val="left"/>
      <w:pPr>
        <w:ind w:left="720" w:hanging="360"/>
      </w:pPr>
      <w:rPr>
        <w:rFonts w:ascii="Times New Roman" w:hAnsi="Times New Roman" w:cs="Times New Roman" w:hint="default"/>
        <w:i w:val="0"/>
        <w:sz w:val="22"/>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22"/>
    <w:lvlOverride w:ilvl="0">
      <w:startOverride w:val="1"/>
    </w:lvlOverride>
  </w:num>
  <w:num w:numId="3">
    <w:abstractNumId w:val="22"/>
    <w:lvlOverride w:ilvl="0">
      <w:startOverride w:val="1"/>
    </w:lvlOverride>
  </w:num>
  <w:num w:numId="4">
    <w:abstractNumId w:val="12"/>
  </w:num>
  <w:num w:numId="5">
    <w:abstractNumId w:val="25"/>
  </w:num>
  <w:num w:numId="6">
    <w:abstractNumId w:val="39"/>
  </w:num>
  <w:num w:numId="7">
    <w:abstractNumId w:val="7"/>
  </w:num>
  <w:num w:numId="8">
    <w:abstractNumId w:val="13"/>
  </w:num>
  <w:num w:numId="9">
    <w:abstractNumId w:val="8"/>
  </w:num>
  <w:num w:numId="10">
    <w:abstractNumId w:val="30"/>
  </w:num>
  <w:num w:numId="11">
    <w:abstractNumId w:val="36"/>
  </w:num>
  <w:num w:numId="12">
    <w:abstractNumId w:val="1"/>
  </w:num>
  <w:num w:numId="13">
    <w:abstractNumId w:val="20"/>
  </w:num>
  <w:num w:numId="14">
    <w:abstractNumId w:val="5"/>
  </w:num>
  <w:num w:numId="15">
    <w:abstractNumId w:val="40"/>
  </w:num>
  <w:num w:numId="16">
    <w:abstractNumId w:val="4"/>
  </w:num>
  <w:num w:numId="17">
    <w:abstractNumId w:val="41"/>
  </w:num>
  <w:num w:numId="18">
    <w:abstractNumId w:val="23"/>
  </w:num>
  <w:num w:numId="19">
    <w:abstractNumId w:val="29"/>
  </w:num>
  <w:num w:numId="20">
    <w:abstractNumId w:val="34"/>
  </w:num>
  <w:num w:numId="21">
    <w:abstractNumId w:val="22"/>
    <w:lvlOverride w:ilvl="0">
      <w:startOverride w:val="1"/>
    </w:lvlOverride>
  </w:num>
  <w:num w:numId="22">
    <w:abstractNumId w:val="31"/>
  </w:num>
  <w:num w:numId="23">
    <w:abstractNumId w:val="26"/>
  </w:num>
  <w:num w:numId="24">
    <w:abstractNumId w:val="21"/>
  </w:num>
  <w:num w:numId="25">
    <w:abstractNumId w:val="16"/>
  </w:num>
  <w:num w:numId="26">
    <w:abstractNumId w:val="11"/>
  </w:num>
  <w:num w:numId="27">
    <w:abstractNumId w:val="0"/>
  </w:num>
  <w:num w:numId="28">
    <w:abstractNumId w:val="6"/>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
  </w:num>
  <w:num w:numId="33">
    <w:abstractNumId w:val="18"/>
  </w:num>
  <w:num w:numId="34">
    <w:abstractNumId w:val="35"/>
  </w:num>
  <w:num w:numId="35">
    <w:abstractNumId w:val="28"/>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3"/>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15"/>
  </w:num>
  <w:num w:numId="42">
    <w:abstractNumId w:val="32"/>
  </w:num>
  <w:num w:numId="43">
    <w:abstractNumId w:val="19"/>
  </w:num>
  <w:num w:numId="44">
    <w:abstractNumId w:val="17"/>
  </w:num>
  <w:num w:numId="45">
    <w:abstractNumId w:val="24"/>
  </w:num>
  <w:num w:numId="46">
    <w:abstractNumId w:val="9"/>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dia sereniti">
    <w15:presenceInfo w15:providerId="Windows Live" w15:userId="29b91cd77ff2cd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61"/>
    <w:rsid w:val="00002984"/>
    <w:rsid w:val="00003DE3"/>
    <w:rsid w:val="00005153"/>
    <w:rsid w:val="0001251E"/>
    <w:rsid w:val="00015668"/>
    <w:rsid w:val="000204C5"/>
    <w:rsid w:val="00023270"/>
    <w:rsid w:val="00024920"/>
    <w:rsid w:val="00024CDE"/>
    <w:rsid w:val="00032E90"/>
    <w:rsid w:val="0003388F"/>
    <w:rsid w:val="00047919"/>
    <w:rsid w:val="0005333D"/>
    <w:rsid w:val="00064879"/>
    <w:rsid w:val="000661D8"/>
    <w:rsid w:val="00066333"/>
    <w:rsid w:val="00071F14"/>
    <w:rsid w:val="0007213A"/>
    <w:rsid w:val="0008188D"/>
    <w:rsid w:val="00085464"/>
    <w:rsid w:val="00086BFA"/>
    <w:rsid w:val="0008724D"/>
    <w:rsid w:val="000879EC"/>
    <w:rsid w:val="00090232"/>
    <w:rsid w:val="00093068"/>
    <w:rsid w:val="000954D7"/>
    <w:rsid w:val="00097462"/>
    <w:rsid w:val="000A189F"/>
    <w:rsid w:val="000A1AAF"/>
    <w:rsid w:val="000A3DA6"/>
    <w:rsid w:val="000A5E7E"/>
    <w:rsid w:val="000B2F3B"/>
    <w:rsid w:val="000B74F8"/>
    <w:rsid w:val="000C3B71"/>
    <w:rsid w:val="000C68FF"/>
    <w:rsid w:val="000C718D"/>
    <w:rsid w:val="000D0370"/>
    <w:rsid w:val="000D70AF"/>
    <w:rsid w:val="000E2876"/>
    <w:rsid w:val="000E3580"/>
    <w:rsid w:val="000F08C7"/>
    <w:rsid w:val="00101994"/>
    <w:rsid w:val="00101FF4"/>
    <w:rsid w:val="001021D0"/>
    <w:rsid w:val="00102CBD"/>
    <w:rsid w:val="00102DC1"/>
    <w:rsid w:val="0010379C"/>
    <w:rsid w:val="00104CAF"/>
    <w:rsid w:val="00105E58"/>
    <w:rsid w:val="00110828"/>
    <w:rsid w:val="0011250C"/>
    <w:rsid w:val="00117998"/>
    <w:rsid w:val="00117DF0"/>
    <w:rsid w:val="0012229F"/>
    <w:rsid w:val="00127275"/>
    <w:rsid w:val="001318F2"/>
    <w:rsid w:val="0013238F"/>
    <w:rsid w:val="00135898"/>
    <w:rsid w:val="00135BA7"/>
    <w:rsid w:val="00141A9F"/>
    <w:rsid w:val="00141FCF"/>
    <w:rsid w:val="001423E0"/>
    <w:rsid w:val="00142D09"/>
    <w:rsid w:val="00143537"/>
    <w:rsid w:val="001436B0"/>
    <w:rsid w:val="00147375"/>
    <w:rsid w:val="0014777D"/>
    <w:rsid w:val="00150FD7"/>
    <w:rsid w:val="00155879"/>
    <w:rsid w:val="001563E0"/>
    <w:rsid w:val="00160B6D"/>
    <w:rsid w:val="00161164"/>
    <w:rsid w:val="001728C5"/>
    <w:rsid w:val="00185707"/>
    <w:rsid w:val="00197086"/>
    <w:rsid w:val="001A0EB8"/>
    <w:rsid w:val="001A223B"/>
    <w:rsid w:val="001A2F7D"/>
    <w:rsid w:val="001A43AF"/>
    <w:rsid w:val="001A5AD5"/>
    <w:rsid w:val="001A76BF"/>
    <w:rsid w:val="001B186E"/>
    <w:rsid w:val="001B56B4"/>
    <w:rsid w:val="001B5C03"/>
    <w:rsid w:val="001B7CE4"/>
    <w:rsid w:val="001C49B9"/>
    <w:rsid w:val="001C56D5"/>
    <w:rsid w:val="001C63F0"/>
    <w:rsid w:val="001C6B4B"/>
    <w:rsid w:val="001D0359"/>
    <w:rsid w:val="001D28D8"/>
    <w:rsid w:val="001D59FF"/>
    <w:rsid w:val="001E1219"/>
    <w:rsid w:val="001E1DF3"/>
    <w:rsid w:val="001E3B81"/>
    <w:rsid w:val="001F083D"/>
    <w:rsid w:val="001F34FF"/>
    <w:rsid w:val="001F44C1"/>
    <w:rsid w:val="001F4C32"/>
    <w:rsid w:val="001F652E"/>
    <w:rsid w:val="001F6AB6"/>
    <w:rsid w:val="00202030"/>
    <w:rsid w:val="0020481A"/>
    <w:rsid w:val="00205B79"/>
    <w:rsid w:val="00206291"/>
    <w:rsid w:val="00215E78"/>
    <w:rsid w:val="0022095F"/>
    <w:rsid w:val="0022260D"/>
    <w:rsid w:val="00223F25"/>
    <w:rsid w:val="00224631"/>
    <w:rsid w:val="0023635A"/>
    <w:rsid w:val="00241E82"/>
    <w:rsid w:val="00246ADD"/>
    <w:rsid w:val="002548E1"/>
    <w:rsid w:val="002640AC"/>
    <w:rsid w:val="0026617A"/>
    <w:rsid w:val="002661E5"/>
    <w:rsid w:val="002711AE"/>
    <w:rsid w:val="00272D73"/>
    <w:rsid w:val="00274AF7"/>
    <w:rsid w:val="00275625"/>
    <w:rsid w:val="00276AF1"/>
    <w:rsid w:val="002804CC"/>
    <w:rsid w:val="002806DD"/>
    <w:rsid w:val="00280D1E"/>
    <w:rsid w:val="00280D5C"/>
    <w:rsid w:val="00283A64"/>
    <w:rsid w:val="00290113"/>
    <w:rsid w:val="00290D60"/>
    <w:rsid w:val="00290D80"/>
    <w:rsid w:val="00292415"/>
    <w:rsid w:val="00293DE2"/>
    <w:rsid w:val="002A32FD"/>
    <w:rsid w:val="002A70CE"/>
    <w:rsid w:val="002A7A1A"/>
    <w:rsid w:val="002B0954"/>
    <w:rsid w:val="002B199C"/>
    <w:rsid w:val="002B2317"/>
    <w:rsid w:val="002B62AC"/>
    <w:rsid w:val="002B689A"/>
    <w:rsid w:val="002C211B"/>
    <w:rsid w:val="002C27CF"/>
    <w:rsid w:val="002C6858"/>
    <w:rsid w:val="002C73E8"/>
    <w:rsid w:val="002D151A"/>
    <w:rsid w:val="002D1997"/>
    <w:rsid w:val="002D720F"/>
    <w:rsid w:val="002E7108"/>
    <w:rsid w:val="002F2F10"/>
    <w:rsid w:val="002F417A"/>
    <w:rsid w:val="00306E05"/>
    <w:rsid w:val="00311214"/>
    <w:rsid w:val="00312DA9"/>
    <w:rsid w:val="00314C63"/>
    <w:rsid w:val="00320F11"/>
    <w:rsid w:val="00322E74"/>
    <w:rsid w:val="00331695"/>
    <w:rsid w:val="003351ED"/>
    <w:rsid w:val="00341B54"/>
    <w:rsid w:val="0034247C"/>
    <w:rsid w:val="00347691"/>
    <w:rsid w:val="00347CFC"/>
    <w:rsid w:val="00351288"/>
    <w:rsid w:val="00360939"/>
    <w:rsid w:val="00367A2B"/>
    <w:rsid w:val="00372D87"/>
    <w:rsid w:val="003733C3"/>
    <w:rsid w:val="00377E87"/>
    <w:rsid w:val="003812BB"/>
    <w:rsid w:val="00381A2C"/>
    <w:rsid w:val="003833FC"/>
    <w:rsid w:val="00384492"/>
    <w:rsid w:val="003857F9"/>
    <w:rsid w:val="003860DA"/>
    <w:rsid w:val="00386CFB"/>
    <w:rsid w:val="00390FFA"/>
    <w:rsid w:val="00393A85"/>
    <w:rsid w:val="003940F8"/>
    <w:rsid w:val="003A2985"/>
    <w:rsid w:val="003A42FF"/>
    <w:rsid w:val="003A4F5E"/>
    <w:rsid w:val="003A522E"/>
    <w:rsid w:val="003B29E3"/>
    <w:rsid w:val="003B3B1E"/>
    <w:rsid w:val="003B4BDD"/>
    <w:rsid w:val="003B634A"/>
    <w:rsid w:val="003C15B7"/>
    <w:rsid w:val="003C2AAA"/>
    <w:rsid w:val="003C2E5E"/>
    <w:rsid w:val="003C3E71"/>
    <w:rsid w:val="003C7AB8"/>
    <w:rsid w:val="003D159E"/>
    <w:rsid w:val="003D18CF"/>
    <w:rsid w:val="003D18F8"/>
    <w:rsid w:val="003D4756"/>
    <w:rsid w:val="003D58BF"/>
    <w:rsid w:val="003D614A"/>
    <w:rsid w:val="003D6EF4"/>
    <w:rsid w:val="003E0160"/>
    <w:rsid w:val="003E3DED"/>
    <w:rsid w:val="003E4393"/>
    <w:rsid w:val="003E5D54"/>
    <w:rsid w:val="003E6B15"/>
    <w:rsid w:val="003F0FAD"/>
    <w:rsid w:val="003F1F95"/>
    <w:rsid w:val="003F28F7"/>
    <w:rsid w:val="003F56C4"/>
    <w:rsid w:val="003F5918"/>
    <w:rsid w:val="003F7A52"/>
    <w:rsid w:val="004001D0"/>
    <w:rsid w:val="00401963"/>
    <w:rsid w:val="00401CFB"/>
    <w:rsid w:val="0040293D"/>
    <w:rsid w:val="004066B1"/>
    <w:rsid w:val="00411C55"/>
    <w:rsid w:val="00424B6A"/>
    <w:rsid w:val="00430560"/>
    <w:rsid w:val="00437A38"/>
    <w:rsid w:val="004418A0"/>
    <w:rsid w:val="00441DCC"/>
    <w:rsid w:val="00442579"/>
    <w:rsid w:val="00447795"/>
    <w:rsid w:val="00447DD6"/>
    <w:rsid w:val="00451792"/>
    <w:rsid w:val="00452A12"/>
    <w:rsid w:val="004537E4"/>
    <w:rsid w:val="00455AB2"/>
    <w:rsid w:val="00457D16"/>
    <w:rsid w:val="00460D5E"/>
    <w:rsid w:val="0046476E"/>
    <w:rsid w:val="00465114"/>
    <w:rsid w:val="0046574D"/>
    <w:rsid w:val="00467CEF"/>
    <w:rsid w:val="004723E8"/>
    <w:rsid w:val="00473E20"/>
    <w:rsid w:val="00475303"/>
    <w:rsid w:val="0047689E"/>
    <w:rsid w:val="00482B76"/>
    <w:rsid w:val="0048771C"/>
    <w:rsid w:val="004937A0"/>
    <w:rsid w:val="00493C72"/>
    <w:rsid w:val="00497546"/>
    <w:rsid w:val="004A13BC"/>
    <w:rsid w:val="004A1624"/>
    <w:rsid w:val="004A459C"/>
    <w:rsid w:val="004B1721"/>
    <w:rsid w:val="004B1EAC"/>
    <w:rsid w:val="004B3509"/>
    <w:rsid w:val="004B3631"/>
    <w:rsid w:val="004B6F38"/>
    <w:rsid w:val="004C119C"/>
    <w:rsid w:val="004C2666"/>
    <w:rsid w:val="004C37CF"/>
    <w:rsid w:val="004C3C73"/>
    <w:rsid w:val="004C6CCF"/>
    <w:rsid w:val="004C7089"/>
    <w:rsid w:val="004D132A"/>
    <w:rsid w:val="004D413B"/>
    <w:rsid w:val="004D74E2"/>
    <w:rsid w:val="004D78CD"/>
    <w:rsid w:val="004E19A3"/>
    <w:rsid w:val="004E522B"/>
    <w:rsid w:val="004F0A4D"/>
    <w:rsid w:val="004F2CD0"/>
    <w:rsid w:val="004F32EA"/>
    <w:rsid w:val="004F5D80"/>
    <w:rsid w:val="00500ABC"/>
    <w:rsid w:val="005042AF"/>
    <w:rsid w:val="00507E4D"/>
    <w:rsid w:val="00514D45"/>
    <w:rsid w:val="005165DB"/>
    <w:rsid w:val="00516924"/>
    <w:rsid w:val="0052076B"/>
    <w:rsid w:val="00520BA3"/>
    <w:rsid w:val="0052270C"/>
    <w:rsid w:val="00526B31"/>
    <w:rsid w:val="00530058"/>
    <w:rsid w:val="005346B5"/>
    <w:rsid w:val="005347B0"/>
    <w:rsid w:val="00535DAD"/>
    <w:rsid w:val="00545A25"/>
    <w:rsid w:val="00555EF4"/>
    <w:rsid w:val="00560759"/>
    <w:rsid w:val="00564A0E"/>
    <w:rsid w:val="005672E9"/>
    <w:rsid w:val="005719DB"/>
    <w:rsid w:val="00580BC7"/>
    <w:rsid w:val="00581E5E"/>
    <w:rsid w:val="00581EFC"/>
    <w:rsid w:val="00583C27"/>
    <w:rsid w:val="005842DE"/>
    <w:rsid w:val="005848C3"/>
    <w:rsid w:val="00586E8A"/>
    <w:rsid w:val="00587C0F"/>
    <w:rsid w:val="0059301C"/>
    <w:rsid w:val="005939DC"/>
    <w:rsid w:val="00597719"/>
    <w:rsid w:val="00597DE7"/>
    <w:rsid w:val="005A0453"/>
    <w:rsid w:val="005A1C6A"/>
    <w:rsid w:val="005A241B"/>
    <w:rsid w:val="005A4F64"/>
    <w:rsid w:val="005A56A4"/>
    <w:rsid w:val="005A57EA"/>
    <w:rsid w:val="005A7661"/>
    <w:rsid w:val="005A7D08"/>
    <w:rsid w:val="005B1D70"/>
    <w:rsid w:val="005B216A"/>
    <w:rsid w:val="005B40FB"/>
    <w:rsid w:val="005B5808"/>
    <w:rsid w:val="005C61C7"/>
    <w:rsid w:val="005C64EE"/>
    <w:rsid w:val="005E1281"/>
    <w:rsid w:val="005E2F8C"/>
    <w:rsid w:val="005E49A1"/>
    <w:rsid w:val="005E532A"/>
    <w:rsid w:val="005E7003"/>
    <w:rsid w:val="005E78F7"/>
    <w:rsid w:val="005F2A30"/>
    <w:rsid w:val="005F5FEC"/>
    <w:rsid w:val="005F794C"/>
    <w:rsid w:val="00600864"/>
    <w:rsid w:val="00604D37"/>
    <w:rsid w:val="006061DB"/>
    <w:rsid w:val="006079C7"/>
    <w:rsid w:val="00616833"/>
    <w:rsid w:val="0061752D"/>
    <w:rsid w:val="006204E5"/>
    <w:rsid w:val="00620E55"/>
    <w:rsid w:val="006223D6"/>
    <w:rsid w:val="00623DB4"/>
    <w:rsid w:val="00626699"/>
    <w:rsid w:val="0063250C"/>
    <w:rsid w:val="00634D88"/>
    <w:rsid w:val="00637895"/>
    <w:rsid w:val="00637F52"/>
    <w:rsid w:val="00646D1A"/>
    <w:rsid w:val="00651E80"/>
    <w:rsid w:val="00657296"/>
    <w:rsid w:val="0066369F"/>
    <w:rsid w:val="00670945"/>
    <w:rsid w:val="006731AE"/>
    <w:rsid w:val="00677664"/>
    <w:rsid w:val="006807B6"/>
    <w:rsid w:val="0068227F"/>
    <w:rsid w:val="00683846"/>
    <w:rsid w:val="00683C15"/>
    <w:rsid w:val="00686138"/>
    <w:rsid w:val="00686499"/>
    <w:rsid w:val="006877E0"/>
    <w:rsid w:val="00691563"/>
    <w:rsid w:val="00691F57"/>
    <w:rsid w:val="006956C9"/>
    <w:rsid w:val="006A1D47"/>
    <w:rsid w:val="006A307A"/>
    <w:rsid w:val="006B19D4"/>
    <w:rsid w:val="006C13E6"/>
    <w:rsid w:val="006C496A"/>
    <w:rsid w:val="006C6917"/>
    <w:rsid w:val="006C7335"/>
    <w:rsid w:val="006C73AE"/>
    <w:rsid w:val="006D4CE7"/>
    <w:rsid w:val="006E0D7B"/>
    <w:rsid w:val="006E7F23"/>
    <w:rsid w:val="006F0A3B"/>
    <w:rsid w:val="006F191C"/>
    <w:rsid w:val="006F1C30"/>
    <w:rsid w:val="006F3D6C"/>
    <w:rsid w:val="006F4A97"/>
    <w:rsid w:val="0070200F"/>
    <w:rsid w:val="00703F22"/>
    <w:rsid w:val="00707534"/>
    <w:rsid w:val="00710BC0"/>
    <w:rsid w:val="00710CE3"/>
    <w:rsid w:val="00715C50"/>
    <w:rsid w:val="00715E1E"/>
    <w:rsid w:val="007166B9"/>
    <w:rsid w:val="0072251A"/>
    <w:rsid w:val="007268CB"/>
    <w:rsid w:val="00726D50"/>
    <w:rsid w:val="00726E8E"/>
    <w:rsid w:val="007309B0"/>
    <w:rsid w:val="007329D3"/>
    <w:rsid w:val="007416BC"/>
    <w:rsid w:val="00743452"/>
    <w:rsid w:val="007441D6"/>
    <w:rsid w:val="0074567E"/>
    <w:rsid w:val="00746418"/>
    <w:rsid w:val="00747882"/>
    <w:rsid w:val="00747964"/>
    <w:rsid w:val="007542AA"/>
    <w:rsid w:val="00754FA7"/>
    <w:rsid w:val="0076121A"/>
    <w:rsid w:val="00762D22"/>
    <w:rsid w:val="00763E65"/>
    <w:rsid w:val="00765333"/>
    <w:rsid w:val="0076619B"/>
    <w:rsid w:val="0076686B"/>
    <w:rsid w:val="00767719"/>
    <w:rsid w:val="00767AD5"/>
    <w:rsid w:val="00771AD6"/>
    <w:rsid w:val="00781768"/>
    <w:rsid w:val="007825E4"/>
    <w:rsid w:val="00782687"/>
    <w:rsid w:val="007850D2"/>
    <w:rsid w:val="0078528C"/>
    <w:rsid w:val="00785881"/>
    <w:rsid w:val="007930C6"/>
    <w:rsid w:val="007A0C10"/>
    <w:rsid w:val="007A30B4"/>
    <w:rsid w:val="007A6189"/>
    <w:rsid w:val="007A6E0E"/>
    <w:rsid w:val="007B168D"/>
    <w:rsid w:val="007B1A8B"/>
    <w:rsid w:val="007B1C19"/>
    <w:rsid w:val="007B2A09"/>
    <w:rsid w:val="007B3823"/>
    <w:rsid w:val="007B5876"/>
    <w:rsid w:val="007C3718"/>
    <w:rsid w:val="007C702F"/>
    <w:rsid w:val="007D3488"/>
    <w:rsid w:val="007D3F59"/>
    <w:rsid w:val="007D6A2D"/>
    <w:rsid w:val="007E11FA"/>
    <w:rsid w:val="007E123C"/>
    <w:rsid w:val="007F2A2B"/>
    <w:rsid w:val="007F6CC5"/>
    <w:rsid w:val="00800B7B"/>
    <w:rsid w:val="008025A3"/>
    <w:rsid w:val="00803859"/>
    <w:rsid w:val="008141C5"/>
    <w:rsid w:val="00815069"/>
    <w:rsid w:val="008235CC"/>
    <w:rsid w:val="00824F0F"/>
    <w:rsid w:val="00827200"/>
    <w:rsid w:val="00832682"/>
    <w:rsid w:val="00833699"/>
    <w:rsid w:val="0083447D"/>
    <w:rsid w:val="00834BFF"/>
    <w:rsid w:val="0083714D"/>
    <w:rsid w:val="00843A32"/>
    <w:rsid w:val="00844A38"/>
    <w:rsid w:val="00847047"/>
    <w:rsid w:val="0085214F"/>
    <w:rsid w:val="0085432D"/>
    <w:rsid w:val="00857A3B"/>
    <w:rsid w:val="0086430C"/>
    <w:rsid w:val="00872E11"/>
    <w:rsid w:val="00875310"/>
    <w:rsid w:val="00877EE2"/>
    <w:rsid w:val="0088071A"/>
    <w:rsid w:val="008829AE"/>
    <w:rsid w:val="0088392A"/>
    <w:rsid w:val="00885101"/>
    <w:rsid w:val="00887B04"/>
    <w:rsid w:val="00890E93"/>
    <w:rsid w:val="0089393C"/>
    <w:rsid w:val="00893D22"/>
    <w:rsid w:val="008A271B"/>
    <w:rsid w:val="008A74B3"/>
    <w:rsid w:val="008B29B5"/>
    <w:rsid w:val="008B448A"/>
    <w:rsid w:val="008C0B69"/>
    <w:rsid w:val="008C2534"/>
    <w:rsid w:val="008C4D5B"/>
    <w:rsid w:val="008C6813"/>
    <w:rsid w:val="008D5585"/>
    <w:rsid w:val="008E2EAC"/>
    <w:rsid w:val="008F3EDB"/>
    <w:rsid w:val="008F4B97"/>
    <w:rsid w:val="008F5C79"/>
    <w:rsid w:val="008F5F00"/>
    <w:rsid w:val="008F6C25"/>
    <w:rsid w:val="00904DB9"/>
    <w:rsid w:val="00905C29"/>
    <w:rsid w:val="00912826"/>
    <w:rsid w:val="00913411"/>
    <w:rsid w:val="00923C65"/>
    <w:rsid w:val="0092557E"/>
    <w:rsid w:val="00925616"/>
    <w:rsid w:val="009263C7"/>
    <w:rsid w:val="009271B5"/>
    <w:rsid w:val="00940223"/>
    <w:rsid w:val="00941E80"/>
    <w:rsid w:val="00944B8F"/>
    <w:rsid w:val="00944BD1"/>
    <w:rsid w:val="00946390"/>
    <w:rsid w:val="00946D25"/>
    <w:rsid w:val="00951C64"/>
    <w:rsid w:val="009540A7"/>
    <w:rsid w:val="009543CF"/>
    <w:rsid w:val="00954875"/>
    <w:rsid w:val="00957C56"/>
    <w:rsid w:val="00960A6D"/>
    <w:rsid w:val="00963AA7"/>
    <w:rsid w:val="00965693"/>
    <w:rsid w:val="00965897"/>
    <w:rsid w:val="009710C1"/>
    <w:rsid w:val="00972731"/>
    <w:rsid w:val="0099286D"/>
    <w:rsid w:val="009935BF"/>
    <w:rsid w:val="009971A5"/>
    <w:rsid w:val="009A1BB6"/>
    <w:rsid w:val="009A2E34"/>
    <w:rsid w:val="009A3558"/>
    <w:rsid w:val="009A4D83"/>
    <w:rsid w:val="009A4F81"/>
    <w:rsid w:val="009A6732"/>
    <w:rsid w:val="009B7A84"/>
    <w:rsid w:val="009C5857"/>
    <w:rsid w:val="009C781A"/>
    <w:rsid w:val="009C7C3B"/>
    <w:rsid w:val="009D04F9"/>
    <w:rsid w:val="009D0EA6"/>
    <w:rsid w:val="009D440A"/>
    <w:rsid w:val="009D4B46"/>
    <w:rsid w:val="009E04B9"/>
    <w:rsid w:val="009E05B9"/>
    <w:rsid w:val="009E166F"/>
    <w:rsid w:val="009F058D"/>
    <w:rsid w:val="009F2D40"/>
    <w:rsid w:val="009F358A"/>
    <w:rsid w:val="009F4C7B"/>
    <w:rsid w:val="009F5A1B"/>
    <w:rsid w:val="009F64AA"/>
    <w:rsid w:val="00A00105"/>
    <w:rsid w:val="00A16A0B"/>
    <w:rsid w:val="00A172B6"/>
    <w:rsid w:val="00A248CB"/>
    <w:rsid w:val="00A25AE6"/>
    <w:rsid w:val="00A26AD6"/>
    <w:rsid w:val="00A32559"/>
    <w:rsid w:val="00A33F7E"/>
    <w:rsid w:val="00A35F24"/>
    <w:rsid w:val="00A36D56"/>
    <w:rsid w:val="00A4014F"/>
    <w:rsid w:val="00A40E09"/>
    <w:rsid w:val="00A4145F"/>
    <w:rsid w:val="00A6100D"/>
    <w:rsid w:val="00A63273"/>
    <w:rsid w:val="00A65516"/>
    <w:rsid w:val="00A665D2"/>
    <w:rsid w:val="00A670D6"/>
    <w:rsid w:val="00A77DAB"/>
    <w:rsid w:val="00A77DD0"/>
    <w:rsid w:val="00A80F60"/>
    <w:rsid w:val="00A81FE9"/>
    <w:rsid w:val="00A82E0F"/>
    <w:rsid w:val="00A862CA"/>
    <w:rsid w:val="00A872AF"/>
    <w:rsid w:val="00A91F5E"/>
    <w:rsid w:val="00A93C08"/>
    <w:rsid w:val="00A950EB"/>
    <w:rsid w:val="00A95BE4"/>
    <w:rsid w:val="00A96BAA"/>
    <w:rsid w:val="00AA1EA3"/>
    <w:rsid w:val="00AA2D23"/>
    <w:rsid w:val="00AB0BF6"/>
    <w:rsid w:val="00AB0E40"/>
    <w:rsid w:val="00AB15F2"/>
    <w:rsid w:val="00AB20EE"/>
    <w:rsid w:val="00AB6418"/>
    <w:rsid w:val="00AB650D"/>
    <w:rsid w:val="00AC14BB"/>
    <w:rsid w:val="00AC6404"/>
    <w:rsid w:val="00AD184B"/>
    <w:rsid w:val="00AD2165"/>
    <w:rsid w:val="00AE27FF"/>
    <w:rsid w:val="00AE34E6"/>
    <w:rsid w:val="00AE77A5"/>
    <w:rsid w:val="00AF1DE5"/>
    <w:rsid w:val="00AF2ECE"/>
    <w:rsid w:val="00AF4B61"/>
    <w:rsid w:val="00AF6434"/>
    <w:rsid w:val="00B02564"/>
    <w:rsid w:val="00B0382B"/>
    <w:rsid w:val="00B03EE6"/>
    <w:rsid w:val="00B152C1"/>
    <w:rsid w:val="00B15AFC"/>
    <w:rsid w:val="00B16713"/>
    <w:rsid w:val="00B210F2"/>
    <w:rsid w:val="00B2256C"/>
    <w:rsid w:val="00B230D8"/>
    <w:rsid w:val="00B23427"/>
    <w:rsid w:val="00B25C99"/>
    <w:rsid w:val="00B30A91"/>
    <w:rsid w:val="00B315E6"/>
    <w:rsid w:val="00B33E3E"/>
    <w:rsid w:val="00B354EA"/>
    <w:rsid w:val="00B35E0F"/>
    <w:rsid w:val="00B4124E"/>
    <w:rsid w:val="00B445D6"/>
    <w:rsid w:val="00B45589"/>
    <w:rsid w:val="00B464BB"/>
    <w:rsid w:val="00B474C9"/>
    <w:rsid w:val="00B504A1"/>
    <w:rsid w:val="00B5146A"/>
    <w:rsid w:val="00B53FEE"/>
    <w:rsid w:val="00B552F6"/>
    <w:rsid w:val="00B5723B"/>
    <w:rsid w:val="00B575DB"/>
    <w:rsid w:val="00B57CBA"/>
    <w:rsid w:val="00B609FC"/>
    <w:rsid w:val="00B620C1"/>
    <w:rsid w:val="00B6323D"/>
    <w:rsid w:val="00B7685B"/>
    <w:rsid w:val="00B77514"/>
    <w:rsid w:val="00B80796"/>
    <w:rsid w:val="00B82182"/>
    <w:rsid w:val="00B82E15"/>
    <w:rsid w:val="00B83ED7"/>
    <w:rsid w:val="00B845F2"/>
    <w:rsid w:val="00B85541"/>
    <w:rsid w:val="00B86A82"/>
    <w:rsid w:val="00B90CC3"/>
    <w:rsid w:val="00B93F23"/>
    <w:rsid w:val="00B94A24"/>
    <w:rsid w:val="00B94FB4"/>
    <w:rsid w:val="00B95033"/>
    <w:rsid w:val="00B9584F"/>
    <w:rsid w:val="00B96214"/>
    <w:rsid w:val="00B979F9"/>
    <w:rsid w:val="00BA7AD5"/>
    <w:rsid w:val="00BB196D"/>
    <w:rsid w:val="00BB2531"/>
    <w:rsid w:val="00BB26DA"/>
    <w:rsid w:val="00BB41CB"/>
    <w:rsid w:val="00BB4346"/>
    <w:rsid w:val="00BB5828"/>
    <w:rsid w:val="00BB7804"/>
    <w:rsid w:val="00BB7ACF"/>
    <w:rsid w:val="00BC45C9"/>
    <w:rsid w:val="00BC7D51"/>
    <w:rsid w:val="00BD05DC"/>
    <w:rsid w:val="00BD0A99"/>
    <w:rsid w:val="00BD5944"/>
    <w:rsid w:val="00BD5F5D"/>
    <w:rsid w:val="00BE37ED"/>
    <w:rsid w:val="00BE53D2"/>
    <w:rsid w:val="00BE5E9D"/>
    <w:rsid w:val="00BF0F2F"/>
    <w:rsid w:val="00BF4CA5"/>
    <w:rsid w:val="00BF7D00"/>
    <w:rsid w:val="00C01C21"/>
    <w:rsid w:val="00C023F3"/>
    <w:rsid w:val="00C05948"/>
    <w:rsid w:val="00C0661D"/>
    <w:rsid w:val="00C067F4"/>
    <w:rsid w:val="00C07127"/>
    <w:rsid w:val="00C10251"/>
    <w:rsid w:val="00C162A7"/>
    <w:rsid w:val="00C224EF"/>
    <w:rsid w:val="00C34978"/>
    <w:rsid w:val="00C406B5"/>
    <w:rsid w:val="00C40F1D"/>
    <w:rsid w:val="00C44EF4"/>
    <w:rsid w:val="00C46114"/>
    <w:rsid w:val="00C5061F"/>
    <w:rsid w:val="00C514D7"/>
    <w:rsid w:val="00C5162E"/>
    <w:rsid w:val="00C621EA"/>
    <w:rsid w:val="00C6480F"/>
    <w:rsid w:val="00C653FE"/>
    <w:rsid w:val="00C66DE5"/>
    <w:rsid w:val="00C676A5"/>
    <w:rsid w:val="00C72CC7"/>
    <w:rsid w:val="00C749D3"/>
    <w:rsid w:val="00C769F0"/>
    <w:rsid w:val="00C76E17"/>
    <w:rsid w:val="00C77660"/>
    <w:rsid w:val="00C81251"/>
    <w:rsid w:val="00C83E97"/>
    <w:rsid w:val="00C8415A"/>
    <w:rsid w:val="00C86CD5"/>
    <w:rsid w:val="00C92C2C"/>
    <w:rsid w:val="00C930F6"/>
    <w:rsid w:val="00C956FC"/>
    <w:rsid w:val="00C964E0"/>
    <w:rsid w:val="00CA1766"/>
    <w:rsid w:val="00CA1F6E"/>
    <w:rsid w:val="00CA1FF9"/>
    <w:rsid w:val="00CA49D7"/>
    <w:rsid w:val="00CB1BB1"/>
    <w:rsid w:val="00CB66E0"/>
    <w:rsid w:val="00CC10C4"/>
    <w:rsid w:val="00CC1CA8"/>
    <w:rsid w:val="00CC20E3"/>
    <w:rsid w:val="00CC3509"/>
    <w:rsid w:val="00CC54A1"/>
    <w:rsid w:val="00CC54A9"/>
    <w:rsid w:val="00CC6727"/>
    <w:rsid w:val="00CC7919"/>
    <w:rsid w:val="00CD10C5"/>
    <w:rsid w:val="00CD143B"/>
    <w:rsid w:val="00CD3266"/>
    <w:rsid w:val="00CD5C9E"/>
    <w:rsid w:val="00CD7220"/>
    <w:rsid w:val="00CE5AB5"/>
    <w:rsid w:val="00CE61F3"/>
    <w:rsid w:val="00CE73A7"/>
    <w:rsid w:val="00CF16AB"/>
    <w:rsid w:val="00CF2A6E"/>
    <w:rsid w:val="00CF5A22"/>
    <w:rsid w:val="00CF6076"/>
    <w:rsid w:val="00CF7DE6"/>
    <w:rsid w:val="00D001E6"/>
    <w:rsid w:val="00D008A8"/>
    <w:rsid w:val="00D038CB"/>
    <w:rsid w:val="00D04949"/>
    <w:rsid w:val="00D16B2C"/>
    <w:rsid w:val="00D22F90"/>
    <w:rsid w:val="00D23374"/>
    <w:rsid w:val="00D23A8C"/>
    <w:rsid w:val="00D27BD2"/>
    <w:rsid w:val="00D27E6D"/>
    <w:rsid w:val="00D36947"/>
    <w:rsid w:val="00D37834"/>
    <w:rsid w:val="00D413BF"/>
    <w:rsid w:val="00D4159F"/>
    <w:rsid w:val="00D42D64"/>
    <w:rsid w:val="00D45241"/>
    <w:rsid w:val="00D46616"/>
    <w:rsid w:val="00D47207"/>
    <w:rsid w:val="00D4768A"/>
    <w:rsid w:val="00D500D1"/>
    <w:rsid w:val="00D52755"/>
    <w:rsid w:val="00D57B2C"/>
    <w:rsid w:val="00D6653B"/>
    <w:rsid w:val="00D67A92"/>
    <w:rsid w:val="00D7199D"/>
    <w:rsid w:val="00D747BC"/>
    <w:rsid w:val="00D748E2"/>
    <w:rsid w:val="00D75CF5"/>
    <w:rsid w:val="00D76FFF"/>
    <w:rsid w:val="00D81F2E"/>
    <w:rsid w:val="00D8349C"/>
    <w:rsid w:val="00D85115"/>
    <w:rsid w:val="00D85605"/>
    <w:rsid w:val="00D864D2"/>
    <w:rsid w:val="00D86C0E"/>
    <w:rsid w:val="00D86FA3"/>
    <w:rsid w:val="00D90448"/>
    <w:rsid w:val="00D914EA"/>
    <w:rsid w:val="00D9220C"/>
    <w:rsid w:val="00D92664"/>
    <w:rsid w:val="00DA59B9"/>
    <w:rsid w:val="00DB11AA"/>
    <w:rsid w:val="00DB37C3"/>
    <w:rsid w:val="00DB41AF"/>
    <w:rsid w:val="00DB5DE1"/>
    <w:rsid w:val="00DC09E1"/>
    <w:rsid w:val="00DC2DDB"/>
    <w:rsid w:val="00DC394C"/>
    <w:rsid w:val="00DC5BE9"/>
    <w:rsid w:val="00DC7728"/>
    <w:rsid w:val="00DD2D92"/>
    <w:rsid w:val="00DD32C6"/>
    <w:rsid w:val="00DD539E"/>
    <w:rsid w:val="00DD7277"/>
    <w:rsid w:val="00DE62A0"/>
    <w:rsid w:val="00DE7A93"/>
    <w:rsid w:val="00DF0A1D"/>
    <w:rsid w:val="00DF67D1"/>
    <w:rsid w:val="00DF6922"/>
    <w:rsid w:val="00E02F40"/>
    <w:rsid w:val="00E041A4"/>
    <w:rsid w:val="00E04523"/>
    <w:rsid w:val="00E07227"/>
    <w:rsid w:val="00E079C2"/>
    <w:rsid w:val="00E12893"/>
    <w:rsid w:val="00E12917"/>
    <w:rsid w:val="00E13BB2"/>
    <w:rsid w:val="00E1769B"/>
    <w:rsid w:val="00E20EB5"/>
    <w:rsid w:val="00E21D9D"/>
    <w:rsid w:val="00E23832"/>
    <w:rsid w:val="00E238B9"/>
    <w:rsid w:val="00E2572E"/>
    <w:rsid w:val="00E32592"/>
    <w:rsid w:val="00E413BF"/>
    <w:rsid w:val="00E43038"/>
    <w:rsid w:val="00E44845"/>
    <w:rsid w:val="00E46A98"/>
    <w:rsid w:val="00E50413"/>
    <w:rsid w:val="00E527AA"/>
    <w:rsid w:val="00E542D5"/>
    <w:rsid w:val="00E63AD5"/>
    <w:rsid w:val="00E640FC"/>
    <w:rsid w:val="00E64FDF"/>
    <w:rsid w:val="00E72731"/>
    <w:rsid w:val="00E80F5C"/>
    <w:rsid w:val="00E810C9"/>
    <w:rsid w:val="00E8383A"/>
    <w:rsid w:val="00E86443"/>
    <w:rsid w:val="00E86F33"/>
    <w:rsid w:val="00E962FF"/>
    <w:rsid w:val="00EA5AA0"/>
    <w:rsid w:val="00EB01BC"/>
    <w:rsid w:val="00EB1290"/>
    <w:rsid w:val="00EB486C"/>
    <w:rsid w:val="00EC0970"/>
    <w:rsid w:val="00EC4432"/>
    <w:rsid w:val="00ED4A9C"/>
    <w:rsid w:val="00ED76A8"/>
    <w:rsid w:val="00EE1E98"/>
    <w:rsid w:val="00EE269B"/>
    <w:rsid w:val="00EE4F53"/>
    <w:rsid w:val="00EE6360"/>
    <w:rsid w:val="00EF2A4A"/>
    <w:rsid w:val="00EF412C"/>
    <w:rsid w:val="00EF6090"/>
    <w:rsid w:val="00F01597"/>
    <w:rsid w:val="00F01E88"/>
    <w:rsid w:val="00F02227"/>
    <w:rsid w:val="00F04EFD"/>
    <w:rsid w:val="00F061F2"/>
    <w:rsid w:val="00F07204"/>
    <w:rsid w:val="00F17640"/>
    <w:rsid w:val="00F17E10"/>
    <w:rsid w:val="00F21460"/>
    <w:rsid w:val="00F31AE5"/>
    <w:rsid w:val="00F3259C"/>
    <w:rsid w:val="00F32CFE"/>
    <w:rsid w:val="00F373FA"/>
    <w:rsid w:val="00F37D98"/>
    <w:rsid w:val="00F4383F"/>
    <w:rsid w:val="00F44F51"/>
    <w:rsid w:val="00F470B8"/>
    <w:rsid w:val="00F4752A"/>
    <w:rsid w:val="00F50037"/>
    <w:rsid w:val="00F50132"/>
    <w:rsid w:val="00F54F6F"/>
    <w:rsid w:val="00F6042C"/>
    <w:rsid w:val="00F62ADA"/>
    <w:rsid w:val="00F67811"/>
    <w:rsid w:val="00F712EF"/>
    <w:rsid w:val="00F71B57"/>
    <w:rsid w:val="00F7599A"/>
    <w:rsid w:val="00F75CF5"/>
    <w:rsid w:val="00F85AE7"/>
    <w:rsid w:val="00F936D5"/>
    <w:rsid w:val="00F942CA"/>
    <w:rsid w:val="00F9551D"/>
    <w:rsid w:val="00F959F8"/>
    <w:rsid w:val="00FA089B"/>
    <w:rsid w:val="00FA7AA5"/>
    <w:rsid w:val="00FC01E6"/>
    <w:rsid w:val="00FC3DEA"/>
    <w:rsid w:val="00FD0088"/>
    <w:rsid w:val="00FD14E6"/>
    <w:rsid w:val="00FD1799"/>
    <w:rsid w:val="00FD7BE9"/>
    <w:rsid w:val="00FE099E"/>
    <w:rsid w:val="00FE0F76"/>
    <w:rsid w:val="00FE10B3"/>
    <w:rsid w:val="00FE65EB"/>
    <w:rsid w:val="00FF0F85"/>
    <w:rsid w:val="00FF1965"/>
    <w:rsid w:val="00FF69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6832E766"/>
  <w15:docId w15:val="{A6C9DBA8-06EC-429F-B773-4870BA43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59"/>
    <w:rsid w:val="0013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F6CC5"/>
  </w:style>
  <w:style w:type="table" w:customStyle="1" w:styleId="TableGrid1">
    <w:name w:val="Table Grid1"/>
    <w:basedOn w:val="TableNormal"/>
    <w:next w:val="TableGrid"/>
    <w:uiPriority w:val="39"/>
    <w:rsid w:val="007F6CC5"/>
    <w:pPr>
      <w:spacing w:after="0" w:line="240" w:lineRule="auto"/>
    </w:pPr>
    <w:rPr>
      <w:rFonts w:eastAsia="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tabel">
    <w:name w:val="Judul tabel"/>
    <w:basedOn w:val="Normal"/>
    <w:link w:val="JudultabelChar"/>
    <w:qFormat/>
    <w:rsid w:val="007F6CC5"/>
    <w:pPr>
      <w:jc w:val="center"/>
    </w:pPr>
    <w:rPr>
      <w:rFonts w:eastAsia="MS Mincho" w:cs="Times New Roman"/>
      <w:sz w:val="18"/>
      <w:szCs w:val="18"/>
      <w:lang w:val="id-ID" w:eastAsia="en-US"/>
    </w:rPr>
  </w:style>
  <w:style w:type="paragraph" w:customStyle="1" w:styleId="JudulGambar">
    <w:name w:val="Judul Gambar"/>
    <w:basedOn w:val="Normal"/>
    <w:link w:val="JudulGambarChar"/>
    <w:qFormat/>
    <w:rsid w:val="007F6CC5"/>
    <w:pPr>
      <w:jc w:val="center"/>
    </w:pPr>
    <w:rPr>
      <w:rFonts w:eastAsia="MS Mincho" w:cs="Times New Roman"/>
      <w:sz w:val="18"/>
      <w:szCs w:val="18"/>
      <w:lang w:eastAsia="en-US"/>
    </w:rPr>
  </w:style>
  <w:style w:type="character" w:customStyle="1" w:styleId="JudultabelChar">
    <w:name w:val="Judul tabel Char"/>
    <w:link w:val="Judultabel"/>
    <w:rsid w:val="007F6CC5"/>
    <w:rPr>
      <w:rFonts w:ascii="Times New Roman" w:eastAsia="MS Mincho" w:hAnsi="Times New Roman" w:cs="Times New Roman"/>
      <w:sz w:val="18"/>
      <w:szCs w:val="18"/>
      <w:lang w:val="id-ID" w:eastAsia="en-US"/>
    </w:rPr>
  </w:style>
  <w:style w:type="character" w:customStyle="1" w:styleId="JudulGambarChar">
    <w:name w:val="Judul Gambar Char"/>
    <w:link w:val="JudulGambar"/>
    <w:rsid w:val="007F6CC5"/>
    <w:rPr>
      <w:rFonts w:ascii="Times New Roman" w:eastAsia="MS Mincho" w:hAnsi="Times New Roman" w:cs="Times New Roman"/>
      <w:sz w:val="18"/>
      <w:szCs w:val="18"/>
      <w:lang w:eastAsia="en-US"/>
    </w:rPr>
  </w:style>
  <w:style w:type="character" w:styleId="CommentReference">
    <w:name w:val="annotation reference"/>
    <w:basedOn w:val="DefaultParagraphFont"/>
    <w:uiPriority w:val="99"/>
    <w:semiHidden/>
    <w:unhideWhenUsed/>
    <w:rsid w:val="00135BA7"/>
    <w:rPr>
      <w:sz w:val="16"/>
      <w:szCs w:val="16"/>
    </w:rPr>
  </w:style>
  <w:style w:type="paragraph" w:styleId="CommentText">
    <w:name w:val="annotation text"/>
    <w:basedOn w:val="Normal"/>
    <w:link w:val="CommentTextChar"/>
    <w:uiPriority w:val="99"/>
    <w:semiHidden/>
    <w:unhideWhenUsed/>
    <w:rsid w:val="00135BA7"/>
    <w:rPr>
      <w:sz w:val="20"/>
      <w:szCs w:val="20"/>
    </w:rPr>
  </w:style>
  <w:style w:type="character" w:customStyle="1" w:styleId="CommentTextChar">
    <w:name w:val="Comment Text Char"/>
    <w:basedOn w:val="DefaultParagraphFont"/>
    <w:link w:val="CommentText"/>
    <w:uiPriority w:val="99"/>
    <w:semiHidden/>
    <w:rsid w:val="00135BA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35BA7"/>
    <w:rPr>
      <w:b/>
      <w:bCs/>
    </w:rPr>
  </w:style>
  <w:style w:type="character" w:customStyle="1" w:styleId="CommentSubjectChar">
    <w:name w:val="Comment Subject Char"/>
    <w:basedOn w:val="CommentTextChar"/>
    <w:link w:val="CommentSubject"/>
    <w:uiPriority w:val="99"/>
    <w:semiHidden/>
    <w:rsid w:val="00135BA7"/>
    <w:rPr>
      <w:rFonts w:ascii="Times New Roman" w:hAnsi="Times New Roman"/>
      <w:b/>
      <w:bCs/>
      <w:sz w:val="20"/>
      <w:szCs w:val="20"/>
    </w:rPr>
  </w:style>
  <w:style w:type="paragraph" w:styleId="Revision">
    <w:name w:val="Revision"/>
    <w:hidden/>
    <w:uiPriority w:val="99"/>
    <w:semiHidden/>
    <w:rsid w:val="00CE5AB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403">
      <w:bodyDiv w:val="1"/>
      <w:marLeft w:val="0"/>
      <w:marRight w:val="0"/>
      <w:marTop w:val="0"/>
      <w:marBottom w:val="0"/>
      <w:divBdr>
        <w:top w:val="none" w:sz="0" w:space="0" w:color="auto"/>
        <w:left w:val="none" w:sz="0" w:space="0" w:color="auto"/>
        <w:bottom w:val="none" w:sz="0" w:space="0" w:color="auto"/>
        <w:right w:val="none" w:sz="0" w:space="0" w:color="auto"/>
      </w:divBdr>
    </w:div>
    <w:div w:id="95952953">
      <w:bodyDiv w:val="1"/>
      <w:marLeft w:val="0"/>
      <w:marRight w:val="0"/>
      <w:marTop w:val="0"/>
      <w:marBottom w:val="0"/>
      <w:divBdr>
        <w:top w:val="none" w:sz="0" w:space="0" w:color="auto"/>
        <w:left w:val="none" w:sz="0" w:space="0" w:color="auto"/>
        <w:bottom w:val="none" w:sz="0" w:space="0" w:color="auto"/>
        <w:right w:val="none" w:sz="0" w:space="0" w:color="auto"/>
      </w:divBdr>
    </w:div>
    <w:div w:id="365789151">
      <w:bodyDiv w:val="1"/>
      <w:marLeft w:val="0"/>
      <w:marRight w:val="0"/>
      <w:marTop w:val="0"/>
      <w:marBottom w:val="0"/>
      <w:divBdr>
        <w:top w:val="none" w:sz="0" w:space="0" w:color="auto"/>
        <w:left w:val="none" w:sz="0" w:space="0" w:color="auto"/>
        <w:bottom w:val="none" w:sz="0" w:space="0" w:color="auto"/>
        <w:right w:val="none" w:sz="0" w:space="0" w:color="auto"/>
      </w:divBdr>
    </w:div>
    <w:div w:id="573854894">
      <w:bodyDiv w:val="1"/>
      <w:marLeft w:val="0"/>
      <w:marRight w:val="0"/>
      <w:marTop w:val="0"/>
      <w:marBottom w:val="0"/>
      <w:divBdr>
        <w:top w:val="none" w:sz="0" w:space="0" w:color="auto"/>
        <w:left w:val="none" w:sz="0" w:space="0" w:color="auto"/>
        <w:bottom w:val="none" w:sz="0" w:space="0" w:color="auto"/>
        <w:right w:val="none" w:sz="0" w:space="0" w:color="auto"/>
      </w:divBdr>
    </w:div>
    <w:div w:id="654339900">
      <w:bodyDiv w:val="1"/>
      <w:marLeft w:val="0"/>
      <w:marRight w:val="0"/>
      <w:marTop w:val="0"/>
      <w:marBottom w:val="0"/>
      <w:divBdr>
        <w:top w:val="none" w:sz="0" w:space="0" w:color="auto"/>
        <w:left w:val="none" w:sz="0" w:space="0" w:color="auto"/>
        <w:bottom w:val="none" w:sz="0" w:space="0" w:color="auto"/>
        <w:right w:val="none" w:sz="0" w:space="0" w:color="auto"/>
      </w:divBdr>
    </w:div>
    <w:div w:id="838734841">
      <w:bodyDiv w:val="1"/>
      <w:marLeft w:val="0"/>
      <w:marRight w:val="0"/>
      <w:marTop w:val="0"/>
      <w:marBottom w:val="0"/>
      <w:divBdr>
        <w:top w:val="none" w:sz="0" w:space="0" w:color="auto"/>
        <w:left w:val="none" w:sz="0" w:space="0" w:color="auto"/>
        <w:bottom w:val="none" w:sz="0" w:space="0" w:color="auto"/>
        <w:right w:val="none" w:sz="0" w:space="0" w:color="auto"/>
      </w:divBdr>
    </w:div>
    <w:div w:id="862284813">
      <w:bodyDiv w:val="1"/>
      <w:marLeft w:val="0"/>
      <w:marRight w:val="0"/>
      <w:marTop w:val="0"/>
      <w:marBottom w:val="0"/>
      <w:divBdr>
        <w:top w:val="none" w:sz="0" w:space="0" w:color="auto"/>
        <w:left w:val="none" w:sz="0" w:space="0" w:color="auto"/>
        <w:bottom w:val="none" w:sz="0" w:space="0" w:color="auto"/>
        <w:right w:val="none" w:sz="0" w:space="0" w:color="auto"/>
      </w:divBdr>
    </w:div>
    <w:div w:id="1011370507">
      <w:bodyDiv w:val="1"/>
      <w:marLeft w:val="0"/>
      <w:marRight w:val="0"/>
      <w:marTop w:val="0"/>
      <w:marBottom w:val="0"/>
      <w:divBdr>
        <w:top w:val="none" w:sz="0" w:space="0" w:color="auto"/>
        <w:left w:val="none" w:sz="0" w:space="0" w:color="auto"/>
        <w:bottom w:val="none" w:sz="0" w:space="0" w:color="auto"/>
        <w:right w:val="none" w:sz="0" w:space="0" w:color="auto"/>
      </w:divBdr>
    </w:div>
    <w:div w:id="1064990517">
      <w:bodyDiv w:val="1"/>
      <w:marLeft w:val="0"/>
      <w:marRight w:val="0"/>
      <w:marTop w:val="0"/>
      <w:marBottom w:val="0"/>
      <w:divBdr>
        <w:top w:val="none" w:sz="0" w:space="0" w:color="auto"/>
        <w:left w:val="none" w:sz="0" w:space="0" w:color="auto"/>
        <w:bottom w:val="none" w:sz="0" w:space="0" w:color="auto"/>
        <w:right w:val="none" w:sz="0" w:space="0" w:color="auto"/>
      </w:divBdr>
    </w:div>
    <w:div w:id="1093357542">
      <w:bodyDiv w:val="1"/>
      <w:marLeft w:val="0"/>
      <w:marRight w:val="0"/>
      <w:marTop w:val="0"/>
      <w:marBottom w:val="0"/>
      <w:divBdr>
        <w:top w:val="none" w:sz="0" w:space="0" w:color="auto"/>
        <w:left w:val="none" w:sz="0" w:space="0" w:color="auto"/>
        <w:bottom w:val="none" w:sz="0" w:space="0" w:color="auto"/>
        <w:right w:val="none" w:sz="0" w:space="0" w:color="auto"/>
      </w:divBdr>
    </w:div>
    <w:div w:id="1243293288">
      <w:bodyDiv w:val="1"/>
      <w:marLeft w:val="0"/>
      <w:marRight w:val="0"/>
      <w:marTop w:val="0"/>
      <w:marBottom w:val="0"/>
      <w:divBdr>
        <w:top w:val="none" w:sz="0" w:space="0" w:color="auto"/>
        <w:left w:val="none" w:sz="0" w:space="0" w:color="auto"/>
        <w:bottom w:val="none" w:sz="0" w:space="0" w:color="auto"/>
        <w:right w:val="none" w:sz="0" w:space="0" w:color="auto"/>
      </w:divBdr>
    </w:div>
    <w:div w:id="1263300207">
      <w:bodyDiv w:val="1"/>
      <w:marLeft w:val="0"/>
      <w:marRight w:val="0"/>
      <w:marTop w:val="0"/>
      <w:marBottom w:val="0"/>
      <w:divBdr>
        <w:top w:val="none" w:sz="0" w:space="0" w:color="auto"/>
        <w:left w:val="none" w:sz="0" w:space="0" w:color="auto"/>
        <w:bottom w:val="none" w:sz="0" w:space="0" w:color="auto"/>
        <w:right w:val="none" w:sz="0" w:space="0" w:color="auto"/>
      </w:divBdr>
    </w:div>
    <w:div w:id="1457026825">
      <w:bodyDiv w:val="1"/>
      <w:marLeft w:val="0"/>
      <w:marRight w:val="0"/>
      <w:marTop w:val="0"/>
      <w:marBottom w:val="0"/>
      <w:divBdr>
        <w:top w:val="none" w:sz="0" w:space="0" w:color="auto"/>
        <w:left w:val="none" w:sz="0" w:space="0" w:color="auto"/>
        <w:bottom w:val="none" w:sz="0" w:space="0" w:color="auto"/>
        <w:right w:val="none" w:sz="0" w:space="0" w:color="auto"/>
      </w:divBdr>
    </w:div>
    <w:div w:id="1505970502">
      <w:bodyDiv w:val="1"/>
      <w:marLeft w:val="0"/>
      <w:marRight w:val="0"/>
      <w:marTop w:val="0"/>
      <w:marBottom w:val="0"/>
      <w:divBdr>
        <w:top w:val="none" w:sz="0" w:space="0" w:color="auto"/>
        <w:left w:val="none" w:sz="0" w:space="0" w:color="auto"/>
        <w:bottom w:val="none" w:sz="0" w:space="0" w:color="auto"/>
        <w:right w:val="none" w:sz="0" w:space="0" w:color="auto"/>
      </w:divBdr>
    </w:div>
    <w:div w:id="1551963660">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64971576">
      <w:bodyDiv w:val="1"/>
      <w:marLeft w:val="0"/>
      <w:marRight w:val="0"/>
      <w:marTop w:val="0"/>
      <w:marBottom w:val="0"/>
      <w:divBdr>
        <w:top w:val="none" w:sz="0" w:space="0" w:color="auto"/>
        <w:left w:val="none" w:sz="0" w:space="0" w:color="auto"/>
        <w:bottom w:val="none" w:sz="0" w:space="0" w:color="auto"/>
        <w:right w:val="none" w:sz="0" w:space="0" w:color="auto"/>
      </w:divBdr>
    </w:div>
    <w:div w:id="1712680707">
      <w:bodyDiv w:val="1"/>
      <w:marLeft w:val="0"/>
      <w:marRight w:val="0"/>
      <w:marTop w:val="0"/>
      <w:marBottom w:val="0"/>
      <w:divBdr>
        <w:top w:val="none" w:sz="0" w:space="0" w:color="auto"/>
        <w:left w:val="none" w:sz="0" w:space="0" w:color="auto"/>
        <w:bottom w:val="none" w:sz="0" w:space="0" w:color="auto"/>
        <w:right w:val="none" w:sz="0" w:space="0" w:color="auto"/>
      </w:divBdr>
    </w:div>
    <w:div w:id="1745840029">
      <w:bodyDiv w:val="1"/>
      <w:marLeft w:val="0"/>
      <w:marRight w:val="0"/>
      <w:marTop w:val="0"/>
      <w:marBottom w:val="0"/>
      <w:divBdr>
        <w:top w:val="none" w:sz="0" w:space="0" w:color="auto"/>
        <w:left w:val="none" w:sz="0" w:space="0" w:color="auto"/>
        <w:bottom w:val="none" w:sz="0" w:space="0" w:color="auto"/>
        <w:right w:val="none" w:sz="0" w:space="0" w:color="auto"/>
      </w:divBdr>
    </w:div>
    <w:div w:id="1779523690">
      <w:bodyDiv w:val="1"/>
      <w:marLeft w:val="0"/>
      <w:marRight w:val="0"/>
      <w:marTop w:val="0"/>
      <w:marBottom w:val="0"/>
      <w:divBdr>
        <w:top w:val="none" w:sz="0" w:space="0" w:color="auto"/>
        <w:left w:val="none" w:sz="0" w:space="0" w:color="auto"/>
        <w:bottom w:val="none" w:sz="0" w:space="0" w:color="auto"/>
        <w:right w:val="none" w:sz="0" w:space="0" w:color="auto"/>
      </w:divBdr>
    </w:div>
    <w:div w:id="19339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header" Target="header6.xm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KRIPSI\RENCANA\SIDANG\20151211_templat_skripsi%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957A2-F534-4DEA-A297-A70FC495C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20151211_templat_skripsi (3).dotx</Template>
  <TotalTime>872</TotalTime>
  <Pages>36</Pages>
  <Words>7388</Words>
  <Characters>42115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49405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user</dc:creator>
  <cp:lastModifiedBy>widia sereniti</cp:lastModifiedBy>
  <cp:revision>108</cp:revision>
  <cp:lastPrinted>2012-07-23T04:44:00Z</cp:lastPrinted>
  <dcterms:created xsi:type="dcterms:W3CDTF">2018-05-29T08:58:00Z</dcterms:created>
  <dcterms:modified xsi:type="dcterms:W3CDTF">2018-07-06T13:23:00Z</dcterms:modified>
</cp:coreProperties>
</file>